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2AA02" w14:textId="77777777" w:rsidR="0091504E" w:rsidRPr="0091504E" w:rsidRDefault="0091504E" w:rsidP="0091504E">
      <w:pPr>
        <w:rPr>
          <w:sz w:val="44"/>
          <w:szCs w:val="44"/>
          <w:lang w:val="en-GB"/>
        </w:rPr>
      </w:pPr>
      <w:r w:rsidRPr="0091504E">
        <w:rPr>
          <w:b/>
          <w:bCs/>
          <w:sz w:val="44"/>
          <w:szCs w:val="44"/>
          <w:lang w:val="en-GB"/>
        </w:rPr>
        <w:t>DevOps Scenario-Based Interview Guide</w:t>
      </w:r>
    </w:p>
    <w:p w14:paraId="2080D72F" w14:textId="77777777" w:rsidR="0091504E" w:rsidRPr="0091504E" w:rsidRDefault="0091504E" w:rsidP="0091504E">
      <w:pPr>
        <w:rPr>
          <w:lang w:val="en-GB"/>
        </w:rPr>
      </w:pPr>
      <w:r w:rsidRPr="0091504E">
        <w:rPr>
          <w:b/>
          <w:bCs/>
          <w:lang w:val="en-GB"/>
        </w:rPr>
        <w:t>Introduction</w:t>
      </w:r>
    </w:p>
    <w:p w14:paraId="09CBF25B" w14:textId="77777777" w:rsidR="0091504E" w:rsidRPr="0091504E" w:rsidRDefault="0091504E" w:rsidP="0091504E">
      <w:pPr>
        <w:rPr>
          <w:lang w:val="en-GB"/>
        </w:rPr>
      </w:pPr>
      <w:r w:rsidRPr="0091504E">
        <w:rPr>
          <w:lang w:val="en-GB"/>
        </w:rPr>
        <w:t>This document contains scenario-based DevOps interview questions and answers from the perspective of Dave, a seasoned DevOps engineer with 5 years of experience. The scenarios cover essential DevOps domains including containerization, CI/CD, cloud architecture, monitoring, security, and more.</w:t>
      </w:r>
    </w:p>
    <w:p w14:paraId="701D3D16" w14:textId="77777777" w:rsidR="0091504E" w:rsidRPr="0091504E" w:rsidRDefault="0091504E" w:rsidP="0091504E">
      <w:pPr>
        <w:rPr>
          <w:lang w:val="en-GB"/>
        </w:rPr>
      </w:pPr>
      <w:r w:rsidRPr="0091504E">
        <w:rPr>
          <w:b/>
          <w:bCs/>
          <w:lang w:val="en-GB"/>
        </w:rPr>
        <w:t>Part 1: Containerization and Orchestration</w:t>
      </w:r>
    </w:p>
    <w:p w14:paraId="2CBD5F64" w14:textId="77777777" w:rsidR="0091504E" w:rsidRPr="0091504E" w:rsidRDefault="0091504E" w:rsidP="0091504E">
      <w:pPr>
        <w:rPr>
          <w:lang w:val="en-GB"/>
        </w:rPr>
      </w:pPr>
      <w:r w:rsidRPr="0091504E">
        <w:rPr>
          <w:b/>
          <w:bCs/>
          <w:lang w:val="en-GB"/>
        </w:rPr>
        <w:t>Scenario 1: Docker Image Size Optimization</w:t>
      </w:r>
    </w:p>
    <w:p w14:paraId="78015677" w14:textId="77777777" w:rsidR="0091504E" w:rsidRPr="0091504E" w:rsidRDefault="0091504E" w:rsidP="0091504E">
      <w:pPr>
        <w:rPr>
          <w:lang w:val="en-GB"/>
        </w:rPr>
      </w:pPr>
      <w:r w:rsidRPr="0091504E">
        <w:rPr>
          <w:b/>
          <w:bCs/>
          <w:lang w:val="en-GB"/>
        </w:rPr>
        <w:t xml:space="preserve">Question: </w:t>
      </w:r>
      <w:r w:rsidRPr="0091504E">
        <w:rPr>
          <w:lang w:val="en-GB"/>
        </w:rPr>
        <w:t>"Our team is deploying microservices using Docker, but our images are over 1GB each, causing slow deployments and increased storage costs. How would you approach reducing the image size while maintaining functionality?"</w:t>
      </w:r>
    </w:p>
    <w:p w14:paraId="665F1CF2" w14:textId="035E4696" w:rsidR="0091504E" w:rsidRPr="0091504E" w:rsidRDefault="0091504E" w:rsidP="0091504E">
      <w:pPr>
        <w:rPr>
          <w:lang w:val="en-GB"/>
        </w:rPr>
      </w:pPr>
      <w:r w:rsidRPr="0091504E">
        <w:rPr>
          <w:b/>
          <w:bCs/>
          <w:lang w:val="en-GB"/>
        </w:rPr>
        <w:t xml:space="preserve">Answer: </w:t>
      </w:r>
      <w:r w:rsidRPr="0091504E">
        <w:rPr>
          <w:lang w:val="en-GB"/>
        </w:rPr>
        <w:t xml:space="preserve">"I'd first </w:t>
      </w:r>
      <w:r w:rsidRPr="0091504E">
        <w:rPr>
          <w:lang w:val="en-GB"/>
        </w:rPr>
        <w:t>analyse</w:t>
      </w:r>
      <w:r w:rsidRPr="0091504E">
        <w:rPr>
          <w:lang w:val="en-GB"/>
        </w:rPr>
        <w:t xml:space="preserve"> the current </w:t>
      </w:r>
      <w:proofErr w:type="spellStart"/>
      <w:r w:rsidRPr="0091504E">
        <w:rPr>
          <w:lang w:val="en-GB"/>
        </w:rPr>
        <w:t>Dockerfile</w:t>
      </w:r>
      <w:proofErr w:type="spellEnd"/>
      <w:r w:rsidRPr="0091504E">
        <w:rPr>
          <w:lang w:val="en-GB"/>
        </w:rPr>
        <w:t xml:space="preserve"> to identify optimization opportunities. I'd implement multi-stage builds to separate build dependencies from runtime requirements. For example, in a Java application, I'd use a JDK image for compilation and a JRE-only image for runtime.</w:t>
      </w:r>
    </w:p>
    <w:p w14:paraId="69E66AB8" w14:textId="77777777" w:rsidR="0091504E" w:rsidRPr="0091504E" w:rsidRDefault="0091504E" w:rsidP="0091504E">
      <w:pPr>
        <w:rPr>
          <w:lang w:val="en-GB"/>
        </w:rPr>
      </w:pPr>
      <w:r w:rsidRPr="0091504E">
        <w:rPr>
          <w:lang w:val="en-GB"/>
        </w:rPr>
        <w:t>I'd also:</w:t>
      </w:r>
    </w:p>
    <w:p w14:paraId="479909E2" w14:textId="77777777" w:rsidR="0091504E" w:rsidRPr="0091504E" w:rsidRDefault="0091504E" w:rsidP="0091504E">
      <w:pPr>
        <w:rPr>
          <w:lang w:val="en-GB"/>
        </w:rPr>
      </w:pPr>
      <w:r w:rsidRPr="0091504E">
        <w:rPr>
          <w:lang w:val="en-GB"/>
        </w:rPr>
        <w:t>Use smaller base images like Alpine Linux (5-10MB) instead of full Ubuntu images (300MB+)</w:t>
      </w:r>
    </w:p>
    <w:p w14:paraId="551CF24D" w14:textId="77777777" w:rsidR="0091504E" w:rsidRPr="0091504E" w:rsidRDefault="0091504E" w:rsidP="0091504E">
      <w:pPr>
        <w:rPr>
          <w:lang w:val="en-GB"/>
        </w:rPr>
      </w:pPr>
      <w:r w:rsidRPr="0091504E">
        <w:rPr>
          <w:lang w:val="en-GB"/>
        </w:rPr>
        <w:t>Remove unnecessary packages, temp files, and cache after installation</w:t>
      </w:r>
    </w:p>
    <w:p w14:paraId="52884D96" w14:textId="77777777" w:rsidR="0091504E" w:rsidRPr="0091504E" w:rsidRDefault="0091504E" w:rsidP="0091504E">
      <w:pPr>
        <w:rPr>
          <w:lang w:val="en-GB"/>
        </w:rPr>
      </w:pPr>
      <w:r w:rsidRPr="0091504E">
        <w:rPr>
          <w:lang w:val="en-GB"/>
        </w:rPr>
        <w:t>Consolidate RUN commands to reduce image layers</w:t>
      </w:r>
    </w:p>
    <w:p w14:paraId="5215569F" w14:textId="2963BD2F" w:rsidR="0091504E" w:rsidRPr="0091504E" w:rsidRDefault="0091504E" w:rsidP="0091504E">
      <w:pPr>
        <w:rPr>
          <w:lang w:val="en-GB"/>
        </w:rPr>
      </w:pPr>
      <w:r w:rsidRPr="0091504E">
        <w:rPr>
          <w:lang w:val="en-GB"/>
        </w:rPr>
        <w:t xml:space="preserve">Implement. </w:t>
      </w:r>
      <w:proofErr w:type="spellStart"/>
      <w:r w:rsidRPr="0091504E">
        <w:rPr>
          <w:lang w:val="en-GB"/>
        </w:rPr>
        <w:t>dockerignore</w:t>
      </w:r>
      <w:proofErr w:type="spellEnd"/>
      <w:r w:rsidRPr="0091504E">
        <w:rPr>
          <w:lang w:val="en-GB"/>
        </w:rPr>
        <w:t xml:space="preserve"> to prevent unnecessary files from being copied</w:t>
      </w:r>
    </w:p>
    <w:p w14:paraId="17A8F784" w14:textId="77777777" w:rsidR="0091504E" w:rsidRPr="0091504E" w:rsidRDefault="0091504E" w:rsidP="0091504E">
      <w:pPr>
        <w:rPr>
          <w:lang w:val="en-GB"/>
        </w:rPr>
      </w:pPr>
      <w:r w:rsidRPr="0091504E">
        <w:rPr>
          <w:lang w:val="en-GB"/>
        </w:rPr>
        <w:t>Consider distroless images for production when appropriate</w:t>
      </w:r>
    </w:p>
    <w:p w14:paraId="482C500E" w14:textId="77777777" w:rsidR="0091504E" w:rsidRPr="0091504E" w:rsidRDefault="0091504E" w:rsidP="0091504E">
      <w:pPr>
        <w:rPr>
          <w:lang w:val="en-GB"/>
        </w:rPr>
      </w:pPr>
    </w:p>
    <w:p w14:paraId="6707FF67" w14:textId="77777777" w:rsidR="0091504E" w:rsidRPr="0091504E" w:rsidRDefault="0091504E" w:rsidP="0091504E">
      <w:pPr>
        <w:rPr>
          <w:lang w:val="en-GB"/>
        </w:rPr>
      </w:pPr>
      <w:r w:rsidRPr="0091504E">
        <w:rPr>
          <w:lang w:val="en-GB"/>
        </w:rPr>
        <w:lastRenderedPageBreak/>
        <w:t xml:space="preserve">In a recent project, I reduced our Node.js application image from 1.2GB to 120MB by switching to a multi-stage build with Alpine as the base, properly configuring </w:t>
      </w:r>
      <w:proofErr w:type="spellStart"/>
      <w:r w:rsidRPr="0091504E">
        <w:rPr>
          <w:lang w:val="en-GB"/>
        </w:rPr>
        <w:t>npm</w:t>
      </w:r>
      <w:proofErr w:type="spellEnd"/>
      <w:r w:rsidRPr="0091504E">
        <w:rPr>
          <w:lang w:val="en-GB"/>
        </w:rPr>
        <w:t xml:space="preserve"> to exclude dev dependencies, and optimizing our layer caching strategy."</w:t>
      </w:r>
    </w:p>
    <w:p w14:paraId="38DDF5D9" w14:textId="77777777" w:rsidR="0091504E" w:rsidRPr="0091504E" w:rsidRDefault="0091504E" w:rsidP="0091504E">
      <w:pPr>
        <w:rPr>
          <w:lang w:val="en-GB"/>
        </w:rPr>
      </w:pPr>
      <w:r w:rsidRPr="0091504E">
        <w:rPr>
          <w:b/>
          <w:bCs/>
          <w:lang w:val="en-GB"/>
        </w:rPr>
        <w:t>Scenario 2: Kubernetes Pod Scheduling Challenges</w:t>
      </w:r>
    </w:p>
    <w:p w14:paraId="362D6118" w14:textId="77777777" w:rsidR="0091504E" w:rsidRPr="0091504E" w:rsidRDefault="0091504E" w:rsidP="0091504E">
      <w:pPr>
        <w:rPr>
          <w:lang w:val="en-GB"/>
        </w:rPr>
      </w:pPr>
      <w:r w:rsidRPr="0091504E">
        <w:rPr>
          <w:b/>
          <w:bCs/>
          <w:lang w:val="en-GB"/>
        </w:rPr>
        <w:t xml:space="preserve">Question: </w:t>
      </w:r>
      <w:r w:rsidRPr="0091504E">
        <w:rPr>
          <w:lang w:val="en-GB"/>
        </w:rPr>
        <w:t>"We're running a Kubernetes cluster that's experiencing pod scheduling issues. Some nodes are overutilized while others remain underutilized. How would you diagnose and solve this problem?"</w:t>
      </w:r>
    </w:p>
    <w:p w14:paraId="05F2B8B4" w14:textId="77777777" w:rsidR="0091504E" w:rsidRPr="0091504E" w:rsidRDefault="0091504E" w:rsidP="0091504E">
      <w:pPr>
        <w:rPr>
          <w:lang w:val="en-GB"/>
        </w:rPr>
      </w:pPr>
      <w:r w:rsidRPr="0091504E">
        <w:rPr>
          <w:b/>
          <w:bCs/>
          <w:lang w:val="en-GB"/>
        </w:rPr>
        <w:t xml:space="preserve">Answer: </w:t>
      </w:r>
      <w:r w:rsidRPr="0091504E">
        <w:rPr>
          <w:lang w:val="en-GB"/>
        </w:rPr>
        <w:t>"This sounds like a resource allocation and scheduling issue. I'd follow a systematic approach:</w:t>
      </w:r>
    </w:p>
    <w:p w14:paraId="4BA482D8" w14:textId="77777777" w:rsidR="0091504E" w:rsidRPr="0091504E" w:rsidRDefault="0091504E" w:rsidP="0091504E">
      <w:pPr>
        <w:rPr>
          <w:lang w:val="en-GB"/>
        </w:rPr>
      </w:pPr>
      <w:r w:rsidRPr="0091504E">
        <w:rPr>
          <w:lang w:val="en-GB"/>
        </w:rPr>
        <w:t>First, I'd investigate the current state using:</w:t>
      </w:r>
    </w:p>
    <w:p w14:paraId="055BF0C9" w14:textId="77777777" w:rsidR="0091504E" w:rsidRDefault="0091504E" w:rsidP="0091504E">
      <w:pPr>
        <w:rPr>
          <w:lang w:val="en-GB"/>
        </w:rPr>
      </w:pPr>
      <w:proofErr w:type="spellStart"/>
      <w:r w:rsidRPr="0091504E">
        <w:rPr>
          <w:lang w:val="en-GB"/>
        </w:rPr>
        <w:t>kubectl</w:t>
      </w:r>
      <w:proofErr w:type="spellEnd"/>
      <w:r w:rsidRPr="0091504E">
        <w:rPr>
          <w:lang w:val="en-GB"/>
        </w:rPr>
        <w:t xml:space="preserve"> describe nodes | grep -e "Name:" -e "Allocated resources"</w:t>
      </w:r>
      <w:r>
        <w:rPr>
          <w:lang w:val="en-GB"/>
        </w:rPr>
        <w:t xml:space="preserve"> </w:t>
      </w:r>
    </w:p>
    <w:p w14:paraId="4211FE3C" w14:textId="624ED55B" w:rsidR="0091504E" w:rsidRPr="0091504E" w:rsidRDefault="0091504E" w:rsidP="0091504E">
      <w:pPr>
        <w:rPr>
          <w:lang w:val="en-GB"/>
        </w:rPr>
      </w:pPr>
      <w:proofErr w:type="spellStart"/>
      <w:r w:rsidRPr="0091504E">
        <w:rPr>
          <w:lang w:val="en-GB"/>
        </w:rPr>
        <w:t>kubectl</w:t>
      </w:r>
      <w:proofErr w:type="spellEnd"/>
      <w:r w:rsidRPr="0091504E">
        <w:rPr>
          <w:lang w:val="en-GB"/>
        </w:rPr>
        <w:t xml:space="preserve"> top nodes</w:t>
      </w:r>
    </w:p>
    <w:p w14:paraId="47531B50" w14:textId="77777777" w:rsidR="0091504E" w:rsidRPr="0091504E" w:rsidRDefault="0091504E" w:rsidP="0091504E">
      <w:pPr>
        <w:rPr>
          <w:lang w:val="en-GB"/>
        </w:rPr>
      </w:pPr>
      <w:r w:rsidRPr="0091504E">
        <w:rPr>
          <w:lang w:val="en-GB"/>
        </w:rPr>
        <w:t>I'd check for any pod affinity/anti-affinity rules, node selectors, or taints that might be causing uneven distribution.</w:t>
      </w:r>
    </w:p>
    <w:p w14:paraId="5A4BABE5" w14:textId="77777777" w:rsidR="0091504E" w:rsidRPr="0091504E" w:rsidRDefault="0091504E" w:rsidP="0091504E">
      <w:pPr>
        <w:rPr>
          <w:lang w:val="en-GB"/>
        </w:rPr>
      </w:pPr>
      <w:r w:rsidRPr="0091504E">
        <w:rPr>
          <w:lang w:val="en-GB"/>
        </w:rPr>
        <w:t xml:space="preserve">To solve this, I'd: </w:t>
      </w:r>
    </w:p>
    <w:p w14:paraId="240E563F" w14:textId="77777777" w:rsidR="0091504E" w:rsidRPr="0091504E" w:rsidRDefault="0091504E" w:rsidP="0091504E">
      <w:pPr>
        <w:rPr>
          <w:lang w:val="en-GB"/>
        </w:rPr>
      </w:pPr>
      <w:r w:rsidRPr="0091504E">
        <w:rPr>
          <w:lang w:val="en-GB"/>
        </w:rPr>
        <w:t xml:space="preserve">Implement resource requests and limits for all pods to help the scheduler make better decisions </w:t>
      </w:r>
    </w:p>
    <w:p w14:paraId="550F717F" w14:textId="77777777" w:rsidR="0091504E" w:rsidRPr="0091504E" w:rsidRDefault="0091504E" w:rsidP="0091504E">
      <w:pPr>
        <w:rPr>
          <w:lang w:val="en-GB"/>
        </w:rPr>
      </w:pPr>
      <w:r w:rsidRPr="0091504E">
        <w:rPr>
          <w:lang w:val="en-GB"/>
        </w:rPr>
        <w:t xml:space="preserve">Consider using the Cluster </w:t>
      </w:r>
      <w:proofErr w:type="spellStart"/>
      <w:r w:rsidRPr="0091504E">
        <w:rPr>
          <w:lang w:val="en-GB"/>
        </w:rPr>
        <w:t>Autoscaler</w:t>
      </w:r>
      <w:proofErr w:type="spellEnd"/>
      <w:r w:rsidRPr="0091504E">
        <w:rPr>
          <w:lang w:val="en-GB"/>
        </w:rPr>
        <w:t xml:space="preserve"> to automatically adjust node count based on pending pods </w:t>
      </w:r>
    </w:p>
    <w:p w14:paraId="4C820155" w14:textId="77777777" w:rsidR="0091504E" w:rsidRPr="0091504E" w:rsidRDefault="0091504E" w:rsidP="0091504E">
      <w:pPr>
        <w:rPr>
          <w:lang w:val="en-GB"/>
        </w:rPr>
      </w:pPr>
      <w:r w:rsidRPr="0091504E">
        <w:rPr>
          <w:lang w:val="en-GB"/>
        </w:rPr>
        <w:t xml:space="preserve">Apply node labels and pod </w:t>
      </w:r>
      <w:proofErr w:type="spellStart"/>
      <w:r w:rsidRPr="0091504E">
        <w:rPr>
          <w:lang w:val="en-GB"/>
        </w:rPr>
        <w:t>nodeSelectors</w:t>
      </w:r>
      <w:proofErr w:type="spellEnd"/>
      <w:r w:rsidRPr="0091504E">
        <w:rPr>
          <w:lang w:val="en-GB"/>
        </w:rPr>
        <w:t xml:space="preserve"> for workload-specific nodes </w:t>
      </w:r>
    </w:p>
    <w:p w14:paraId="3279FECF" w14:textId="77777777" w:rsidR="0091504E" w:rsidRPr="0091504E" w:rsidRDefault="0091504E" w:rsidP="0091504E">
      <w:pPr>
        <w:rPr>
          <w:lang w:val="en-GB"/>
        </w:rPr>
      </w:pPr>
      <w:r w:rsidRPr="0091504E">
        <w:rPr>
          <w:lang w:val="en-GB"/>
        </w:rPr>
        <w:t xml:space="preserve">Configure pod disruption budgets for critical services </w:t>
      </w:r>
    </w:p>
    <w:p w14:paraId="0D311861" w14:textId="77777777" w:rsidR="0091504E" w:rsidRPr="0091504E" w:rsidRDefault="0091504E" w:rsidP="0091504E">
      <w:pPr>
        <w:rPr>
          <w:lang w:val="en-GB"/>
        </w:rPr>
      </w:pPr>
      <w:r w:rsidRPr="0091504E">
        <w:rPr>
          <w:lang w:val="en-GB"/>
        </w:rPr>
        <w:t>Potentially use custom scheduling plugins or policies for complex requirements</w:t>
      </w:r>
    </w:p>
    <w:p w14:paraId="01BD1C35" w14:textId="77777777" w:rsidR="0091504E" w:rsidRPr="0091504E" w:rsidRDefault="0091504E" w:rsidP="0091504E">
      <w:pPr>
        <w:rPr>
          <w:lang w:val="en-GB"/>
        </w:rPr>
      </w:pPr>
      <w:r w:rsidRPr="0091504E">
        <w:rPr>
          <w:lang w:val="en-GB"/>
        </w:rPr>
        <w:lastRenderedPageBreak/>
        <w:t>For example, in my previous role, we had a similar issue with database pods clustering on specific nodes. By implementing topology spread constraints and proper resource definitions, we achieved a 40% more balanced distribution and reduced node count by 15%."</w:t>
      </w:r>
    </w:p>
    <w:p w14:paraId="4EEFD287" w14:textId="77777777" w:rsidR="0091504E" w:rsidRPr="0091504E" w:rsidRDefault="0091504E" w:rsidP="0091504E">
      <w:pPr>
        <w:rPr>
          <w:lang w:val="en-GB"/>
        </w:rPr>
      </w:pPr>
      <w:r w:rsidRPr="0091504E">
        <w:rPr>
          <w:b/>
          <w:bCs/>
          <w:lang w:val="en-GB"/>
        </w:rPr>
        <w:t>Scenario 3: Container Security Vulnerabilities</w:t>
      </w:r>
    </w:p>
    <w:p w14:paraId="616C6481" w14:textId="77777777" w:rsidR="0091504E" w:rsidRPr="0091504E" w:rsidRDefault="0091504E" w:rsidP="0091504E">
      <w:pPr>
        <w:rPr>
          <w:lang w:val="en-GB"/>
        </w:rPr>
      </w:pPr>
      <w:r w:rsidRPr="0091504E">
        <w:rPr>
          <w:b/>
          <w:bCs/>
          <w:lang w:val="en-GB"/>
        </w:rPr>
        <w:t xml:space="preserve">Question: </w:t>
      </w:r>
      <w:r w:rsidRPr="0091504E">
        <w:rPr>
          <w:lang w:val="en-GB"/>
        </w:rPr>
        <w:t>"Our security team has identified several critical vulnerabilities in our containerized applications. How would you establish a process to detect and remediate container vulnerabilities in our development and deployment pipeline?"</w:t>
      </w:r>
    </w:p>
    <w:p w14:paraId="16588314" w14:textId="77777777" w:rsidR="0091504E" w:rsidRPr="0091504E" w:rsidRDefault="0091504E" w:rsidP="0091504E">
      <w:pPr>
        <w:rPr>
          <w:lang w:val="en-GB"/>
        </w:rPr>
      </w:pPr>
      <w:r w:rsidRPr="0091504E">
        <w:rPr>
          <w:b/>
          <w:bCs/>
          <w:lang w:val="en-GB"/>
        </w:rPr>
        <w:t xml:space="preserve">Answer: </w:t>
      </w:r>
      <w:r w:rsidRPr="0091504E">
        <w:rPr>
          <w:lang w:val="en-GB"/>
        </w:rPr>
        <w:t xml:space="preserve">"Container security requires a shift-left approach with multiple layers of protection. I'd implement the following: </w:t>
      </w:r>
    </w:p>
    <w:p w14:paraId="5CA9646A" w14:textId="60618D1D" w:rsidR="0091504E" w:rsidRPr="0091504E" w:rsidRDefault="0091504E" w:rsidP="0091504E">
      <w:pPr>
        <w:rPr>
          <w:lang w:val="en-GB"/>
        </w:rPr>
      </w:pPr>
      <w:r w:rsidRPr="0091504E">
        <w:rPr>
          <w:b/>
          <w:bCs/>
          <w:lang w:val="en-GB"/>
        </w:rPr>
        <w:t>Image Scanning Pipeline Integration</w:t>
      </w:r>
      <w:r w:rsidRPr="0091504E">
        <w:rPr>
          <w:lang w:val="en-GB"/>
        </w:rPr>
        <w:t>:</w:t>
      </w:r>
      <w:r>
        <w:rPr>
          <w:lang w:val="en-GB"/>
        </w:rPr>
        <w:t xml:space="preserve"> </w:t>
      </w:r>
      <w:r w:rsidRPr="0091504E">
        <w:rPr>
          <w:lang w:val="en-GB"/>
        </w:rPr>
        <w:t xml:space="preserve">Integrate tools like </w:t>
      </w:r>
      <w:proofErr w:type="spellStart"/>
      <w:r w:rsidRPr="0091504E">
        <w:rPr>
          <w:lang w:val="en-GB"/>
        </w:rPr>
        <w:t>Trivy</w:t>
      </w:r>
      <w:proofErr w:type="spellEnd"/>
      <w:r w:rsidRPr="0091504E">
        <w:rPr>
          <w:lang w:val="en-GB"/>
        </w:rPr>
        <w:t>, Clair, or Aqua Security into our CI/CD pipeline to automatically scan</w:t>
      </w:r>
      <w:r>
        <w:rPr>
          <w:lang w:val="en-GB"/>
        </w:rPr>
        <w:t xml:space="preserve"> </w:t>
      </w:r>
      <w:r w:rsidRPr="0091504E">
        <w:rPr>
          <w:lang w:val="en-GB"/>
        </w:rPr>
        <w:t>images</w:t>
      </w:r>
    </w:p>
    <w:p w14:paraId="697E21A7" w14:textId="77777777" w:rsidR="0091504E" w:rsidRPr="0091504E" w:rsidRDefault="0091504E" w:rsidP="0091504E">
      <w:pPr>
        <w:rPr>
          <w:lang w:val="en-GB"/>
        </w:rPr>
      </w:pPr>
      <w:r w:rsidRPr="0091504E">
        <w:rPr>
          <w:lang w:val="en-GB"/>
        </w:rPr>
        <w:t>Configure the pipeline to fail builds with critical or high vulnerabilities</w:t>
      </w:r>
    </w:p>
    <w:p w14:paraId="26DDFA22" w14:textId="77777777" w:rsidR="0091504E" w:rsidRPr="0091504E" w:rsidRDefault="0091504E" w:rsidP="0091504E">
      <w:pPr>
        <w:rPr>
          <w:lang w:val="en-GB"/>
        </w:rPr>
      </w:pPr>
      <w:r w:rsidRPr="0091504E">
        <w:rPr>
          <w:lang w:val="en-GB"/>
        </w:rPr>
        <w:t xml:space="preserve">Generate reports for developers with remediation steps </w:t>
      </w:r>
    </w:p>
    <w:p w14:paraId="01A0742E" w14:textId="3330F1A3" w:rsidR="0091504E" w:rsidRPr="0091504E" w:rsidRDefault="0091504E" w:rsidP="0091504E">
      <w:pPr>
        <w:rPr>
          <w:lang w:val="en-GB"/>
        </w:rPr>
      </w:pPr>
      <w:r w:rsidRPr="0091504E">
        <w:rPr>
          <w:b/>
          <w:bCs/>
          <w:lang w:val="en-GB"/>
        </w:rPr>
        <w:t>Base Image Management</w:t>
      </w:r>
      <w:r w:rsidRPr="0091504E">
        <w:rPr>
          <w:lang w:val="en-GB"/>
        </w:rPr>
        <w:t>:</w:t>
      </w:r>
      <w:r>
        <w:rPr>
          <w:lang w:val="en-GB"/>
        </w:rPr>
        <w:t xml:space="preserve"> </w:t>
      </w:r>
      <w:r w:rsidRPr="0091504E">
        <w:rPr>
          <w:lang w:val="en-GB"/>
        </w:rPr>
        <w:t>Create and maintain a library of vetted, regularly updated base images</w:t>
      </w:r>
    </w:p>
    <w:p w14:paraId="0395CC9A" w14:textId="77777777" w:rsidR="0091504E" w:rsidRPr="0091504E" w:rsidRDefault="0091504E" w:rsidP="0091504E">
      <w:pPr>
        <w:rPr>
          <w:lang w:val="en-GB"/>
        </w:rPr>
      </w:pPr>
      <w:r w:rsidRPr="0091504E">
        <w:rPr>
          <w:lang w:val="en-GB"/>
        </w:rPr>
        <w:t>Implement automated base image updates when security patches are available</w:t>
      </w:r>
    </w:p>
    <w:p w14:paraId="24D6D2CA" w14:textId="77777777" w:rsidR="0091504E" w:rsidRPr="0091504E" w:rsidRDefault="0091504E" w:rsidP="0091504E">
      <w:pPr>
        <w:rPr>
          <w:lang w:val="en-GB"/>
        </w:rPr>
      </w:pPr>
      <w:r w:rsidRPr="0091504E">
        <w:rPr>
          <w:lang w:val="en-GB"/>
        </w:rPr>
        <w:t xml:space="preserve">Use minimal or distroless images where possible </w:t>
      </w:r>
    </w:p>
    <w:p w14:paraId="12B11317" w14:textId="22053431" w:rsidR="0091504E" w:rsidRPr="0091504E" w:rsidRDefault="0091504E" w:rsidP="0091504E">
      <w:pPr>
        <w:rPr>
          <w:lang w:val="en-GB"/>
        </w:rPr>
      </w:pPr>
      <w:r>
        <w:rPr>
          <w:b/>
          <w:bCs/>
          <w:lang w:val="en-GB"/>
        </w:rPr>
        <w:t xml:space="preserve"> </w:t>
      </w:r>
      <w:r w:rsidRPr="0091504E">
        <w:rPr>
          <w:b/>
          <w:bCs/>
          <w:lang w:val="en-GB"/>
        </w:rPr>
        <w:t>Runtime Protection</w:t>
      </w:r>
      <w:r w:rsidRPr="0091504E">
        <w:rPr>
          <w:lang w:val="en-GB"/>
        </w:rPr>
        <w:t>:</w:t>
      </w:r>
      <w:r>
        <w:rPr>
          <w:lang w:val="en-GB"/>
        </w:rPr>
        <w:t xml:space="preserve"> </w:t>
      </w:r>
      <w:r w:rsidRPr="0091504E">
        <w:rPr>
          <w:lang w:val="en-GB"/>
        </w:rPr>
        <w:t xml:space="preserve">Deploy a runtime security solution like Falco or </w:t>
      </w:r>
      <w:proofErr w:type="spellStart"/>
      <w:r w:rsidRPr="0091504E">
        <w:rPr>
          <w:lang w:val="en-GB"/>
        </w:rPr>
        <w:t>Sysdig</w:t>
      </w:r>
      <w:proofErr w:type="spellEnd"/>
      <w:r w:rsidRPr="0091504E">
        <w:rPr>
          <w:lang w:val="en-GB"/>
        </w:rPr>
        <w:t xml:space="preserve"> to detect anomalous </w:t>
      </w:r>
      <w:proofErr w:type="spellStart"/>
      <w:r w:rsidRPr="0091504E">
        <w:rPr>
          <w:lang w:val="en-GB"/>
        </w:rPr>
        <w:t>behavior</w:t>
      </w:r>
      <w:proofErr w:type="spellEnd"/>
    </w:p>
    <w:p w14:paraId="2E360D5B" w14:textId="77777777" w:rsidR="0091504E" w:rsidRPr="0091504E" w:rsidRDefault="0091504E" w:rsidP="0091504E">
      <w:pPr>
        <w:rPr>
          <w:lang w:val="en-GB"/>
        </w:rPr>
      </w:pPr>
      <w:r w:rsidRPr="0091504E">
        <w:rPr>
          <w:lang w:val="en-GB"/>
        </w:rPr>
        <w:t>Implement pod security policies or OPA Gatekeeper to enforce security standards</w:t>
      </w:r>
    </w:p>
    <w:p w14:paraId="6AAB3825" w14:textId="77777777" w:rsidR="0091504E" w:rsidRPr="0091504E" w:rsidRDefault="0091504E" w:rsidP="0091504E">
      <w:pPr>
        <w:rPr>
          <w:lang w:val="en-GB"/>
        </w:rPr>
      </w:pPr>
    </w:p>
    <w:p w14:paraId="45245F2D" w14:textId="77777777" w:rsidR="0091504E" w:rsidRPr="0091504E" w:rsidRDefault="0091504E" w:rsidP="0091504E">
      <w:pPr>
        <w:rPr>
          <w:lang w:val="en-GB"/>
        </w:rPr>
      </w:pPr>
    </w:p>
    <w:p w14:paraId="1F64168B" w14:textId="77777777" w:rsidR="0091504E" w:rsidRPr="0091504E" w:rsidRDefault="0091504E" w:rsidP="0091504E">
      <w:pPr>
        <w:rPr>
          <w:lang w:val="en-GB"/>
        </w:rPr>
      </w:pPr>
      <w:r w:rsidRPr="0091504E">
        <w:rPr>
          <w:lang w:val="en-GB"/>
        </w:rPr>
        <w:lastRenderedPageBreak/>
        <w:t xml:space="preserve">Use network policies to limit container communications </w:t>
      </w:r>
    </w:p>
    <w:p w14:paraId="6742B057" w14:textId="700B6CAF" w:rsidR="0091504E" w:rsidRPr="0091504E" w:rsidRDefault="0091504E" w:rsidP="0091504E">
      <w:pPr>
        <w:rPr>
          <w:lang w:val="en-GB"/>
        </w:rPr>
      </w:pPr>
      <w:r w:rsidRPr="0091504E">
        <w:rPr>
          <w:b/>
          <w:bCs/>
          <w:lang w:val="en-GB"/>
        </w:rPr>
        <w:t>Continuous Monitoring</w:t>
      </w:r>
      <w:r w:rsidRPr="0091504E">
        <w:rPr>
          <w:lang w:val="en-GB"/>
        </w:rPr>
        <w:t>:</w:t>
      </w:r>
      <w:r w:rsidR="006441FB">
        <w:rPr>
          <w:lang w:val="en-GB"/>
        </w:rPr>
        <w:t xml:space="preserve"> </w:t>
      </w:r>
      <w:r w:rsidRPr="0091504E">
        <w:rPr>
          <w:lang w:val="en-GB"/>
        </w:rPr>
        <w:t>Implement a container registry scanning schedule for existing images</w:t>
      </w:r>
    </w:p>
    <w:p w14:paraId="0473D6F8" w14:textId="77777777" w:rsidR="0091504E" w:rsidRPr="0091504E" w:rsidRDefault="0091504E" w:rsidP="0091504E">
      <w:pPr>
        <w:rPr>
          <w:lang w:val="en-GB"/>
        </w:rPr>
      </w:pPr>
      <w:r w:rsidRPr="0091504E">
        <w:rPr>
          <w:lang w:val="en-GB"/>
        </w:rPr>
        <w:t>Create automated alerts for newly discovered vulnerabilities affecting our images</w:t>
      </w:r>
    </w:p>
    <w:p w14:paraId="6B0AA801" w14:textId="77777777" w:rsidR="0091504E" w:rsidRPr="0091504E" w:rsidRDefault="0091504E" w:rsidP="0091504E">
      <w:pPr>
        <w:rPr>
          <w:lang w:val="en-GB"/>
        </w:rPr>
      </w:pPr>
      <w:r w:rsidRPr="0091504E">
        <w:rPr>
          <w:lang w:val="en-GB"/>
        </w:rPr>
        <w:t>Regular security posture reports and trends</w:t>
      </w:r>
    </w:p>
    <w:p w14:paraId="6BBE571C" w14:textId="1E161453" w:rsidR="0091504E" w:rsidRPr="0091504E" w:rsidRDefault="0091504E" w:rsidP="0091504E">
      <w:pPr>
        <w:rPr>
          <w:lang w:val="en-GB"/>
        </w:rPr>
      </w:pPr>
      <w:r w:rsidRPr="0091504E">
        <w:rPr>
          <w:lang w:val="en-GB"/>
        </w:rPr>
        <w:t xml:space="preserve">In my previous role, I implemented a similar approach using </w:t>
      </w:r>
      <w:proofErr w:type="spellStart"/>
      <w:r w:rsidRPr="0091504E">
        <w:rPr>
          <w:lang w:val="en-GB"/>
        </w:rPr>
        <w:t>Trivy</w:t>
      </w:r>
      <w:proofErr w:type="spellEnd"/>
      <w:r w:rsidRPr="0091504E">
        <w:rPr>
          <w:lang w:val="en-GB"/>
        </w:rPr>
        <w:t xml:space="preserve"> and </w:t>
      </w:r>
      <w:proofErr w:type="spellStart"/>
      <w:r w:rsidRPr="0091504E">
        <w:rPr>
          <w:lang w:val="en-GB"/>
        </w:rPr>
        <w:t>Anc</w:t>
      </w:r>
      <w:proofErr w:type="spellEnd"/>
      <w:r w:rsidR="006441FB">
        <w:rPr>
          <w:lang w:val="en-GB"/>
        </w:rPr>
        <w:t xml:space="preserve"> </w:t>
      </w:r>
      <w:proofErr w:type="spellStart"/>
      <w:r w:rsidRPr="0091504E">
        <w:rPr>
          <w:lang w:val="en-GB"/>
        </w:rPr>
        <w:t>hore</w:t>
      </w:r>
      <w:proofErr w:type="spellEnd"/>
      <w:r w:rsidRPr="0091504E">
        <w:rPr>
          <w:lang w:val="en-GB"/>
        </w:rPr>
        <w:t xml:space="preserve"> in our Jenkins pipeline, which caught 23 critical vulnerabilities in the first month and reduced our vulnerability remediation time from weeks to days."</w:t>
      </w:r>
    </w:p>
    <w:p w14:paraId="0020B627" w14:textId="77777777" w:rsidR="0091504E" w:rsidRPr="0091504E" w:rsidRDefault="0091504E" w:rsidP="0091504E">
      <w:pPr>
        <w:rPr>
          <w:lang w:val="en-GB"/>
        </w:rPr>
      </w:pPr>
      <w:r w:rsidRPr="0091504E">
        <w:rPr>
          <w:b/>
          <w:bCs/>
          <w:lang w:val="en-GB"/>
        </w:rPr>
        <w:t>Scenario 4: Service Discovery in Microservices</w:t>
      </w:r>
    </w:p>
    <w:p w14:paraId="01F895B8" w14:textId="77777777" w:rsidR="0091504E" w:rsidRPr="0091504E" w:rsidRDefault="0091504E" w:rsidP="0091504E">
      <w:pPr>
        <w:rPr>
          <w:lang w:val="en-GB"/>
        </w:rPr>
      </w:pPr>
      <w:r w:rsidRPr="0091504E">
        <w:rPr>
          <w:b/>
          <w:bCs/>
          <w:lang w:val="en-GB"/>
        </w:rPr>
        <w:t xml:space="preserve">Question: </w:t>
      </w:r>
      <w:r w:rsidRPr="0091504E">
        <w:rPr>
          <w:lang w:val="en-GB"/>
        </w:rPr>
        <w:t>"We're migrating from a monolithic application to microservices running on Kubernetes. How would you design a service discovery solution that's reliable, performant, and developer-friendly?"</w:t>
      </w:r>
    </w:p>
    <w:p w14:paraId="38945304" w14:textId="77777777" w:rsidR="0091504E" w:rsidRPr="0091504E" w:rsidRDefault="0091504E" w:rsidP="0091504E">
      <w:pPr>
        <w:rPr>
          <w:lang w:val="en-GB"/>
        </w:rPr>
      </w:pPr>
      <w:r w:rsidRPr="0091504E">
        <w:rPr>
          <w:b/>
          <w:bCs/>
          <w:lang w:val="en-GB"/>
        </w:rPr>
        <w:t xml:space="preserve">Answer: </w:t>
      </w:r>
      <w:r w:rsidRPr="0091504E">
        <w:rPr>
          <w:lang w:val="en-GB"/>
        </w:rPr>
        <w:t xml:space="preserve">"For Kubernetes-based microservices, I'd implement a layered service discovery approach: </w:t>
      </w:r>
    </w:p>
    <w:p w14:paraId="2D4197E2" w14:textId="501674AA" w:rsidR="0091504E" w:rsidRPr="0091504E" w:rsidRDefault="0091504E" w:rsidP="0091504E">
      <w:pPr>
        <w:rPr>
          <w:lang w:val="en-GB"/>
        </w:rPr>
      </w:pPr>
      <w:r w:rsidRPr="0091504E">
        <w:rPr>
          <w:b/>
          <w:bCs/>
          <w:lang w:val="en-GB"/>
        </w:rPr>
        <w:t>Core Service Discovery</w:t>
      </w:r>
      <w:r w:rsidRPr="0091504E">
        <w:rPr>
          <w:lang w:val="en-GB"/>
        </w:rPr>
        <w:t>:</w:t>
      </w:r>
      <w:r w:rsidR="006441FB">
        <w:rPr>
          <w:lang w:val="en-GB"/>
        </w:rPr>
        <w:t xml:space="preserve"> </w:t>
      </w:r>
      <w:r w:rsidRPr="0091504E">
        <w:rPr>
          <w:lang w:val="en-GB"/>
        </w:rPr>
        <w:t>Leverage Kubernetes native Service resources as the foundation</w:t>
      </w:r>
    </w:p>
    <w:p w14:paraId="486C920B" w14:textId="77777777" w:rsidR="0091504E" w:rsidRPr="0091504E" w:rsidRDefault="0091504E" w:rsidP="0091504E">
      <w:pPr>
        <w:rPr>
          <w:lang w:val="en-GB"/>
        </w:rPr>
      </w:pPr>
      <w:r w:rsidRPr="0091504E">
        <w:rPr>
          <w:lang w:val="en-GB"/>
        </w:rPr>
        <w:t>Implement consistent naming conventions and labels for all services</w:t>
      </w:r>
    </w:p>
    <w:p w14:paraId="082B7AC7" w14:textId="77777777" w:rsidR="0091504E" w:rsidRPr="0091504E" w:rsidRDefault="0091504E" w:rsidP="0091504E">
      <w:pPr>
        <w:rPr>
          <w:lang w:val="en-GB"/>
        </w:rPr>
      </w:pPr>
      <w:r w:rsidRPr="0091504E">
        <w:rPr>
          <w:lang w:val="en-GB"/>
        </w:rPr>
        <w:t xml:space="preserve">Use headless services for stateful applications needing direct pod access </w:t>
      </w:r>
    </w:p>
    <w:p w14:paraId="54279FE0" w14:textId="088686A9" w:rsidR="0091504E" w:rsidRPr="0091504E" w:rsidRDefault="0091504E" w:rsidP="0091504E">
      <w:pPr>
        <w:rPr>
          <w:lang w:val="en-GB"/>
        </w:rPr>
      </w:pPr>
      <w:r w:rsidRPr="0091504E">
        <w:rPr>
          <w:b/>
          <w:bCs/>
          <w:lang w:val="en-GB"/>
        </w:rPr>
        <w:t>Service Mesh Integration</w:t>
      </w:r>
      <w:r w:rsidRPr="0091504E">
        <w:rPr>
          <w:lang w:val="en-GB"/>
        </w:rPr>
        <w:t>:</w:t>
      </w:r>
      <w:r w:rsidR="006441FB">
        <w:rPr>
          <w:lang w:val="en-GB"/>
        </w:rPr>
        <w:t xml:space="preserve"> </w:t>
      </w:r>
      <w:r w:rsidRPr="0091504E">
        <w:rPr>
          <w:lang w:val="en-GB"/>
        </w:rPr>
        <w:t xml:space="preserve">Deploy Istio or </w:t>
      </w:r>
      <w:proofErr w:type="spellStart"/>
      <w:r w:rsidRPr="0091504E">
        <w:rPr>
          <w:lang w:val="en-GB"/>
        </w:rPr>
        <w:t>Linkerd</w:t>
      </w:r>
      <w:proofErr w:type="spellEnd"/>
      <w:r w:rsidRPr="0091504E">
        <w:rPr>
          <w:lang w:val="en-GB"/>
        </w:rPr>
        <w:t xml:space="preserve"> to provide advanced traffic management</w:t>
      </w:r>
    </w:p>
    <w:p w14:paraId="0F2D2407" w14:textId="77777777" w:rsidR="0091504E" w:rsidRPr="0091504E" w:rsidRDefault="0091504E" w:rsidP="0091504E">
      <w:pPr>
        <w:rPr>
          <w:lang w:val="en-GB"/>
        </w:rPr>
      </w:pPr>
      <w:r w:rsidRPr="0091504E">
        <w:rPr>
          <w:lang w:val="en-GB"/>
        </w:rPr>
        <w:t>Implement circuit breaking, retries, and timeout patterns</w:t>
      </w:r>
    </w:p>
    <w:p w14:paraId="51CBD73D" w14:textId="77777777" w:rsidR="0091504E" w:rsidRPr="0091504E" w:rsidRDefault="0091504E" w:rsidP="0091504E">
      <w:pPr>
        <w:rPr>
          <w:lang w:val="en-GB"/>
        </w:rPr>
      </w:pPr>
      <w:r w:rsidRPr="0091504E">
        <w:rPr>
          <w:lang w:val="en-GB"/>
        </w:rPr>
        <w:t xml:space="preserve">Use the mesh for advanced observability of service-to-service communication </w:t>
      </w:r>
    </w:p>
    <w:p w14:paraId="58F47F19" w14:textId="1B248D07" w:rsidR="0091504E" w:rsidRPr="0091504E" w:rsidRDefault="006441FB" w:rsidP="0091504E">
      <w:pPr>
        <w:rPr>
          <w:lang w:val="en-GB"/>
        </w:rPr>
      </w:pPr>
      <w:r>
        <w:rPr>
          <w:b/>
          <w:bCs/>
          <w:lang w:val="en-GB"/>
        </w:rPr>
        <w:t xml:space="preserve"> </w:t>
      </w:r>
      <w:r w:rsidR="0091504E" w:rsidRPr="0091504E">
        <w:rPr>
          <w:b/>
          <w:bCs/>
          <w:lang w:val="en-GB"/>
        </w:rPr>
        <w:t>External Services</w:t>
      </w:r>
      <w:r w:rsidR="0091504E" w:rsidRPr="0091504E">
        <w:rPr>
          <w:lang w:val="en-GB"/>
        </w:rPr>
        <w:t>:</w:t>
      </w:r>
      <w:r>
        <w:rPr>
          <w:lang w:val="en-GB"/>
        </w:rPr>
        <w:t xml:space="preserve"> </w:t>
      </w:r>
      <w:r w:rsidR="0091504E" w:rsidRPr="0091504E">
        <w:rPr>
          <w:lang w:val="en-GB"/>
        </w:rPr>
        <w:t xml:space="preserve">Use </w:t>
      </w:r>
      <w:proofErr w:type="spellStart"/>
      <w:r w:rsidR="0091504E" w:rsidRPr="0091504E">
        <w:rPr>
          <w:lang w:val="en-GB"/>
        </w:rPr>
        <w:t>ExternalName</w:t>
      </w:r>
      <w:proofErr w:type="spellEnd"/>
      <w:r w:rsidR="0091504E" w:rsidRPr="0091504E">
        <w:rPr>
          <w:lang w:val="en-GB"/>
        </w:rPr>
        <w:t xml:space="preserve"> services for third-party dependencies</w:t>
      </w:r>
    </w:p>
    <w:p w14:paraId="36BCC06B" w14:textId="77777777" w:rsidR="0091504E" w:rsidRPr="0091504E" w:rsidRDefault="0091504E" w:rsidP="0091504E">
      <w:pPr>
        <w:rPr>
          <w:lang w:val="en-GB"/>
        </w:rPr>
      </w:pPr>
      <w:r w:rsidRPr="0091504E">
        <w:rPr>
          <w:lang w:val="en-GB"/>
        </w:rPr>
        <w:t>Implement a service registry like Consul for non-Kubernetes services</w:t>
      </w:r>
    </w:p>
    <w:p w14:paraId="5056269C" w14:textId="69EFCAD8" w:rsidR="0091504E" w:rsidRPr="0091504E" w:rsidRDefault="0091504E" w:rsidP="0091504E">
      <w:pPr>
        <w:rPr>
          <w:lang w:val="en-GB"/>
        </w:rPr>
      </w:pPr>
      <w:r w:rsidRPr="0091504E">
        <w:rPr>
          <w:lang w:val="en-GB"/>
        </w:rPr>
        <w:lastRenderedPageBreak/>
        <w:t xml:space="preserve">Create abstractions for external service transitions </w:t>
      </w:r>
    </w:p>
    <w:p w14:paraId="28FD6AB7" w14:textId="77777777" w:rsidR="006441FB" w:rsidRDefault="0091504E" w:rsidP="0091504E">
      <w:pPr>
        <w:rPr>
          <w:lang w:val="en-GB"/>
        </w:rPr>
      </w:pPr>
      <w:r w:rsidRPr="0091504E">
        <w:rPr>
          <w:b/>
          <w:bCs/>
          <w:lang w:val="en-GB"/>
        </w:rPr>
        <w:t>Developer Experience</w:t>
      </w:r>
      <w:r w:rsidRPr="0091504E">
        <w:rPr>
          <w:lang w:val="en-GB"/>
        </w:rPr>
        <w:t>:</w:t>
      </w:r>
      <w:r w:rsidR="006441FB">
        <w:rPr>
          <w:lang w:val="en-GB"/>
        </w:rPr>
        <w:t xml:space="preserve"> </w:t>
      </w:r>
    </w:p>
    <w:p w14:paraId="14141361" w14:textId="20AD074A" w:rsidR="0091504E" w:rsidRPr="0091504E" w:rsidRDefault="0091504E" w:rsidP="0091504E">
      <w:pPr>
        <w:rPr>
          <w:lang w:val="en-GB"/>
        </w:rPr>
      </w:pPr>
      <w:r w:rsidRPr="0091504E">
        <w:rPr>
          <w:lang w:val="en-GB"/>
        </w:rPr>
        <w:t xml:space="preserve">Generate API documentation automatically using </w:t>
      </w:r>
      <w:proofErr w:type="spellStart"/>
      <w:r w:rsidRPr="0091504E">
        <w:rPr>
          <w:lang w:val="en-GB"/>
        </w:rPr>
        <w:t>OpenAPI</w:t>
      </w:r>
      <w:proofErr w:type="spellEnd"/>
      <w:r w:rsidRPr="0091504E">
        <w:rPr>
          <w:lang w:val="en-GB"/>
        </w:rPr>
        <w:t>/Swagger</w:t>
      </w:r>
    </w:p>
    <w:p w14:paraId="61383F83" w14:textId="77777777" w:rsidR="0091504E" w:rsidRPr="0091504E" w:rsidRDefault="0091504E" w:rsidP="0091504E">
      <w:pPr>
        <w:rPr>
          <w:lang w:val="en-GB"/>
        </w:rPr>
      </w:pPr>
      <w:r w:rsidRPr="0091504E">
        <w:rPr>
          <w:lang w:val="en-GB"/>
        </w:rPr>
        <w:t>Create development environments with service virtualization</w:t>
      </w:r>
    </w:p>
    <w:p w14:paraId="45E9652C" w14:textId="77777777" w:rsidR="0091504E" w:rsidRPr="0091504E" w:rsidRDefault="0091504E" w:rsidP="0091504E">
      <w:pPr>
        <w:rPr>
          <w:lang w:val="en-GB"/>
        </w:rPr>
      </w:pPr>
      <w:r w:rsidRPr="0091504E">
        <w:rPr>
          <w:lang w:val="en-GB"/>
        </w:rPr>
        <w:t>Implement consistent health check endpoints across all services</w:t>
      </w:r>
    </w:p>
    <w:p w14:paraId="2B003600" w14:textId="77777777" w:rsidR="0091504E" w:rsidRPr="0091504E" w:rsidRDefault="0091504E" w:rsidP="0091504E">
      <w:pPr>
        <w:rPr>
          <w:lang w:val="en-GB"/>
        </w:rPr>
      </w:pPr>
      <w:r w:rsidRPr="0091504E">
        <w:rPr>
          <w:lang w:val="en-GB"/>
        </w:rPr>
        <w:t>In a recent project, we used this approach to migrate a 7-year-old monolith to 30+ microservices. We created a custom Kubernetes operator that automated service registration and DNS configuration, reducing discovery-related incidents by 85% compared to our initial manual process."</w:t>
      </w:r>
    </w:p>
    <w:p w14:paraId="42245FB6" w14:textId="77777777" w:rsidR="0091504E" w:rsidRPr="0091504E" w:rsidRDefault="0091504E" w:rsidP="0091504E">
      <w:pPr>
        <w:rPr>
          <w:lang w:val="en-GB"/>
        </w:rPr>
      </w:pPr>
      <w:r w:rsidRPr="0091504E">
        <w:rPr>
          <w:b/>
          <w:bCs/>
          <w:lang w:val="en-GB"/>
        </w:rPr>
        <w:t>Part 2: Continuous Integration and Deployment (CI/CD)</w:t>
      </w:r>
      <w:r w:rsidRPr="0091504E">
        <w:rPr>
          <w:lang w:val="en-GB"/>
        </w:rPr>
        <w:t xml:space="preserve">1. </w:t>
      </w:r>
    </w:p>
    <w:p w14:paraId="52BBA982" w14:textId="77777777" w:rsidR="0091504E" w:rsidRPr="0091504E" w:rsidRDefault="0091504E" w:rsidP="0091504E">
      <w:pPr>
        <w:rPr>
          <w:lang w:val="en-GB"/>
        </w:rPr>
      </w:pPr>
      <w:r w:rsidRPr="0091504E">
        <w:rPr>
          <w:b/>
          <w:bCs/>
          <w:lang w:val="en-GB"/>
        </w:rPr>
        <w:t>Scenario 5: Pipeline Optimization</w:t>
      </w:r>
    </w:p>
    <w:p w14:paraId="0462C16A" w14:textId="77777777" w:rsidR="0091504E" w:rsidRPr="0091504E" w:rsidRDefault="0091504E" w:rsidP="0091504E">
      <w:pPr>
        <w:rPr>
          <w:lang w:val="en-GB"/>
        </w:rPr>
      </w:pPr>
      <w:r w:rsidRPr="0091504E">
        <w:rPr>
          <w:b/>
          <w:bCs/>
          <w:lang w:val="en-GB"/>
        </w:rPr>
        <w:t xml:space="preserve">Question: </w:t>
      </w:r>
      <w:r w:rsidRPr="0091504E">
        <w:rPr>
          <w:lang w:val="en-GB"/>
        </w:rPr>
        <w:t>"Our CI/CD pipeline for a medium-sized application takes over 45 minutes to complete a deployment. The dev team is complaining this is slowing their velocity. How would you optimize this pipeline without compromising quality?"</w:t>
      </w:r>
    </w:p>
    <w:p w14:paraId="5BA2A32C" w14:textId="77777777" w:rsidR="0091504E" w:rsidRPr="0091504E" w:rsidRDefault="0091504E" w:rsidP="0091504E">
      <w:pPr>
        <w:rPr>
          <w:lang w:val="en-GB"/>
        </w:rPr>
      </w:pPr>
      <w:r w:rsidRPr="0091504E">
        <w:rPr>
          <w:b/>
          <w:bCs/>
          <w:lang w:val="en-GB"/>
        </w:rPr>
        <w:t xml:space="preserve">Answer: </w:t>
      </w:r>
      <w:r w:rsidRPr="0091504E">
        <w:rPr>
          <w:lang w:val="en-GB"/>
        </w:rPr>
        <w:t>"Long pipelines definitely hurt developer productivity. I'd tackle this systematically:</w:t>
      </w:r>
    </w:p>
    <w:p w14:paraId="095ABA83" w14:textId="77777777" w:rsidR="0091504E" w:rsidRPr="0091504E" w:rsidRDefault="0091504E" w:rsidP="0091504E">
      <w:pPr>
        <w:rPr>
          <w:lang w:val="en-GB"/>
        </w:rPr>
      </w:pPr>
      <w:r w:rsidRPr="0091504E">
        <w:rPr>
          <w:lang w:val="en-GB"/>
        </w:rPr>
        <w:t>First, I'd profile the pipeline to identify bottlenecks:</w:t>
      </w:r>
    </w:p>
    <w:p w14:paraId="6D1A4FA6" w14:textId="5E831509" w:rsidR="0091504E" w:rsidRPr="0091504E" w:rsidRDefault="0091504E" w:rsidP="0091504E">
      <w:pPr>
        <w:rPr>
          <w:lang w:val="en-GB"/>
        </w:rPr>
      </w:pPr>
      <w:proofErr w:type="spellStart"/>
      <w:r w:rsidRPr="0091504E">
        <w:rPr>
          <w:lang w:val="en-GB"/>
        </w:rPr>
        <w:t>jenkins</w:t>
      </w:r>
      <w:proofErr w:type="spellEnd"/>
      <w:r w:rsidRPr="0091504E">
        <w:rPr>
          <w:lang w:val="en-GB"/>
        </w:rPr>
        <w:t xml:space="preserve">-job-profiler </w:t>
      </w:r>
      <w:proofErr w:type="gramStart"/>
      <w:r w:rsidR="006441FB" w:rsidRPr="0091504E">
        <w:rPr>
          <w:lang w:val="en-GB"/>
        </w:rPr>
        <w:t>analyse</w:t>
      </w:r>
      <w:r w:rsidR="006441FB">
        <w:rPr>
          <w:lang w:val="en-GB"/>
        </w:rPr>
        <w:t xml:space="preserve"> </w:t>
      </w:r>
      <w:r w:rsidRPr="0091504E">
        <w:rPr>
          <w:lang w:val="en-GB"/>
        </w:rPr>
        <w:t xml:space="preserve"> --</w:t>
      </w:r>
      <w:proofErr w:type="gramEnd"/>
      <w:r w:rsidRPr="0091504E">
        <w:rPr>
          <w:lang w:val="en-GB"/>
        </w:rPr>
        <w:t>job=application-deploy --last=10</w:t>
      </w:r>
      <w:r w:rsidRPr="0091504E">
        <w:rPr>
          <w:i/>
          <w:iCs/>
          <w:lang w:val="en-GB"/>
        </w:rPr>
        <w:t># Or equivalent tool for your CI system</w:t>
      </w:r>
    </w:p>
    <w:p w14:paraId="256E72EA" w14:textId="77777777" w:rsidR="0091504E" w:rsidRPr="0091504E" w:rsidRDefault="0091504E" w:rsidP="0091504E">
      <w:pPr>
        <w:rPr>
          <w:lang w:val="en-GB"/>
        </w:rPr>
      </w:pPr>
      <w:r w:rsidRPr="0091504E">
        <w:rPr>
          <w:lang w:val="en-GB"/>
        </w:rPr>
        <w:t xml:space="preserve">Based on my experience, I'd focus on these optimization areas: </w:t>
      </w:r>
    </w:p>
    <w:p w14:paraId="193B4C28" w14:textId="65CAE7AA" w:rsidR="0091504E" w:rsidRPr="0091504E" w:rsidRDefault="0091504E" w:rsidP="0091504E">
      <w:pPr>
        <w:rPr>
          <w:lang w:val="en-GB"/>
        </w:rPr>
      </w:pPr>
      <w:r w:rsidRPr="0091504E">
        <w:rPr>
          <w:b/>
          <w:bCs/>
          <w:lang w:val="en-GB"/>
        </w:rPr>
        <w:t>Parallelization</w:t>
      </w:r>
      <w:r w:rsidRPr="0091504E">
        <w:rPr>
          <w:lang w:val="en-GB"/>
        </w:rPr>
        <w:t>:</w:t>
      </w:r>
      <w:r w:rsidR="006441FB">
        <w:rPr>
          <w:lang w:val="en-GB"/>
        </w:rPr>
        <w:t xml:space="preserve"> </w:t>
      </w:r>
      <w:r w:rsidRPr="0091504E">
        <w:rPr>
          <w:lang w:val="en-GB"/>
        </w:rPr>
        <w:t>Break the pipeline into parallel execution paths where dependencies allow</w:t>
      </w:r>
    </w:p>
    <w:p w14:paraId="12E56982" w14:textId="77777777" w:rsidR="0091504E" w:rsidRPr="0091504E" w:rsidRDefault="0091504E" w:rsidP="0091504E">
      <w:pPr>
        <w:rPr>
          <w:lang w:val="en-GB"/>
        </w:rPr>
      </w:pPr>
      <w:r w:rsidRPr="0091504E">
        <w:rPr>
          <w:lang w:val="en-GB"/>
        </w:rPr>
        <w:t>Run unit tests across multiple agents/containers</w:t>
      </w:r>
    </w:p>
    <w:p w14:paraId="060D64F1" w14:textId="77777777" w:rsidR="0091504E" w:rsidRPr="0091504E" w:rsidRDefault="0091504E" w:rsidP="0091504E">
      <w:pPr>
        <w:rPr>
          <w:lang w:val="en-GB"/>
        </w:rPr>
      </w:pPr>
      <w:r w:rsidRPr="0091504E">
        <w:rPr>
          <w:lang w:val="en-GB"/>
        </w:rPr>
        <w:lastRenderedPageBreak/>
        <w:t xml:space="preserve">Parallelize static code analysis and security scanning </w:t>
      </w:r>
    </w:p>
    <w:p w14:paraId="77A64C0D" w14:textId="34264617" w:rsidR="0091504E" w:rsidRPr="0091504E" w:rsidRDefault="0091504E" w:rsidP="0091504E">
      <w:pPr>
        <w:rPr>
          <w:lang w:val="en-GB"/>
        </w:rPr>
      </w:pPr>
      <w:r w:rsidRPr="0091504E">
        <w:rPr>
          <w:b/>
          <w:bCs/>
          <w:lang w:val="en-GB"/>
        </w:rPr>
        <w:t>Caching Strategy</w:t>
      </w:r>
      <w:r w:rsidRPr="0091504E">
        <w:rPr>
          <w:lang w:val="en-GB"/>
        </w:rPr>
        <w:t>:</w:t>
      </w:r>
      <w:r w:rsidR="006441FB">
        <w:rPr>
          <w:lang w:val="en-GB"/>
        </w:rPr>
        <w:t xml:space="preserve"> </w:t>
      </w:r>
      <w:r w:rsidRPr="0091504E">
        <w:rPr>
          <w:lang w:val="en-GB"/>
        </w:rPr>
        <w:t>Implement effective caching for dependencies (Maven/</w:t>
      </w:r>
      <w:proofErr w:type="spellStart"/>
      <w:r w:rsidRPr="0091504E">
        <w:rPr>
          <w:lang w:val="en-GB"/>
        </w:rPr>
        <w:t>npm</w:t>
      </w:r>
      <w:proofErr w:type="spellEnd"/>
      <w:r w:rsidRPr="0091504E">
        <w:rPr>
          <w:lang w:val="en-GB"/>
        </w:rPr>
        <w:t>/pip repositories)</w:t>
      </w:r>
    </w:p>
    <w:p w14:paraId="41C08CC1" w14:textId="77777777" w:rsidR="0091504E" w:rsidRPr="0091504E" w:rsidRDefault="0091504E" w:rsidP="0091504E">
      <w:pPr>
        <w:rPr>
          <w:lang w:val="en-GB"/>
        </w:rPr>
      </w:pPr>
      <w:r w:rsidRPr="0091504E">
        <w:rPr>
          <w:lang w:val="en-GB"/>
        </w:rPr>
        <w:t>Use Docker layer caching to speed up builds</w:t>
      </w:r>
    </w:p>
    <w:p w14:paraId="12E48FAC" w14:textId="77777777" w:rsidR="0091504E" w:rsidRPr="0091504E" w:rsidRDefault="0091504E" w:rsidP="0091504E">
      <w:pPr>
        <w:rPr>
          <w:lang w:val="en-GB"/>
        </w:rPr>
      </w:pPr>
      <w:r w:rsidRPr="0091504E">
        <w:rPr>
          <w:lang w:val="en-GB"/>
        </w:rPr>
        <w:t xml:space="preserve">Consider distributed caching solutions like </w:t>
      </w:r>
      <w:proofErr w:type="spellStart"/>
      <w:r w:rsidRPr="0091504E">
        <w:rPr>
          <w:lang w:val="en-GB"/>
        </w:rPr>
        <w:t>BuildKit</w:t>
      </w:r>
      <w:proofErr w:type="spellEnd"/>
      <w:r w:rsidRPr="0091504E">
        <w:rPr>
          <w:lang w:val="en-GB"/>
        </w:rPr>
        <w:t xml:space="preserve"> </w:t>
      </w:r>
    </w:p>
    <w:p w14:paraId="74D7EC21" w14:textId="3B5BB852" w:rsidR="0091504E" w:rsidRPr="0091504E" w:rsidRDefault="0091504E" w:rsidP="0091504E">
      <w:pPr>
        <w:rPr>
          <w:lang w:val="en-GB"/>
        </w:rPr>
      </w:pPr>
      <w:r w:rsidRPr="0091504E">
        <w:rPr>
          <w:b/>
          <w:bCs/>
          <w:lang w:val="en-GB"/>
        </w:rPr>
        <w:t>Test Optimization</w:t>
      </w:r>
      <w:r w:rsidRPr="0091504E">
        <w:rPr>
          <w:lang w:val="en-GB"/>
        </w:rPr>
        <w:t>:</w:t>
      </w:r>
      <w:r w:rsidR="006441FB">
        <w:rPr>
          <w:lang w:val="en-GB"/>
        </w:rPr>
        <w:t xml:space="preserve"> </w:t>
      </w:r>
      <w:r w:rsidRPr="0091504E">
        <w:rPr>
          <w:lang w:val="en-GB"/>
        </w:rPr>
        <w:t>Implement test pyramids with more unit than integration tests</w:t>
      </w:r>
    </w:p>
    <w:p w14:paraId="1A8A93E5" w14:textId="77777777" w:rsidR="0091504E" w:rsidRPr="0091504E" w:rsidRDefault="0091504E" w:rsidP="0091504E">
      <w:pPr>
        <w:rPr>
          <w:lang w:val="en-GB"/>
        </w:rPr>
      </w:pPr>
      <w:r w:rsidRPr="0091504E">
        <w:rPr>
          <w:lang w:val="en-GB"/>
        </w:rPr>
        <w:t>Use test selection to only run tests affected by changes</w:t>
      </w:r>
    </w:p>
    <w:p w14:paraId="51586CDE" w14:textId="77777777" w:rsidR="0091504E" w:rsidRPr="0091504E" w:rsidRDefault="0091504E" w:rsidP="0091504E">
      <w:pPr>
        <w:rPr>
          <w:lang w:val="en-GB"/>
        </w:rPr>
      </w:pPr>
      <w:r w:rsidRPr="0091504E">
        <w:rPr>
          <w:lang w:val="en-GB"/>
        </w:rPr>
        <w:t xml:space="preserve">Shift non-critical tests to post-deployment verification </w:t>
      </w:r>
    </w:p>
    <w:p w14:paraId="25311982" w14:textId="77777777" w:rsidR="006441FB" w:rsidRDefault="0091504E" w:rsidP="0091504E">
      <w:pPr>
        <w:rPr>
          <w:lang w:val="en-GB"/>
        </w:rPr>
      </w:pPr>
      <w:r w:rsidRPr="0091504E">
        <w:rPr>
          <w:b/>
          <w:bCs/>
          <w:lang w:val="en-GB"/>
        </w:rPr>
        <w:t>Infrastructure Improvements</w:t>
      </w:r>
      <w:r w:rsidRPr="0091504E">
        <w:rPr>
          <w:lang w:val="en-GB"/>
        </w:rPr>
        <w:t>:</w:t>
      </w:r>
    </w:p>
    <w:p w14:paraId="0BB9F364" w14:textId="49BE50DD" w:rsidR="0091504E" w:rsidRPr="0091504E" w:rsidRDefault="006441FB" w:rsidP="0091504E">
      <w:pPr>
        <w:rPr>
          <w:lang w:val="en-GB"/>
        </w:rPr>
      </w:pPr>
      <w:r>
        <w:rPr>
          <w:lang w:val="en-GB"/>
        </w:rPr>
        <w:t xml:space="preserve"> </w:t>
      </w:r>
      <w:r w:rsidR="0091504E" w:rsidRPr="0091504E">
        <w:rPr>
          <w:lang w:val="en-GB"/>
        </w:rPr>
        <w:t>Use ephemeral, higher-spec CI runners for resource-intensive tasks</w:t>
      </w:r>
    </w:p>
    <w:p w14:paraId="77BAF12E" w14:textId="77777777" w:rsidR="0091504E" w:rsidRPr="0091504E" w:rsidRDefault="0091504E" w:rsidP="0091504E">
      <w:pPr>
        <w:rPr>
          <w:lang w:val="en-GB"/>
        </w:rPr>
      </w:pPr>
      <w:r w:rsidRPr="0091504E">
        <w:rPr>
          <w:lang w:val="en-GB"/>
        </w:rPr>
        <w:t>Optimize artifact storage and retrieval</w:t>
      </w:r>
    </w:p>
    <w:p w14:paraId="59C37835" w14:textId="77777777" w:rsidR="0091504E" w:rsidRPr="0091504E" w:rsidRDefault="0091504E" w:rsidP="0091504E">
      <w:pPr>
        <w:rPr>
          <w:lang w:val="en-GB"/>
        </w:rPr>
      </w:pPr>
      <w:r w:rsidRPr="0091504E">
        <w:rPr>
          <w:lang w:val="en-GB"/>
        </w:rPr>
        <w:t>Consider specialized hardware for specific tasks (GPU for ML models)</w:t>
      </w:r>
    </w:p>
    <w:p w14:paraId="272C0018" w14:textId="77777777" w:rsidR="0091504E" w:rsidRPr="0091504E" w:rsidRDefault="0091504E" w:rsidP="0091504E">
      <w:pPr>
        <w:rPr>
          <w:lang w:val="en-GB"/>
        </w:rPr>
      </w:pPr>
      <w:r w:rsidRPr="0091504E">
        <w:rPr>
          <w:lang w:val="en-GB"/>
        </w:rPr>
        <w:t xml:space="preserve">In my previous role, we reduced a 52-minute pipeline to 13 minutes by implementing these strategies, particularly by using </w:t>
      </w:r>
      <w:proofErr w:type="spellStart"/>
      <w:r w:rsidRPr="0091504E">
        <w:rPr>
          <w:lang w:val="en-GB"/>
        </w:rPr>
        <w:t>BuildKit's</w:t>
      </w:r>
      <w:proofErr w:type="spellEnd"/>
      <w:r w:rsidRPr="0091504E">
        <w:rPr>
          <w:lang w:val="en-GB"/>
        </w:rPr>
        <w:t xml:space="preserve"> distributed caching and test selection algorithms, which increased our deployment frequency by 3x."</w:t>
      </w:r>
    </w:p>
    <w:p w14:paraId="5C0384A2" w14:textId="77777777" w:rsidR="006441FB" w:rsidRDefault="006441FB" w:rsidP="0091504E">
      <w:pPr>
        <w:rPr>
          <w:b/>
          <w:bCs/>
          <w:lang w:val="en-GB"/>
        </w:rPr>
      </w:pPr>
    </w:p>
    <w:p w14:paraId="4D63FE6E" w14:textId="77777777" w:rsidR="006441FB" w:rsidRDefault="006441FB" w:rsidP="0091504E">
      <w:pPr>
        <w:rPr>
          <w:b/>
          <w:bCs/>
          <w:lang w:val="en-GB"/>
        </w:rPr>
      </w:pPr>
    </w:p>
    <w:p w14:paraId="67A4F734" w14:textId="77777777" w:rsidR="006441FB" w:rsidRDefault="006441FB" w:rsidP="0091504E">
      <w:pPr>
        <w:rPr>
          <w:b/>
          <w:bCs/>
          <w:lang w:val="en-GB"/>
        </w:rPr>
      </w:pPr>
    </w:p>
    <w:p w14:paraId="780C21A4" w14:textId="77777777" w:rsidR="006441FB" w:rsidRDefault="006441FB" w:rsidP="0091504E">
      <w:pPr>
        <w:rPr>
          <w:b/>
          <w:bCs/>
          <w:lang w:val="en-GB"/>
        </w:rPr>
      </w:pPr>
    </w:p>
    <w:p w14:paraId="61FEA989" w14:textId="77777777" w:rsidR="006441FB" w:rsidRDefault="0091504E" w:rsidP="0091504E">
      <w:pPr>
        <w:rPr>
          <w:b/>
          <w:bCs/>
          <w:lang w:val="en-GB"/>
        </w:rPr>
      </w:pPr>
      <w:r w:rsidRPr="0091504E">
        <w:rPr>
          <w:b/>
          <w:bCs/>
          <w:lang w:val="en-GB"/>
        </w:rPr>
        <w:lastRenderedPageBreak/>
        <w:t>Scenario 6: Deployment Rollback Strategy</w:t>
      </w:r>
    </w:p>
    <w:p w14:paraId="1259394D" w14:textId="52D151DB" w:rsidR="0091504E" w:rsidRPr="0091504E" w:rsidRDefault="0091504E" w:rsidP="0091504E">
      <w:pPr>
        <w:rPr>
          <w:lang w:val="en-GB"/>
        </w:rPr>
      </w:pPr>
      <w:r w:rsidRPr="0091504E">
        <w:rPr>
          <w:b/>
          <w:bCs/>
          <w:lang w:val="en-GB"/>
        </w:rPr>
        <w:t xml:space="preserve">Question: </w:t>
      </w:r>
      <w:r w:rsidRPr="0091504E">
        <w:rPr>
          <w:lang w:val="en-GB"/>
        </w:rPr>
        <w:t>"A critical production deployment has introduced unexpected bugs that weren't caught in testing. How would you design a rollback strategy, and what measures would you implement to prevent similar issues in the future?"</w:t>
      </w:r>
    </w:p>
    <w:p w14:paraId="03F7EC88" w14:textId="77777777" w:rsidR="0091504E" w:rsidRPr="0091504E" w:rsidRDefault="0091504E" w:rsidP="0091504E">
      <w:pPr>
        <w:rPr>
          <w:lang w:val="en-GB"/>
        </w:rPr>
      </w:pPr>
      <w:r w:rsidRPr="0091504E">
        <w:rPr>
          <w:b/>
          <w:bCs/>
          <w:lang w:val="en-GB"/>
        </w:rPr>
        <w:t xml:space="preserve">Answer: </w:t>
      </w:r>
      <w:r w:rsidRPr="0091504E">
        <w:rPr>
          <w:lang w:val="en-GB"/>
        </w:rPr>
        <w:t>"Fast and reliable rollbacks are essential for production stability. Here's my approach:</w:t>
      </w:r>
    </w:p>
    <w:p w14:paraId="5939E1AA" w14:textId="77777777" w:rsidR="0091504E" w:rsidRPr="0091504E" w:rsidRDefault="0091504E" w:rsidP="0091504E">
      <w:pPr>
        <w:rPr>
          <w:lang w:val="en-GB"/>
        </w:rPr>
      </w:pPr>
      <w:r w:rsidRPr="0091504E">
        <w:rPr>
          <w:lang w:val="en-GB"/>
        </w:rPr>
        <w:t xml:space="preserve">For the immediate rollback: </w:t>
      </w:r>
    </w:p>
    <w:p w14:paraId="1C9322CF" w14:textId="2886DDFE" w:rsidR="0091504E" w:rsidRPr="0091504E" w:rsidRDefault="0091504E" w:rsidP="0091504E">
      <w:pPr>
        <w:rPr>
          <w:lang w:val="en-GB"/>
        </w:rPr>
      </w:pPr>
      <w:r w:rsidRPr="0091504E">
        <w:rPr>
          <w:b/>
          <w:bCs/>
          <w:lang w:val="en-GB"/>
        </w:rPr>
        <w:t>Assess Impact and Communication</w:t>
      </w:r>
      <w:r w:rsidRPr="0091504E">
        <w:rPr>
          <w:lang w:val="en-GB"/>
        </w:rPr>
        <w:t>:</w:t>
      </w:r>
      <w:r w:rsidR="006441FB">
        <w:rPr>
          <w:lang w:val="en-GB"/>
        </w:rPr>
        <w:t xml:space="preserve"> </w:t>
      </w:r>
      <w:r w:rsidRPr="0091504E">
        <w:rPr>
          <w:lang w:val="en-GB"/>
        </w:rPr>
        <w:t>Quickly determine the scope and severity of the issue</w:t>
      </w:r>
    </w:p>
    <w:p w14:paraId="53AB0FD4" w14:textId="77777777" w:rsidR="0091504E" w:rsidRPr="0091504E" w:rsidRDefault="0091504E" w:rsidP="0091504E">
      <w:pPr>
        <w:rPr>
          <w:lang w:val="en-GB"/>
        </w:rPr>
      </w:pPr>
      <w:r w:rsidRPr="0091504E">
        <w:rPr>
          <w:lang w:val="en-GB"/>
        </w:rPr>
        <w:t>Notify stakeholders through established communication channels</w:t>
      </w:r>
    </w:p>
    <w:p w14:paraId="648B0D6F" w14:textId="77777777" w:rsidR="0091504E" w:rsidRPr="0091504E" w:rsidRDefault="0091504E" w:rsidP="0091504E">
      <w:pPr>
        <w:rPr>
          <w:lang w:val="en-GB"/>
        </w:rPr>
      </w:pPr>
      <w:r w:rsidRPr="0091504E">
        <w:rPr>
          <w:lang w:val="en-GB"/>
        </w:rPr>
        <w:t xml:space="preserve">Consider traffic shaping to minimize user impact </w:t>
      </w:r>
    </w:p>
    <w:p w14:paraId="225ED947" w14:textId="58FF295F" w:rsidR="0091504E" w:rsidRPr="0091504E" w:rsidRDefault="0091504E" w:rsidP="0091504E">
      <w:pPr>
        <w:rPr>
          <w:lang w:val="en-GB"/>
        </w:rPr>
      </w:pPr>
      <w:r w:rsidRPr="0091504E">
        <w:rPr>
          <w:b/>
          <w:bCs/>
          <w:lang w:val="en-GB"/>
        </w:rPr>
        <w:t>Execute the Rollback</w:t>
      </w:r>
      <w:r w:rsidRPr="0091504E">
        <w:rPr>
          <w:lang w:val="en-GB"/>
        </w:rPr>
        <w:t>:</w:t>
      </w:r>
      <w:r w:rsidR="006441FB">
        <w:rPr>
          <w:lang w:val="en-GB"/>
        </w:rPr>
        <w:t xml:space="preserve"> </w:t>
      </w:r>
      <w:r w:rsidRPr="0091504E">
        <w:rPr>
          <w:lang w:val="en-GB"/>
        </w:rPr>
        <w:t>Use immutable infrastructure patterns to restore the previous known-good state</w:t>
      </w:r>
    </w:p>
    <w:p w14:paraId="2BC230EA" w14:textId="433E28CF" w:rsidR="0091504E" w:rsidRPr="0091504E" w:rsidRDefault="0091504E" w:rsidP="0091504E">
      <w:pPr>
        <w:rPr>
          <w:lang w:val="en-GB"/>
        </w:rPr>
      </w:pPr>
      <w:r w:rsidRPr="0091504E">
        <w:rPr>
          <w:lang w:val="en-GB"/>
        </w:rPr>
        <w:t xml:space="preserve">For Kubernetes: </w:t>
      </w:r>
      <w:r w:rsidR="006441FB">
        <w:rPr>
          <w:lang w:val="en-GB"/>
        </w:rPr>
        <w:t xml:space="preserve"> </w:t>
      </w:r>
      <w:proofErr w:type="spellStart"/>
      <w:r w:rsidRPr="0091504E">
        <w:rPr>
          <w:lang w:val="en-GB"/>
        </w:rPr>
        <w:t>kubectl</w:t>
      </w:r>
      <w:proofErr w:type="spellEnd"/>
      <w:r w:rsidRPr="0091504E">
        <w:rPr>
          <w:lang w:val="en-GB"/>
        </w:rPr>
        <w:t xml:space="preserve"> rollout undo deployment/service-name</w:t>
      </w:r>
    </w:p>
    <w:p w14:paraId="53DB5CB8" w14:textId="42B05668" w:rsidR="0091504E" w:rsidRPr="0091504E" w:rsidRDefault="0091504E" w:rsidP="0091504E">
      <w:pPr>
        <w:rPr>
          <w:lang w:val="en-GB"/>
        </w:rPr>
      </w:pPr>
      <w:r w:rsidRPr="0091504E">
        <w:rPr>
          <w:lang w:val="en-GB"/>
        </w:rPr>
        <w:t xml:space="preserve">For infrastructure changes: </w:t>
      </w:r>
      <w:r w:rsidR="006441FB">
        <w:rPr>
          <w:lang w:val="en-GB"/>
        </w:rPr>
        <w:t xml:space="preserve"> </w:t>
      </w:r>
      <w:r w:rsidRPr="0091504E">
        <w:rPr>
          <w:lang w:val="en-GB"/>
        </w:rPr>
        <w:t>revert to previous Terraform state</w:t>
      </w:r>
    </w:p>
    <w:p w14:paraId="2180E546" w14:textId="77777777" w:rsidR="0091504E" w:rsidRPr="0091504E" w:rsidRDefault="0091504E" w:rsidP="0091504E">
      <w:pPr>
        <w:rPr>
          <w:lang w:val="en-GB"/>
        </w:rPr>
      </w:pPr>
      <w:r w:rsidRPr="0091504E">
        <w:rPr>
          <w:lang w:val="en-GB"/>
        </w:rPr>
        <w:t>Confirm system health after rollback with automated smoke tests</w:t>
      </w:r>
    </w:p>
    <w:p w14:paraId="1D4BD116" w14:textId="77777777" w:rsidR="0091504E" w:rsidRPr="0091504E" w:rsidRDefault="0091504E" w:rsidP="0091504E">
      <w:pPr>
        <w:rPr>
          <w:lang w:val="en-GB"/>
        </w:rPr>
      </w:pPr>
      <w:r w:rsidRPr="0091504E">
        <w:rPr>
          <w:lang w:val="en-GB"/>
        </w:rPr>
        <w:t xml:space="preserve">To prevent future issues: </w:t>
      </w:r>
    </w:p>
    <w:p w14:paraId="00A0F490" w14:textId="2292C6F3" w:rsidR="0091504E" w:rsidRPr="0091504E" w:rsidRDefault="0091504E" w:rsidP="0091504E">
      <w:pPr>
        <w:rPr>
          <w:lang w:val="en-GB"/>
        </w:rPr>
      </w:pPr>
      <w:r w:rsidRPr="0091504E">
        <w:rPr>
          <w:b/>
          <w:bCs/>
          <w:lang w:val="en-GB"/>
        </w:rPr>
        <w:t>Pipeline Enhancements</w:t>
      </w:r>
      <w:r w:rsidRPr="0091504E">
        <w:rPr>
          <w:lang w:val="en-GB"/>
        </w:rPr>
        <w:t>:</w:t>
      </w:r>
      <w:r w:rsidR="006441FB">
        <w:rPr>
          <w:lang w:val="en-GB"/>
        </w:rPr>
        <w:t xml:space="preserve"> </w:t>
      </w:r>
      <w:r w:rsidRPr="0091504E">
        <w:rPr>
          <w:lang w:val="en-GB"/>
        </w:rPr>
        <w:t>Implement progressive delivery with canary deployments</w:t>
      </w:r>
    </w:p>
    <w:p w14:paraId="39D2FB4D" w14:textId="77777777" w:rsidR="0091504E" w:rsidRPr="0091504E" w:rsidRDefault="0091504E" w:rsidP="0091504E">
      <w:pPr>
        <w:rPr>
          <w:lang w:val="en-GB"/>
        </w:rPr>
      </w:pPr>
      <w:r w:rsidRPr="0091504E">
        <w:rPr>
          <w:lang w:val="en-GB"/>
        </w:rPr>
        <w:t>Add synthetic transaction monitoring before full deployment</w:t>
      </w:r>
    </w:p>
    <w:p w14:paraId="6DFF7B48" w14:textId="77777777" w:rsidR="0091504E" w:rsidRPr="0091504E" w:rsidRDefault="0091504E" w:rsidP="0091504E">
      <w:pPr>
        <w:rPr>
          <w:lang w:val="en-GB"/>
        </w:rPr>
      </w:pPr>
      <w:r w:rsidRPr="0091504E">
        <w:rPr>
          <w:lang w:val="en-GB"/>
        </w:rPr>
        <w:t xml:space="preserve">Enhance integration test coverage for the specific failure </w:t>
      </w:r>
    </w:p>
    <w:p w14:paraId="7D297B4E" w14:textId="77777777" w:rsidR="0091504E" w:rsidRPr="0091504E" w:rsidRDefault="0091504E" w:rsidP="0091504E">
      <w:pPr>
        <w:rPr>
          <w:lang w:val="en-GB"/>
        </w:rPr>
      </w:pPr>
    </w:p>
    <w:p w14:paraId="3B6C4CCF" w14:textId="73E72454" w:rsidR="0091504E" w:rsidRPr="0091504E" w:rsidRDefault="0091504E" w:rsidP="0091504E">
      <w:pPr>
        <w:rPr>
          <w:lang w:val="en-GB"/>
        </w:rPr>
      </w:pPr>
      <w:r w:rsidRPr="0091504E">
        <w:rPr>
          <w:b/>
          <w:bCs/>
          <w:lang w:val="en-GB"/>
        </w:rPr>
        <w:lastRenderedPageBreak/>
        <w:t>Observability Improvements</w:t>
      </w:r>
      <w:r w:rsidRPr="0091504E">
        <w:rPr>
          <w:lang w:val="en-GB"/>
        </w:rPr>
        <w:t>:</w:t>
      </w:r>
      <w:r w:rsidR="006441FB">
        <w:rPr>
          <w:lang w:val="en-GB"/>
        </w:rPr>
        <w:t xml:space="preserve"> </w:t>
      </w:r>
      <w:r w:rsidRPr="0091504E">
        <w:rPr>
          <w:lang w:val="en-GB"/>
        </w:rPr>
        <w:t>Implement business KPI monitoring alongside technical metrics</w:t>
      </w:r>
    </w:p>
    <w:p w14:paraId="44CB6336" w14:textId="77777777" w:rsidR="0091504E" w:rsidRPr="0091504E" w:rsidRDefault="0091504E" w:rsidP="0091504E">
      <w:pPr>
        <w:rPr>
          <w:lang w:val="en-GB"/>
        </w:rPr>
      </w:pPr>
      <w:r w:rsidRPr="0091504E">
        <w:rPr>
          <w:lang w:val="en-GB"/>
        </w:rPr>
        <w:t>Create custom dashboards for new feature impacts</w:t>
      </w:r>
    </w:p>
    <w:p w14:paraId="49A9E96E" w14:textId="77777777" w:rsidR="0091504E" w:rsidRPr="0091504E" w:rsidRDefault="0091504E" w:rsidP="0091504E">
      <w:pPr>
        <w:rPr>
          <w:lang w:val="en-GB"/>
        </w:rPr>
      </w:pPr>
      <w:r w:rsidRPr="0091504E">
        <w:rPr>
          <w:lang w:val="en-GB"/>
        </w:rPr>
        <w:t xml:space="preserve">Set up anomaly detection for early warning </w:t>
      </w:r>
    </w:p>
    <w:p w14:paraId="6EB8D250" w14:textId="0569925F" w:rsidR="0091504E" w:rsidRPr="0091504E" w:rsidRDefault="0091504E" w:rsidP="0091504E">
      <w:pPr>
        <w:rPr>
          <w:lang w:val="en-GB"/>
        </w:rPr>
      </w:pPr>
      <w:r w:rsidRPr="0091504E">
        <w:rPr>
          <w:b/>
          <w:bCs/>
          <w:lang w:val="en-GB"/>
        </w:rPr>
        <w:t>Process Changes</w:t>
      </w:r>
      <w:r w:rsidRPr="0091504E">
        <w:rPr>
          <w:lang w:val="en-GB"/>
        </w:rPr>
        <w:t>:</w:t>
      </w:r>
      <w:r w:rsidR="006441FB">
        <w:rPr>
          <w:lang w:val="en-GB"/>
        </w:rPr>
        <w:t xml:space="preserve"> </w:t>
      </w:r>
      <w:r w:rsidRPr="0091504E">
        <w:rPr>
          <w:lang w:val="en-GB"/>
        </w:rPr>
        <w:t>Conduct a blameless post-mortem to identify root causes</w:t>
      </w:r>
    </w:p>
    <w:p w14:paraId="43694085" w14:textId="77777777" w:rsidR="0091504E" w:rsidRPr="0091504E" w:rsidRDefault="0091504E" w:rsidP="0091504E">
      <w:pPr>
        <w:rPr>
          <w:lang w:val="en-GB"/>
        </w:rPr>
      </w:pPr>
      <w:r w:rsidRPr="0091504E">
        <w:rPr>
          <w:lang w:val="en-GB"/>
        </w:rPr>
        <w:t>Update the definition of done to include new test scenarios</w:t>
      </w:r>
    </w:p>
    <w:p w14:paraId="37DD1917" w14:textId="77777777" w:rsidR="0091504E" w:rsidRPr="0091504E" w:rsidRDefault="0091504E" w:rsidP="0091504E">
      <w:pPr>
        <w:rPr>
          <w:lang w:val="en-GB"/>
        </w:rPr>
      </w:pPr>
      <w:r w:rsidRPr="0091504E">
        <w:rPr>
          <w:lang w:val="en-GB"/>
        </w:rPr>
        <w:t>Consider feature flags for high-risk changes</w:t>
      </w:r>
    </w:p>
    <w:p w14:paraId="1E347236" w14:textId="77777777" w:rsidR="0091504E" w:rsidRPr="0091504E" w:rsidRDefault="0091504E" w:rsidP="0091504E">
      <w:pPr>
        <w:rPr>
          <w:lang w:val="en-GB"/>
        </w:rPr>
      </w:pPr>
      <w:r w:rsidRPr="0091504E">
        <w:rPr>
          <w:lang w:val="en-GB"/>
        </w:rPr>
        <w:t>In a previous role, we improved our rollback time from 15 minutes to under 2 minutes by implementing blue-green deployments with automated health checks, which reduced our MTTR by 80% and improved our team's confidence in deployments."</w:t>
      </w:r>
    </w:p>
    <w:p w14:paraId="5D0E30BF" w14:textId="70143F72" w:rsidR="0091504E" w:rsidRPr="0091504E" w:rsidRDefault="0091504E" w:rsidP="0091504E">
      <w:pPr>
        <w:rPr>
          <w:lang w:val="en-GB"/>
        </w:rPr>
      </w:pPr>
      <w:r w:rsidRPr="0091504E">
        <w:rPr>
          <w:b/>
          <w:bCs/>
          <w:lang w:val="en-GB"/>
        </w:rPr>
        <w:t>Scenario 7: Deployment Strategy for Zero Downtime</w:t>
      </w:r>
    </w:p>
    <w:p w14:paraId="646CD94E" w14:textId="77777777" w:rsidR="0091504E" w:rsidRPr="0091504E" w:rsidRDefault="0091504E" w:rsidP="0091504E">
      <w:pPr>
        <w:rPr>
          <w:lang w:val="en-GB"/>
        </w:rPr>
      </w:pPr>
      <w:r w:rsidRPr="0091504E">
        <w:rPr>
          <w:b/>
          <w:bCs/>
          <w:lang w:val="en-GB"/>
        </w:rPr>
        <w:t xml:space="preserve">Question: </w:t>
      </w:r>
      <w:r w:rsidRPr="0091504E">
        <w:rPr>
          <w:lang w:val="en-GB"/>
        </w:rPr>
        <w:t>"We have a client-facing application with strict SLAs for availability. What deployment strategy would you recommend for achieving zero-downtime updates, and how would you implement it?"</w:t>
      </w:r>
    </w:p>
    <w:p w14:paraId="3ED9840A" w14:textId="77777777" w:rsidR="0091504E" w:rsidRPr="0091504E" w:rsidRDefault="0091504E" w:rsidP="0091504E">
      <w:pPr>
        <w:rPr>
          <w:lang w:val="en-GB"/>
        </w:rPr>
      </w:pPr>
      <w:r w:rsidRPr="0091504E">
        <w:rPr>
          <w:b/>
          <w:bCs/>
          <w:lang w:val="en-GB"/>
        </w:rPr>
        <w:t xml:space="preserve">Answer: </w:t>
      </w:r>
      <w:r w:rsidRPr="0091504E">
        <w:rPr>
          <w:lang w:val="en-GB"/>
        </w:rPr>
        <w:t xml:space="preserve">"For zero-downtime deployments, I'd recommend a combination of blue-green deployment with canary analysis. Here's how I'd implement it: </w:t>
      </w:r>
    </w:p>
    <w:p w14:paraId="39AB5364" w14:textId="68462AE9" w:rsidR="0091504E" w:rsidRPr="0091504E" w:rsidRDefault="0091504E" w:rsidP="0091504E">
      <w:pPr>
        <w:rPr>
          <w:lang w:val="en-GB"/>
        </w:rPr>
      </w:pPr>
      <w:r w:rsidRPr="0091504E">
        <w:rPr>
          <w:b/>
          <w:bCs/>
          <w:lang w:val="en-GB"/>
        </w:rPr>
        <w:t>Infrastructure Setup</w:t>
      </w:r>
      <w:r w:rsidRPr="0091504E">
        <w:rPr>
          <w:lang w:val="en-GB"/>
        </w:rPr>
        <w:t>:</w:t>
      </w:r>
      <w:r w:rsidR="006441FB">
        <w:rPr>
          <w:lang w:val="en-GB"/>
        </w:rPr>
        <w:t xml:space="preserve"> </w:t>
      </w:r>
      <w:r w:rsidRPr="0091504E">
        <w:rPr>
          <w:lang w:val="en-GB"/>
        </w:rPr>
        <w:t>Provision duplicate environments (blue and green)</w:t>
      </w:r>
    </w:p>
    <w:p w14:paraId="7CAB0269" w14:textId="77777777" w:rsidR="0091504E" w:rsidRPr="0091504E" w:rsidRDefault="0091504E" w:rsidP="0091504E">
      <w:pPr>
        <w:rPr>
          <w:lang w:val="en-GB"/>
        </w:rPr>
      </w:pPr>
      <w:r w:rsidRPr="0091504E">
        <w:rPr>
          <w:lang w:val="en-GB"/>
        </w:rPr>
        <w:t>Implement a load balancer or API gateway for traffic control</w:t>
      </w:r>
    </w:p>
    <w:p w14:paraId="4788633D" w14:textId="77777777" w:rsidR="0091504E" w:rsidRPr="0091504E" w:rsidRDefault="0091504E" w:rsidP="0091504E">
      <w:pPr>
        <w:rPr>
          <w:lang w:val="en-GB"/>
        </w:rPr>
      </w:pPr>
      <w:r w:rsidRPr="0091504E">
        <w:rPr>
          <w:lang w:val="en-GB"/>
        </w:rPr>
        <w:t xml:space="preserve">Set up shared persistent storage or replicated databases </w:t>
      </w:r>
    </w:p>
    <w:p w14:paraId="565406FB" w14:textId="77777777" w:rsidR="0091504E" w:rsidRPr="0091504E" w:rsidRDefault="0091504E" w:rsidP="0091504E">
      <w:pPr>
        <w:rPr>
          <w:lang w:val="en-GB"/>
        </w:rPr>
      </w:pPr>
    </w:p>
    <w:p w14:paraId="5E9E8252" w14:textId="77777777" w:rsidR="006441FB" w:rsidRDefault="006441FB" w:rsidP="0091504E">
      <w:pPr>
        <w:rPr>
          <w:b/>
          <w:bCs/>
          <w:lang w:val="en-GB"/>
        </w:rPr>
      </w:pPr>
    </w:p>
    <w:p w14:paraId="709CB3A2" w14:textId="53D2F219" w:rsidR="0091504E" w:rsidRPr="0091504E" w:rsidRDefault="0091504E" w:rsidP="0091504E">
      <w:pPr>
        <w:rPr>
          <w:lang w:val="en-GB"/>
        </w:rPr>
      </w:pPr>
      <w:r w:rsidRPr="0091504E">
        <w:rPr>
          <w:b/>
          <w:bCs/>
          <w:lang w:val="en-GB"/>
        </w:rPr>
        <w:lastRenderedPageBreak/>
        <w:t>Deployment Process</w:t>
      </w:r>
      <w:r w:rsidRPr="0091504E">
        <w:rPr>
          <w:lang w:val="en-GB"/>
        </w:rPr>
        <w:t xml:space="preserve">: </w:t>
      </w:r>
    </w:p>
    <w:p w14:paraId="7ED2450B" w14:textId="77777777" w:rsidR="006441FB" w:rsidRDefault="0091504E" w:rsidP="0091504E">
      <w:pPr>
        <w:rPr>
          <w:lang w:val="en-GB"/>
        </w:rPr>
      </w:pPr>
      <w:r w:rsidRPr="0091504E">
        <w:rPr>
          <w:lang w:val="en-GB"/>
        </w:rPr>
        <w:t>1. Deploy new version to inactive environment (green)</w:t>
      </w:r>
    </w:p>
    <w:p w14:paraId="64E3817E" w14:textId="77777777" w:rsidR="006441FB" w:rsidRDefault="0091504E" w:rsidP="0091504E">
      <w:pPr>
        <w:rPr>
          <w:lang w:val="en-GB"/>
        </w:rPr>
      </w:pPr>
      <w:r w:rsidRPr="0091504E">
        <w:rPr>
          <w:lang w:val="en-GB"/>
        </w:rPr>
        <w:t>2. Run automated smoke tests against green environment</w:t>
      </w:r>
    </w:p>
    <w:p w14:paraId="1C5AF662" w14:textId="77777777" w:rsidR="006441FB" w:rsidRDefault="0091504E" w:rsidP="0091504E">
      <w:pPr>
        <w:rPr>
          <w:lang w:val="en-GB"/>
        </w:rPr>
      </w:pPr>
      <w:r w:rsidRPr="0091504E">
        <w:rPr>
          <w:lang w:val="en-GB"/>
        </w:rPr>
        <w:t>3. Route 5% of traffic to green environment (canary)</w:t>
      </w:r>
    </w:p>
    <w:p w14:paraId="7CDA2A1C" w14:textId="77777777" w:rsidR="006441FB" w:rsidRDefault="0091504E" w:rsidP="0091504E">
      <w:pPr>
        <w:rPr>
          <w:lang w:val="en-GB"/>
        </w:rPr>
      </w:pPr>
      <w:r w:rsidRPr="0091504E">
        <w:rPr>
          <w:lang w:val="en-GB"/>
        </w:rPr>
        <w:t>4. Monitor error rates, latency, and business metrics</w:t>
      </w:r>
    </w:p>
    <w:p w14:paraId="6D69694E" w14:textId="77777777" w:rsidR="006441FB" w:rsidRDefault="0091504E" w:rsidP="0091504E">
      <w:pPr>
        <w:rPr>
          <w:lang w:val="en-GB"/>
        </w:rPr>
      </w:pPr>
      <w:r w:rsidRPr="0091504E">
        <w:rPr>
          <w:lang w:val="en-GB"/>
        </w:rPr>
        <w:t>5. Gradually increase traffic to 100% if metrics are stable</w:t>
      </w:r>
    </w:p>
    <w:p w14:paraId="2C069D89" w14:textId="77777777" w:rsidR="006441FB" w:rsidRDefault="0091504E" w:rsidP="0091504E">
      <w:pPr>
        <w:rPr>
          <w:lang w:val="en-GB"/>
        </w:rPr>
      </w:pPr>
      <w:r w:rsidRPr="0091504E">
        <w:rPr>
          <w:lang w:val="en-GB"/>
        </w:rPr>
        <w:t>6. Keep blue environment running for quick rollback</w:t>
      </w:r>
    </w:p>
    <w:p w14:paraId="23C43557" w14:textId="7FF9C4FA" w:rsidR="0091504E" w:rsidRPr="0091504E" w:rsidRDefault="0091504E" w:rsidP="0091504E">
      <w:pPr>
        <w:rPr>
          <w:lang w:val="en-GB"/>
        </w:rPr>
      </w:pPr>
      <w:r w:rsidRPr="0091504E">
        <w:rPr>
          <w:lang w:val="en-GB"/>
        </w:rPr>
        <w:t>7. After confidence period (24h), update blue environment</w:t>
      </w:r>
    </w:p>
    <w:p w14:paraId="393F1C21" w14:textId="14D66E35" w:rsidR="0091504E" w:rsidRPr="0091504E" w:rsidRDefault="0091504E" w:rsidP="0091504E">
      <w:pPr>
        <w:rPr>
          <w:lang w:val="en-GB"/>
        </w:rPr>
      </w:pPr>
      <w:r w:rsidRPr="0091504E">
        <w:rPr>
          <w:b/>
          <w:bCs/>
          <w:lang w:val="en-GB"/>
        </w:rPr>
        <w:t>Key Technical Components</w:t>
      </w:r>
      <w:r w:rsidRPr="0091504E">
        <w:rPr>
          <w:lang w:val="en-GB"/>
        </w:rPr>
        <w:t>:</w:t>
      </w:r>
      <w:r w:rsidR="006441FB">
        <w:rPr>
          <w:lang w:val="en-GB"/>
        </w:rPr>
        <w:t xml:space="preserve"> </w:t>
      </w:r>
      <w:proofErr w:type="spellStart"/>
      <w:r w:rsidRPr="0091504E">
        <w:rPr>
          <w:lang w:val="en-GB"/>
        </w:rPr>
        <w:t>GitOps</w:t>
      </w:r>
      <w:proofErr w:type="spellEnd"/>
      <w:r w:rsidRPr="0091504E">
        <w:rPr>
          <w:lang w:val="en-GB"/>
        </w:rPr>
        <w:t xml:space="preserve"> workflow using </w:t>
      </w:r>
      <w:proofErr w:type="spellStart"/>
      <w:r w:rsidRPr="0091504E">
        <w:rPr>
          <w:lang w:val="en-GB"/>
        </w:rPr>
        <w:t>ArgoCD</w:t>
      </w:r>
      <w:proofErr w:type="spellEnd"/>
      <w:r w:rsidRPr="0091504E">
        <w:rPr>
          <w:lang w:val="en-GB"/>
        </w:rPr>
        <w:t xml:space="preserve"> or Flux for environment syncing</w:t>
      </w:r>
    </w:p>
    <w:p w14:paraId="4526E971" w14:textId="77777777" w:rsidR="0091504E" w:rsidRPr="0091504E" w:rsidRDefault="0091504E" w:rsidP="0091504E">
      <w:pPr>
        <w:rPr>
          <w:lang w:val="en-GB"/>
        </w:rPr>
      </w:pPr>
      <w:r w:rsidRPr="0091504E">
        <w:rPr>
          <w:lang w:val="en-GB"/>
        </w:rPr>
        <w:t>Istio or similar service mesh for fine-grained traffic control</w:t>
      </w:r>
    </w:p>
    <w:p w14:paraId="00D66A86" w14:textId="77777777" w:rsidR="0091504E" w:rsidRPr="0091504E" w:rsidRDefault="0091504E" w:rsidP="0091504E">
      <w:pPr>
        <w:rPr>
          <w:lang w:val="en-GB"/>
        </w:rPr>
      </w:pPr>
      <w:r w:rsidRPr="0091504E">
        <w:rPr>
          <w:lang w:val="en-GB"/>
        </w:rPr>
        <w:t xml:space="preserve">Prometheus metrics and automated canary analysis with Flagger </w:t>
      </w:r>
    </w:p>
    <w:p w14:paraId="5C0D8BCF" w14:textId="014EAE24" w:rsidR="0091504E" w:rsidRPr="0091504E" w:rsidRDefault="0091504E" w:rsidP="0091504E">
      <w:pPr>
        <w:rPr>
          <w:lang w:val="en-GB"/>
        </w:rPr>
      </w:pPr>
      <w:r w:rsidRPr="0091504E">
        <w:rPr>
          <w:b/>
          <w:bCs/>
          <w:lang w:val="en-GB"/>
        </w:rPr>
        <w:t>Database Considerations</w:t>
      </w:r>
      <w:r w:rsidRPr="0091504E">
        <w:rPr>
          <w:lang w:val="en-GB"/>
        </w:rPr>
        <w:t>:</w:t>
      </w:r>
      <w:r w:rsidR="006441FB">
        <w:rPr>
          <w:lang w:val="en-GB"/>
        </w:rPr>
        <w:t xml:space="preserve"> </w:t>
      </w:r>
      <w:r w:rsidRPr="0091504E">
        <w:rPr>
          <w:lang w:val="en-GB"/>
        </w:rPr>
        <w:t>Implement backward-compatible schema changes</w:t>
      </w:r>
    </w:p>
    <w:p w14:paraId="0EB97365" w14:textId="77777777" w:rsidR="0091504E" w:rsidRPr="0091504E" w:rsidRDefault="0091504E" w:rsidP="0091504E">
      <w:pPr>
        <w:rPr>
          <w:lang w:val="en-GB"/>
        </w:rPr>
      </w:pPr>
      <w:r w:rsidRPr="0091504E">
        <w:rPr>
          <w:lang w:val="en-GB"/>
        </w:rPr>
        <w:t>Use techniques like expand/contract pattern for DB migrations</w:t>
      </w:r>
    </w:p>
    <w:p w14:paraId="7B8CB272" w14:textId="77777777" w:rsidR="0091504E" w:rsidRPr="0091504E" w:rsidRDefault="0091504E" w:rsidP="0091504E">
      <w:pPr>
        <w:rPr>
          <w:lang w:val="en-GB"/>
        </w:rPr>
      </w:pPr>
      <w:r w:rsidRPr="0091504E">
        <w:rPr>
          <w:lang w:val="en-GB"/>
        </w:rPr>
        <w:t>Consider dual-writes for critical data during transition</w:t>
      </w:r>
    </w:p>
    <w:p w14:paraId="51D59EC4" w14:textId="77777777" w:rsidR="0091504E" w:rsidRPr="0091504E" w:rsidRDefault="0091504E" w:rsidP="0091504E">
      <w:pPr>
        <w:rPr>
          <w:lang w:val="en-GB"/>
        </w:rPr>
      </w:pPr>
      <w:r w:rsidRPr="0091504E">
        <w:rPr>
          <w:lang w:val="en-GB"/>
        </w:rPr>
        <w:t>In my last role, we implemented this strategy for a payment processing system with 99.99% uptime requirements. By combining blue-green deployments with progressive traffic shifting, we successfully deployed 3-5 times per day with zero customer-impacting incidents over a 6-month period."</w:t>
      </w:r>
    </w:p>
    <w:p w14:paraId="0E8A3A62" w14:textId="77777777" w:rsidR="006441FB" w:rsidRDefault="006441FB" w:rsidP="0091504E">
      <w:pPr>
        <w:rPr>
          <w:b/>
          <w:bCs/>
          <w:lang w:val="en-GB"/>
        </w:rPr>
      </w:pPr>
    </w:p>
    <w:p w14:paraId="0B38AC62" w14:textId="427B481C" w:rsidR="0091504E" w:rsidRPr="0091504E" w:rsidRDefault="0091504E" w:rsidP="0091504E">
      <w:pPr>
        <w:rPr>
          <w:lang w:val="en-GB"/>
        </w:rPr>
      </w:pPr>
      <w:r w:rsidRPr="0091504E">
        <w:rPr>
          <w:b/>
          <w:bCs/>
          <w:lang w:val="en-GB"/>
        </w:rPr>
        <w:lastRenderedPageBreak/>
        <w:t>Scenario 8: Environment Configuration Management</w:t>
      </w:r>
    </w:p>
    <w:p w14:paraId="1839E3A7" w14:textId="77777777" w:rsidR="0091504E" w:rsidRPr="0091504E" w:rsidRDefault="0091504E" w:rsidP="0091504E">
      <w:pPr>
        <w:rPr>
          <w:lang w:val="en-GB"/>
        </w:rPr>
      </w:pPr>
      <w:r w:rsidRPr="0091504E">
        <w:rPr>
          <w:b/>
          <w:bCs/>
          <w:lang w:val="en-GB"/>
        </w:rPr>
        <w:t xml:space="preserve">Question: </w:t>
      </w:r>
      <w:r w:rsidRPr="0091504E">
        <w:rPr>
          <w:lang w:val="en-GB"/>
        </w:rPr>
        <w:t>"Our application needs different configurations across dev, staging, and production environments. We're experiencing issues where things work in one environment but break in another. How would you manage environment-specific configurations securely and consistently?"</w:t>
      </w:r>
    </w:p>
    <w:p w14:paraId="7FDF2C0C" w14:textId="77777777" w:rsidR="0091504E" w:rsidRPr="0091504E" w:rsidRDefault="0091504E" w:rsidP="0091504E">
      <w:pPr>
        <w:rPr>
          <w:lang w:val="en-GB"/>
        </w:rPr>
      </w:pPr>
      <w:r w:rsidRPr="0091504E">
        <w:rPr>
          <w:b/>
          <w:bCs/>
          <w:lang w:val="en-GB"/>
        </w:rPr>
        <w:t xml:space="preserve">Answer: </w:t>
      </w:r>
      <w:r w:rsidRPr="0091504E">
        <w:rPr>
          <w:lang w:val="en-GB"/>
        </w:rPr>
        <w:t xml:space="preserve">"Environment configuration inconsistencies are a common source of the 'works on my machine' problem. I'd implement a comprehensive configuration management strategy: </w:t>
      </w:r>
    </w:p>
    <w:p w14:paraId="2FA9B2E9" w14:textId="77777777" w:rsidR="0091504E" w:rsidRPr="0091504E" w:rsidRDefault="0091504E" w:rsidP="0091504E">
      <w:pPr>
        <w:rPr>
          <w:lang w:val="en-GB"/>
        </w:rPr>
      </w:pPr>
      <w:r w:rsidRPr="0091504E">
        <w:rPr>
          <w:b/>
          <w:bCs/>
          <w:lang w:val="en-GB"/>
        </w:rPr>
        <w:t>Configuration as Code</w:t>
      </w:r>
      <w:r w:rsidRPr="0091504E">
        <w:rPr>
          <w:lang w:val="en-GB"/>
        </w:rPr>
        <w:t>:</w:t>
      </w:r>
    </w:p>
    <w:p w14:paraId="3EA87B07" w14:textId="77777777" w:rsidR="0091504E" w:rsidRPr="0091504E" w:rsidRDefault="0091504E" w:rsidP="0091504E">
      <w:pPr>
        <w:rPr>
          <w:lang w:val="en-GB"/>
        </w:rPr>
      </w:pPr>
      <w:r w:rsidRPr="0091504E">
        <w:rPr>
          <w:lang w:val="en-GB"/>
        </w:rPr>
        <w:t>Store all configurations in Git alongside application code</w:t>
      </w:r>
    </w:p>
    <w:p w14:paraId="60848918" w14:textId="77777777" w:rsidR="0091504E" w:rsidRPr="0091504E" w:rsidRDefault="0091504E" w:rsidP="0091504E">
      <w:pPr>
        <w:rPr>
          <w:lang w:val="en-GB"/>
        </w:rPr>
      </w:pPr>
      <w:r w:rsidRPr="0091504E">
        <w:rPr>
          <w:lang w:val="en-GB"/>
        </w:rPr>
        <w:t xml:space="preserve">Use Kubernetes </w:t>
      </w:r>
      <w:proofErr w:type="spellStart"/>
      <w:r w:rsidRPr="0091504E">
        <w:rPr>
          <w:lang w:val="en-GB"/>
        </w:rPr>
        <w:t>ConfigMaps</w:t>
      </w:r>
      <w:proofErr w:type="spellEnd"/>
      <w:r w:rsidRPr="0091504E">
        <w:rPr>
          <w:lang w:val="en-GB"/>
        </w:rPr>
        <w:t xml:space="preserve"> and Secrets for config injection</w:t>
      </w:r>
    </w:p>
    <w:p w14:paraId="578C377B" w14:textId="77777777" w:rsidR="0091504E" w:rsidRPr="0091504E" w:rsidRDefault="0091504E" w:rsidP="0091504E">
      <w:pPr>
        <w:rPr>
          <w:lang w:val="en-GB"/>
        </w:rPr>
      </w:pPr>
      <w:r w:rsidRPr="0091504E">
        <w:rPr>
          <w:lang w:val="en-GB"/>
        </w:rPr>
        <w:t xml:space="preserve">Implement </w:t>
      </w:r>
      <w:proofErr w:type="spellStart"/>
      <w:r w:rsidRPr="0091504E">
        <w:rPr>
          <w:lang w:val="en-GB"/>
        </w:rPr>
        <w:t>HashiCorp</w:t>
      </w:r>
      <w:proofErr w:type="spellEnd"/>
      <w:r w:rsidRPr="0091504E">
        <w:rPr>
          <w:lang w:val="en-GB"/>
        </w:rPr>
        <w:t xml:space="preserve"> Vault for sensitive credentials </w:t>
      </w:r>
    </w:p>
    <w:p w14:paraId="685B5542" w14:textId="67EE893B" w:rsidR="0091504E" w:rsidRPr="0091504E" w:rsidRDefault="0091504E" w:rsidP="0091504E">
      <w:pPr>
        <w:rPr>
          <w:lang w:val="en-GB"/>
        </w:rPr>
      </w:pPr>
      <w:r w:rsidRPr="0091504E">
        <w:rPr>
          <w:b/>
          <w:bCs/>
          <w:lang w:val="en-GB"/>
        </w:rPr>
        <w:t>Environment Templating</w:t>
      </w:r>
      <w:r w:rsidRPr="0091504E">
        <w:rPr>
          <w:lang w:val="en-GB"/>
        </w:rPr>
        <w:t>:</w:t>
      </w:r>
      <w:r w:rsidR="006441FB">
        <w:rPr>
          <w:lang w:val="en-GB"/>
        </w:rPr>
        <w:t xml:space="preserve"> </w:t>
      </w:r>
      <w:r w:rsidRPr="0091504E">
        <w:rPr>
          <w:lang w:val="en-GB"/>
        </w:rPr>
        <w:t>Use Helm charts with value overrides per environment</w:t>
      </w:r>
    </w:p>
    <w:p w14:paraId="12E2B932" w14:textId="77777777" w:rsidR="0091504E" w:rsidRPr="0091504E" w:rsidRDefault="0091504E" w:rsidP="0091504E">
      <w:pPr>
        <w:rPr>
          <w:lang w:val="en-GB"/>
        </w:rPr>
      </w:pPr>
      <w:r w:rsidRPr="0091504E">
        <w:rPr>
          <w:lang w:val="en-GB"/>
        </w:rPr>
        <w:t xml:space="preserve">Implement </w:t>
      </w:r>
      <w:proofErr w:type="spellStart"/>
      <w:r w:rsidRPr="0091504E">
        <w:rPr>
          <w:lang w:val="en-GB"/>
        </w:rPr>
        <w:t>Kustomize</w:t>
      </w:r>
      <w:proofErr w:type="spellEnd"/>
      <w:r w:rsidRPr="0091504E">
        <w:rPr>
          <w:lang w:val="en-GB"/>
        </w:rPr>
        <w:t xml:space="preserve"> for Kubernetes resource patching</w:t>
      </w:r>
    </w:p>
    <w:p w14:paraId="1EE75C14" w14:textId="77777777" w:rsidR="0091504E" w:rsidRPr="0091504E" w:rsidRDefault="0091504E" w:rsidP="0091504E">
      <w:pPr>
        <w:rPr>
          <w:lang w:val="en-GB"/>
        </w:rPr>
      </w:pPr>
      <w:r w:rsidRPr="0091504E">
        <w:rPr>
          <w:lang w:val="en-GB"/>
        </w:rPr>
        <w:t xml:space="preserve">Create clear inheritance patterns (base </w:t>
      </w:r>
      <w:r w:rsidRPr="0091504E">
        <w:rPr>
          <w:rFonts w:ascii="Arial" w:hAnsi="Arial" w:cs="Arial"/>
          <w:lang w:val="en-GB"/>
        </w:rPr>
        <w:t>→</w:t>
      </w:r>
      <w:r w:rsidRPr="0091504E">
        <w:rPr>
          <w:lang w:val="en-GB"/>
        </w:rPr>
        <w:t xml:space="preserve"> env-specific) </w:t>
      </w:r>
    </w:p>
    <w:p w14:paraId="7BDEE50D" w14:textId="45138F26" w:rsidR="0091504E" w:rsidRPr="0091504E" w:rsidRDefault="0091504E" w:rsidP="0091504E">
      <w:pPr>
        <w:rPr>
          <w:lang w:val="en-GB"/>
        </w:rPr>
      </w:pPr>
      <w:r w:rsidRPr="0091504E">
        <w:rPr>
          <w:b/>
          <w:bCs/>
          <w:lang w:val="en-GB"/>
        </w:rPr>
        <w:t>Validation and Testing</w:t>
      </w:r>
      <w:r w:rsidRPr="0091504E">
        <w:rPr>
          <w:lang w:val="en-GB"/>
        </w:rPr>
        <w:t>:</w:t>
      </w:r>
      <w:r w:rsidR="006441FB">
        <w:rPr>
          <w:lang w:val="en-GB"/>
        </w:rPr>
        <w:t xml:space="preserve"> </w:t>
      </w:r>
      <w:r w:rsidRPr="0091504E">
        <w:rPr>
          <w:lang w:val="en-GB"/>
        </w:rPr>
        <w:t xml:space="preserve">Create config schema validation using </w:t>
      </w:r>
      <w:proofErr w:type="spellStart"/>
      <w:r w:rsidRPr="0091504E">
        <w:rPr>
          <w:lang w:val="en-GB"/>
        </w:rPr>
        <w:t>JSONSchema</w:t>
      </w:r>
      <w:proofErr w:type="spellEnd"/>
    </w:p>
    <w:p w14:paraId="31063037" w14:textId="77777777" w:rsidR="0091504E" w:rsidRPr="0091504E" w:rsidRDefault="0091504E" w:rsidP="0091504E">
      <w:pPr>
        <w:rPr>
          <w:lang w:val="en-GB"/>
        </w:rPr>
      </w:pPr>
      <w:r w:rsidRPr="0091504E">
        <w:rPr>
          <w:lang w:val="en-GB"/>
        </w:rPr>
        <w:t>Implement config tests as part of the CI pipeline</w:t>
      </w:r>
    </w:p>
    <w:p w14:paraId="557477A2" w14:textId="77777777" w:rsidR="0091504E" w:rsidRPr="0091504E" w:rsidRDefault="0091504E" w:rsidP="0091504E">
      <w:pPr>
        <w:rPr>
          <w:lang w:val="en-GB"/>
        </w:rPr>
      </w:pPr>
      <w:r w:rsidRPr="0091504E">
        <w:rPr>
          <w:lang w:val="en-GB"/>
        </w:rPr>
        <w:t xml:space="preserve">Use tools like </w:t>
      </w:r>
      <w:proofErr w:type="spellStart"/>
      <w:r w:rsidRPr="0091504E">
        <w:rPr>
          <w:lang w:val="en-GB"/>
        </w:rPr>
        <w:t>Conftest</w:t>
      </w:r>
      <w:proofErr w:type="spellEnd"/>
      <w:r w:rsidRPr="0091504E">
        <w:rPr>
          <w:lang w:val="en-GB"/>
        </w:rPr>
        <w:t xml:space="preserve"> to enforce policy compliance </w:t>
      </w:r>
    </w:p>
    <w:p w14:paraId="5ADDE25F" w14:textId="77777777" w:rsidR="0091504E" w:rsidRPr="0091504E" w:rsidRDefault="0091504E" w:rsidP="0091504E">
      <w:pPr>
        <w:rPr>
          <w:lang w:val="en-GB"/>
        </w:rPr>
      </w:pPr>
      <w:r w:rsidRPr="0091504E">
        <w:rPr>
          <w:b/>
          <w:bCs/>
          <w:lang w:val="en-GB"/>
        </w:rPr>
        <w:t>Configuration Promotion Strategy</w:t>
      </w:r>
      <w:r w:rsidRPr="0091504E">
        <w:rPr>
          <w:lang w:val="en-GB"/>
        </w:rPr>
        <w:t xml:space="preserve">: </w:t>
      </w:r>
    </w:p>
    <w:p w14:paraId="0D4246FC" w14:textId="77777777" w:rsidR="0091504E" w:rsidRPr="0091504E" w:rsidRDefault="0091504E" w:rsidP="0091504E">
      <w:pPr>
        <w:rPr>
          <w:lang w:val="en-GB"/>
        </w:rPr>
      </w:pPr>
    </w:p>
    <w:p w14:paraId="29F22AC4" w14:textId="77777777" w:rsidR="00E45801" w:rsidRDefault="0091504E" w:rsidP="0091504E">
      <w:pPr>
        <w:rPr>
          <w:lang w:val="en-GB"/>
        </w:rPr>
      </w:pPr>
      <w:r w:rsidRPr="0091504E">
        <w:rPr>
          <w:lang w:val="en-GB"/>
        </w:rPr>
        <w:t>1. Generate configs from templates during build</w:t>
      </w:r>
    </w:p>
    <w:p w14:paraId="46B92373" w14:textId="77777777" w:rsidR="00E45801" w:rsidRDefault="0091504E" w:rsidP="0091504E">
      <w:pPr>
        <w:rPr>
          <w:lang w:val="en-GB"/>
        </w:rPr>
      </w:pPr>
      <w:r w:rsidRPr="0091504E">
        <w:rPr>
          <w:lang w:val="en-GB"/>
        </w:rPr>
        <w:lastRenderedPageBreak/>
        <w:t>2. Validate against schema and policy</w:t>
      </w:r>
    </w:p>
    <w:p w14:paraId="4220FB84" w14:textId="77777777" w:rsidR="00E45801" w:rsidRDefault="0091504E" w:rsidP="0091504E">
      <w:pPr>
        <w:rPr>
          <w:lang w:val="en-GB"/>
        </w:rPr>
      </w:pPr>
      <w:r w:rsidRPr="0091504E">
        <w:rPr>
          <w:lang w:val="en-GB"/>
        </w:rPr>
        <w:t>3. Store generated configs as artifacts</w:t>
      </w:r>
    </w:p>
    <w:p w14:paraId="56D81C29" w14:textId="77777777" w:rsidR="00E45801" w:rsidRDefault="0091504E" w:rsidP="0091504E">
      <w:pPr>
        <w:rPr>
          <w:lang w:val="en-GB"/>
        </w:rPr>
      </w:pPr>
      <w:r w:rsidRPr="0091504E">
        <w:rPr>
          <w:lang w:val="en-GB"/>
        </w:rPr>
        <w:t>4. Deploy identical artifact across environments</w:t>
      </w:r>
    </w:p>
    <w:p w14:paraId="42A9D750" w14:textId="065DC841" w:rsidR="0091504E" w:rsidRPr="0091504E" w:rsidRDefault="0091504E" w:rsidP="0091504E">
      <w:pPr>
        <w:rPr>
          <w:lang w:val="en-GB"/>
        </w:rPr>
      </w:pPr>
      <w:r w:rsidRPr="0091504E">
        <w:rPr>
          <w:lang w:val="en-GB"/>
        </w:rPr>
        <w:t>5. Inject environment variables at runtime</w:t>
      </w:r>
    </w:p>
    <w:p w14:paraId="252D895D" w14:textId="77777777" w:rsidR="00E45801" w:rsidRDefault="0091504E" w:rsidP="0091504E">
      <w:pPr>
        <w:rPr>
          <w:lang w:val="en-GB"/>
        </w:rPr>
      </w:pPr>
      <w:r w:rsidRPr="0091504E">
        <w:rPr>
          <w:b/>
          <w:bCs/>
          <w:lang w:val="en-GB"/>
        </w:rPr>
        <w:t>Documentation and Visibility</w:t>
      </w:r>
      <w:r w:rsidRPr="0091504E">
        <w:rPr>
          <w:lang w:val="en-GB"/>
        </w:rPr>
        <w:t>:</w:t>
      </w:r>
      <w:r w:rsidR="00E45801">
        <w:rPr>
          <w:lang w:val="en-GB"/>
        </w:rPr>
        <w:t xml:space="preserve"> </w:t>
      </w:r>
    </w:p>
    <w:p w14:paraId="08B5E086" w14:textId="64763073" w:rsidR="0091504E" w:rsidRPr="0091504E" w:rsidRDefault="0091504E" w:rsidP="0091504E">
      <w:pPr>
        <w:rPr>
          <w:lang w:val="en-GB"/>
        </w:rPr>
      </w:pPr>
      <w:r w:rsidRPr="0091504E">
        <w:rPr>
          <w:lang w:val="en-GB"/>
        </w:rPr>
        <w:t xml:space="preserve">Create a configuration </w:t>
      </w:r>
      <w:proofErr w:type="spellStart"/>
      <w:r w:rsidRPr="0091504E">
        <w:rPr>
          <w:lang w:val="en-GB"/>
        </w:rPr>
        <w:t>catalog</w:t>
      </w:r>
      <w:proofErr w:type="spellEnd"/>
      <w:r w:rsidRPr="0091504E">
        <w:rPr>
          <w:lang w:val="en-GB"/>
        </w:rPr>
        <w:t xml:space="preserve"> service</w:t>
      </w:r>
    </w:p>
    <w:p w14:paraId="44731A98" w14:textId="77777777" w:rsidR="0091504E" w:rsidRPr="0091504E" w:rsidRDefault="0091504E" w:rsidP="0091504E">
      <w:pPr>
        <w:rPr>
          <w:lang w:val="en-GB"/>
        </w:rPr>
      </w:pPr>
      <w:r w:rsidRPr="0091504E">
        <w:rPr>
          <w:lang w:val="en-GB"/>
        </w:rPr>
        <w:t>Document the purpose of each config parameter</w:t>
      </w:r>
    </w:p>
    <w:p w14:paraId="0ED00F9D" w14:textId="77777777" w:rsidR="0091504E" w:rsidRPr="0091504E" w:rsidRDefault="0091504E" w:rsidP="0091504E">
      <w:pPr>
        <w:rPr>
          <w:lang w:val="en-GB"/>
        </w:rPr>
      </w:pPr>
      <w:r w:rsidRPr="0091504E">
        <w:rPr>
          <w:lang w:val="en-GB"/>
        </w:rPr>
        <w:t>Implement config drift detection and alerts</w:t>
      </w:r>
    </w:p>
    <w:p w14:paraId="00C7E992" w14:textId="77777777" w:rsidR="0091504E" w:rsidRPr="0091504E" w:rsidRDefault="0091504E" w:rsidP="0091504E">
      <w:pPr>
        <w:rPr>
          <w:lang w:val="en-GB"/>
        </w:rPr>
      </w:pPr>
      <w:r w:rsidRPr="0091504E">
        <w:rPr>
          <w:lang w:val="en-GB"/>
        </w:rPr>
        <w:t>In my previous role, we implemented this approach using Helm, Vault, and a custom config validation service. This reduced environment-related incidents by 70% and cut onboarding time for new services from days to hours."</w:t>
      </w:r>
    </w:p>
    <w:p w14:paraId="105833F9" w14:textId="77777777" w:rsidR="0091504E" w:rsidRPr="0091504E" w:rsidRDefault="0091504E" w:rsidP="0091504E">
      <w:pPr>
        <w:rPr>
          <w:lang w:val="en-GB"/>
        </w:rPr>
      </w:pPr>
      <w:r w:rsidRPr="0091504E">
        <w:rPr>
          <w:b/>
          <w:bCs/>
          <w:lang w:val="en-GB"/>
        </w:rPr>
        <w:t>Part 3: Infrastructure as Code (</w:t>
      </w:r>
      <w:proofErr w:type="spellStart"/>
      <w:r w:rsidRPr="0091504E">
        <w:rPr>
          <w:b/>
          <w:bCs/>
          <w:lang w:val="en-GB"/>
        </w:rPr>
        <w:t>IaC</w:t>
      </w:r>
      <w:proofErr w:type="spellEnd"/>
      <w:r w:rsidRPr="0091504E">
        <w:rPr>
          <w:b/>
          <w:bCs/>
          <w:lang w:val="en-GB"/>
        </w:rPr>
        <w:t>)</w:t>
      </w:r>
    </w:p>
    <w:p w14:paraId="22CE9833" w14:textId="77777777" w:rsidR="0091504E" w:rsidRPr="0091504E" w:rsidRDefault="0091504E" w:rsidP="0091504E">
      <w:pPr>
        <w:rPr>
          <w:lang w:val="en-GB"/>
        </w:rPr>
      </w:pPr>
      <w:r w:rsidRPr="0091504E">
        <w:rPr>
          <w:b/>
          <w:bCs/>
          <w:lang w:val="en-GB"/>
        </w:rPr>
        <w:t>Scenario 9: Resource Provisioning Automation</w:t>
      </w:r>
    </w:p>
    <w:p w14:paraId="6AB1991B" w14:textId="77777777" w:rsidR="0091504E" w:rsidRPr="0091504E" w:rsidRDefault="0091504E" w:rsidP="0091504E">
      <w:pPr>
        <w:rPr>
          <w:lang w:val="en-GB"/>
        </w:rPr>
      </w:pPr>
      <w:r w:rsidRPr="0091504E">
        <w:rPr>
          <w:b/>
          <w:bCs/>
          <w:lang w:val="en-GB"/>
        </w:rPr>
        <w:t xml:space="preserve">Question: </w:t>
      </w:r>
      <w:r w:rsidRPr="0091504E">
        <w:rPr>
          <w:lang w:val="en-GB"/>
        </w:rPr>
        <w:t>"Your company needs to provision identical AWS environments for multiple clients, each with their own VPC, security groups, databases, and compute resources. How would you approach this using Infrastructure as Code?"</w:t>
      </w:r>
    </w:p>
    <w:p w14:paraId="3A4B8853" w14:textId="77777777" w:rsidR="0091504E" w:rsidRPr="0091504E" w:rsidRDefault="0091504E" w:rsidP="0091504E">
      <w:pPr>
        <w:rPr>
          <w:lang w:val="en-GB"/>
        </w:rPr>
      </w:pPr>
      <w:r w:rsidRPr="0091504E">
        <w:rPr>
          <w:b/>
          <w:bCs/>
          <w:lang w:val="en-GB"/>
        </w:rPr>
        <w:t xml:space="preserve">Answer: </w:t>
      </w:r>
      <w:r w:rsidRPr="0091504E">
        <w:rPr>
          <w:lang w:val="en-GB"/>
        </w:rPr>
        <w:t xml:space="preserve">"This is a perfect use case for Infrastructure as Code with templating and modularity. Here's my approach: </w:t>
      </w:r>
    </w:p>
    <w:p w14:paraId="7EB99C55" w14:textId="5EFB899A" w:rsidR="0091504E" w:rsidRPr="0091504E" w:rsidRDefault="0091504E" w:rsidP="0091504E">
      <w:pPr>
        <w:rPr>
          <w:lang w:val="en-GB"/>
        </w:rPr>
      </w:pPr>
      <w:r w:rsidRPr="0091504E">
        <w:rPr>
          <w:b/>
          <w:bCs/>
          <w:lang w:val="en-GB"/>
        </w:rPr>
        <w:t>Modular Infrastructure Architecture</w:t>
      </w:r>
      <w:r w:rsidRPr="0091504E">
        <w:rPr>
          <w:lang w:val="en-GB"/>
        </w:rPr>
        <w:t>:</w:t>
      </w:r>
      <w:r w:rsidR="00E45801">
        <w:rPr>
          <w:lang w:val="en-GB"/>
        </w:rPr>
        <w:t xml:space="preserve"> </w:t>
      </w:r>
      <w:r w:rsidRPr="0091504E">
        <w:rPr>
          <w:lang w:val="en-GB"/>
        </w:rPr>
        <w:t>Develop reusable Terraform modules for each component (VPC, RDS, EKS, etc.)</w:t>
      </w:r>
    </w:p>
    <w:p w14:paraId="31AF7452" w14:textId="77777777" w:rsidR="0091504E" w:rsidRPr="0091504E" w:rsidRDefault="0091504E" w:rsidP="0091504E">
      <w:pPr>
        <w:rPr>
          <w:lang w:val="en-GB"/>
        </w:rPr>
      </w:pPr>
    </w:p>
    <w:p w14:paraId="4E7B0D65" w14:textId="3F904BEE" w:rsidR="0091504E" w:rsidRPr="0091504E" w:rsidRDefault="0091504E" w:rsidP="0091504E">
      <w:pPr>
        <w:rPr>
          <w:lang w:val="en-GB"/>
        </w:rPr>
      </w:pPr>
      <w:r w:rsidRPr="0091504E">
        <w:rPr>
          <w:lang w:val="en-GB"/>
        </w:rPr>
        <w:t>Implement consistent tagging and naming conventions</w:t>
      </w:r>
    </w:p>
    <w:p w14:paraId="45CD355F" w14:textId="1DBDAD6C" w:rsidR="0091504E" w:rsidRPr="0091504E" w:rsidRDefault="0091504E" w:rsidP="0091504E">
      <w:pPr>
        <w:rPr>
          <w:lang w:val="en-GB"/>
        </w:rPr>
      </w:pPr>
      <w:r w:rsidRPr="0091504E">
        <w:rPr>
          <w:lang w:val="en-GB"/>
        </w:rPr>
        <w:t xml:space="preserve">Create a hierarchy: base infrastructure </w:t>
      </w:r>
      <w:r w:rsidRPr="0091504E">
        <w:rPr>
          <w:rFonts w:ascii="Arial" w:hAnsi="Arial" w:cs="Arial"/>
          <w:lang w:val="en-GB"/>
        </w:rPr>
        <w:t>→</w:t>
      </w:r>
      <w:r w:rsidRPr="0091504E">
        <w:rPr>
          <w:lang w:val="en-GB"/>
        </w:rPr>
        <w:t xml:space="preserve"> shared services </w:t>
      </w:r>
      <w:r w:rsidRPr="0091504E">
        <w:rPr>
          <w:rFonts w:ascii="Arial" w:hAnsi="Arial" w:cs="Arial"/>
          <w:lang w:val="en-GB"/>
        </w:rPr>
        <w:t>→</w:t>
      </w:r>
      <w:r w:rsidRPr="0091504E">
        <w:rPr>
          <w:lang w:val="en-GB"/>
        </w:rPr>
        <w:t xml:space="preserve"> client-specific </w:t>
      </w:r>
    </w:p>
    <w:p w14:paraId="6C8559BF" w14:textId="77777777" w:rsidR="0091504E" w:rsidRPr="0091504E" w:rsidRDefault="0091504E" w:rsidP="0091504E">
      <w:pPr>
        <w:rPr>
          <w:lang w:val="en-GB"/>
        </w:rPr>
      </w:pPr>
      <w:r w:rsidRPr="0091504E">
        <w:rPr>
          <w:b/>
          <w:bCs/>
          <w:lang w:val="en-GB"/>
        </w:rPr>
        <w:t>Client Onboarding Automation</w:t>
      </w:r>
      <w:r w:rsidRPr="0091504E">
        <w:rPr>
          <w:lang w:val="en-GB"/>
        </w:rPr>
        <w:t xml:space="preserve">: </w:t>
      </w:r>
    </w:p>
    <w:p w14:paraId="5D7283F0" w14:textId="77777777" w:rsidR="00E45801" w:rsidRDefault="0091504E" w:rsidP="0091504E">
      <w:pPr>
        <w:rPr>
          <w:lang w:val="en-GB"/>
        </w:rPr>
      </w:pPr>
      <w:r w:rsidRPr="0091504E">
        <w:rPr>
          <w:i/>
          <w:iCs/>
          <w:lang w:val="en-GB"/>
        </w:rPr>
        <w:t xml:space="preserve"># Example high-level </w:t>
      </w:r>
      <w:proofErr w:type="spellStart"/>
      <w:r w:rsidRPr="0091504E">
        <w:rPr>
          <w:i/>
          <w:iCs/>
          <w:lang w:val="en-GB"/>
        </w:rPr>
        <w:t>structure</w:t>
      </w:r>
      <w:r w:rsidRPr="0091504E">
        <w:rPr>
          <w:lang w:val="en-GB"/>
        </w:rPr>
        <w:t>module</w:t>
      </w:r>
      <w:proofErr w:type="spellEnd"/>
      <w:r w:rsidRPr="0091504E">
        <w:rPr>
          <w:lang w:val="en-GB"/>
        </w:rPr>
        <w:t xml:space="preserve"> "</w:t>
      </w:r>
      <w:proofErr w:type="spellStart"/>
      <w:r w:rsidRPr="0091504E">
        <w:rPr>
          <w:lang w:val="en-GB"/>
        </w:rPr>
        <w:t>client_vpc</w:t>
      </w:r>
      <w:proofErr w:type="spellEnd"/>
      <w:r w:rsidRPr="0091504E">
        <w:rPr>
          <w:lang w:val="en-GB"/>
        </w:rPr>
        <w:t xml:space="preserve">" </w:t>
      </w:r>
    </w:p>
    <w:p w14:paraId="63808E6B" w14:textId="77777777" w:rsidR="00E45801" w:rsidRDefault="0091504E" w:rsidP="0091504E">
      <w:pPr>
        <w:rPr>
          <w:lang w:val="en-GB"/>
        </w:rPr>
      </w:pPr>
      <w:proofErr w:type="gramStart"/>
      <w:r w:rsidRPr="0091504E">
        <w:rPr>
          <w:lang w:val="en-GB"/>
        </w:rPr>
        <w:t>{ source</w:t>
      </w:r>
      <w:proofErr w:type="gramEnd"/>
      <w:r w:rsidRPr="0091504E">
        <w:rPr>
          <w:lang w:val="en-GB"/>
        </w:rPr>
        <w:t xml:space="preserve"> = </w:t>
      </w:r>
      <w:proofErr w:type="gramStart"/>
      <w:r w:rsidRPr="0091504E">
        <w:rPr>
          <w:lang w:val="en-GB"/>
        </w:rPr>
        <w:t>"./</w:t>
      </w:r>
      <w:proofErr w:type="gramEnd"/>
      <w:r w:rsidRPr="0091504E">
        <w:rPr>
          <w:lang w:val="en-GB"/>
        </w:rPr>
        <w:t>modules/</w:t>
      </w:r>
      <w:proofErr w:type="spellStart"/>
      <w:r w:rsidRPr="0091504E">
        <w:rPr>
          <w:lang w:val="en-GB"/>
        </w:rPr>
        <w:t>vpc</w:t>
      </w:r>
      <w:proofErr w:type="spellEnd"/>
      <w:r w:rsidRPr="0091504E">
        <w:rPr>
          <w:lang w:val="en-GB"/>
        </w:rPr>
        <w:t xml:space="preserve">" </w:t>
      </w:r>
      <w:proofErr w:type="spellStart"/>
      <w:r w:rsidRPr="0091504E">
        <w:rPr>
          <w:lang w:val="en-GB"/>
        </w:rPr>
        <w:t>client_name</w:t>
      </w:r>
      <w:proofErr w:type="spellEnd"/>
      <w:r w:rsidRPr="0091504E">
        <w:rPr>
          <w:lang w:val="en-GB"/>
        </w:rPr>
        <w:t xml:space="preserve"> = </w:t>
      </w:r>
      <w:proofErr w:type="spellStart"/>
      <w:proofErr w:type="gramStart"/>
      <w:r w:rsidRPr="0091504E">
        <w:rPr>
          <w:lang w:val="en-GB"/>
        </w:rPr>
        <w:t>var.client</w:t>
      </w:r>
      <w:proofErr w:type="gramEnd"/>
      <w:r w:rsidRPr="0091504E">
        <w:rPr>
          <w:lang w:val="en-GB"/>
        </w:rPr>
        <w:t>_name</w:t>
      </w:r>
      <w:proofErr w:type="spellEnd"/>
      <w:r w:rsidRPr="0091504E">
        <w:rPr>
          <w:lang w:val="en-GB"/>
        </w:rPr>
        <w:t xml:space="preserve"> </w:t>
      </w:r>
      <w:proofErr w:type="spellStart"/>
      <w:r w:rsidRPr="0091504E">
        <w:rPr>
          <w:lang w:val="en-GB"/>
        </w:rPr>
        <w:t>cidr_block</w:t>
      </w:r>
      <w:proofErr w:type="spellEnd"/>
      <w:r w:rsidRPr="0091504E">
        <w:rPr>
          <w:lang w:val="en-GB"/>
        </w:rPr>
        <w:t xml:space="preserve"> = </w:t>
      </w:r>
      <w:proofErr w:type="spellStart"/>
      <w:proofErr w:type="gramStart"/>
      <w:r w:rsidRPr="0091504E">
        <w:rPr>
          <w:lang w:val="en-GB"/>
        </w:rPr>
        <w:t>var.client</w:t>
      </w:r>
      <w:proofErr w:type="gramEnd"/>
      <w:r w:rsidRPr="0091504E">
        <w:rPr>
          <w:lang w:val="en-GB"/>
        </w:rPr>
        <w:t>_cidr</w:t>
      </w:r>
      <w:proofErr w:type="spellEnd"/>
      <w:r w:rsidRPr="0091504E">
        <w:rPr>
          <w:lang w:val="en-GB"/>
        </w:rPr>
        <w:t xml:space="preserve"> </w:t>
      </w:r>
    </w:p>
    <w:p w14:paraId="08162F28" w14:textId="0D3C75D1" w:rsidR="00E45801" w:rsidRDefault="0091504E" w:rsidP="0091504E">
      <w:pPr>
        <w:rPr>
          <w:lang w:val="en-GB"/>
        </w:rPr>
      </w:pPr>
      <w:r w:rsidRPr="0091504E">
        <w:rPr>
          <w:i/>
          <w:iCs/>
          <w:lang w:val="en-GB"/>
        </w:rPr>
        <w:t># More parameters...</w:t>
      </w:r>
      <w:r w:rsidRPr="0091504E">
        <w:rPr>
          <w:lang w:val="en-GB"/>
        </w:rPr>
        <w:t>}</w:t>
      </w:r>
    </w:p>
    <w:p w14:paraId="3A3F610C" w14:textId="77777777" w:rsidR="00E45801" w:rsidRDefault="0091504E" w:rsidP="0091504E">
      <w:pPr>
        <w:rPr>
          <w:lang w:val="en-GB"/>
        </w:rPr>
      </w:pPr>
      <w:r w:rsidRPr="0091504E">
        <w:rPr>
          <w:lang w:val="en-GB"/>
        </w:rPr>
        <w:t>module "</w:t>
      </w:r>
      <w:proofErr w:type="spellStart"/>
      <w:r w:rsidRPr="0091504E">
        <w:rPr>
          <w:lang w:val="en-GB"/>
        </w:rPr>
        <w:t>client_database</w:t>
      </w:r>
      <w:proofErr w:type="spellEnd"/>
      <w:r w:rsidRPr="0091504E">
        <w:rPr>
          <w:lang w:val="en-GB"/>
        </w:rPr>
        <w:t xml:space="preserve">" </w:t>
      </w:r>
    </w:p>
    <w:p w14:paraId="039261B2" w14:textId="55E48140" w:rsidR="00E45801" w:rsidRDefault="0091504E" w:rsidP="0091504E">
      <w:pPr>
        <w:rPr>
          <w:lang w:val="en-GB"/>
        </w:rPr>
      </w:pPr>
      <w:proofErr w:type="gramStart"/>
      <w:r w:rsidRPr="0091504E">
        <w:rPr>
          <w:lang w:val="en-GB"/>
        </w:rPr>
        <w:t>{ source</w:t>
      </w:r>
      <w:proofErr w:type="gramEnd"/>
      <w:r w:rsidRPr="0091504E">
        <w:rPr>
          <w:lang w:val="en-GB"/>
        </w:rPr>
        <w:t xml:space="preserve"> = </w:t>
      </w:r>
      <w:proofErr w:type="gramStart"/>
      <w:r w:rsidRPr="0091504E">
        <w:rPr>
          <w:lang w:val="en-GB"/>
        </w:rPr>
        <w:t>"./</w:t>
      </w:r>
      <w:proofErr w:type="gramEnd"/>
      <w:r w:rsidRPr="0091504E">
        <w:rPr>
          <w:lang w:val="en-GB"/>
        </w:rPr>
        <w:t>modules/</w:t>
      </w:r>
      <w:proofErr w:type="spellStart"/>
      <w:r w:rsidRPr="0091504E">
        <w:rPr>
          <w:lang w:val="en-GB"/>
        </w:rPr>
        <w:t>rds</w:t>
      </w:r>
      <w:proofErr w:type="spellEnd"/>
      <w:r w:rsidRPr="0091504E">
        <w:rPr>
          <w:lang w:val="en-GB"/>
        </w:rPr>
        <w:t xml:space="preserve">" </w:t>
      </w:r>
      <w:proofErr w:type="spellStart"/>
      <w:r w:rsidRPr="0091504E">
        <w:rPr>
          <w:lang w:val="en-GB"/>
        </w:rPr>
        <w:t>vpc_id</w:t>
      </w:r>
      <w:proofErr w:type="spellEnd"/>
      <w:r w:rsidRPr="0091504E">
        <w:rPr>
          <w:lang w:val="en-GB"/>
        </w:rPr>
        <w:t xml:space="preserve"> = </w:t>
      </w:r>
      <w:proofErr w:type="spellStart"/>
      <w:r w:rsidRPr="0091504E">
        <w:rPr>
          <w:lang w:val="en-GB"/>
        </w:rPr>
        <w:t>module.client_vpc.vpc_id</w:t>
      </w:r>
      <w:proofErr w:type="spellEnd"/>
      <w:r w:rsidRPr="0091504E">
        <w:rPr>
          <w:lang w:val="en-GB"/>
        </w:rPr>
        <w:t xml:space="preserve"> </w:t>
      </w:r>
    </w:p>
    <w:p w14:paraId="0CE0DA23" w14:textId="77777777" w:rsidR="00E45801" w:rsidRDefault="0091504E" w:rsidP="0091504E">
      <w:pPr>
        <w:rPr>
          <w:i/>
          <w:iCs/>
          <w:lang w:val="en-GB"/>
        </w:rPr>
      </w:pPr>
      <w:r w:rsidRPr="0091504E">
        <w:rPr>
          <w:i/>
          <w:iCs/>
          <w:lang w:val="en-GB"/>
        </w:rPr>
        <w:t xml:space="preserve"># Security and </w:t>
      </w:r>
      <w:proofErr w:type="gramStart"/>
      <w:r w:rsidRPr="0091504E">
        <w:rPr>
          <w:i/>
          <w:iCs/>
          <w:lang w:val="en-GB"/>
        </w:rPr>
        <w:t>configuration..</w:t>
      </w:r>
      <w:proofErr w:type="gramEnd"/>
    </w:p>
    <w:p w14:paraId="41C40697" w14:textId="21BA8DDB" w:rsidR="0091504E" w:rsidRPr="0091504E" w:rsidRDefault="0091504E" w:rsidP="0091504E">
      <w:pPr>
        <w:rPr>
          <w:lang w:val="en-GB"/>
        </w:rPr>
      </w:pPr>
      <w:r w:rsidRPr="0091504E">
        <w:rPr>
          <w:i/>
          <w:iCs/>
          <w:lang w:val="en-GB"/>
        </w:rPr>
        <w:t>.</w:t>
      </w:r>
      <w:r w:rsidRPr="0091504E">
        <w:rPr>
          <w:lang w:val="en-GB"/>
        </w:rPr>
        <w:t>}</w:t>
      </w:r>
    </w:p>
    <w:p w14:paraId="183D94C4" w14:textId="4C54611A" w:rsidR="0091504E" w:rsidRPr="0091504E" w:rsidRDefault="0091504E" w:rsidP="0091504E">
      <w:pPr>
        <w:rPr>
          <w:lang w:val="en-GB"/>
        </w:rPr>
      </w:pPr>
      <w:r w:rsidRPr="0091504E">
        <w:rPr>
          <w:b/>
          <w:bCs/>
          <w:lang w:val="en-GB"/>
        </w:rPr>
        <w:t>Deployment Pipeline</w:t>
      </w:r>
      <w:r w:rsidRPr="0091504E">
        <w:rPr>
          <w:lang w:val="en-GB"/>
        </w:rPr>
        <w:t>:</w:t>
      </w:r>
      <w:r w:rsidR="00E45801">
        <w:rPr>
          <w:lang w:val="en-GB"/>
        </w:rPr>
        <w:t xml:space="preserve"> </w:t>
      </w:r>
      <w:r w:rsidRPr="0091504E">
        <w:rPr>
          <w:lang w:val="en-GB"/>
        </w:rPr>
        <w:t>Implement CI/CD workflow for infrastructure changes</w:t>
      </w:r>
    </w:p>
    <w:p w14:paraId="0D80E8BD" w14:textId="77777777" w:rsidR="0091504E" w:rsidRPr="0091504E" w:rsidRDefault="0091504E" w:rsidP="0091504E">
      <w:pPr>
        <w:rPr>
          <w:lang w:val="en-GB"/>
        </w:rPr>
      </w:pPr>
      <w:r w:rsidRPr="0091504E">
        <w:rPr>
          <w:lang w:val="en-GB"/>
        </w:rPr>
        <w:t>Set up separate Terraform workspaces or state files per client</w:t>
      </w:r>
    </w:p>
    <w:p w14:paraId="256D63B8" w14:textId="77777777" w:rsidR="0091504E" w:rsidRPr="0091504E" w:rsidRDefault="0091504E" w:rsidP="0091504E">
      <w:pPr>
        <w:rPr>
          <w:lang w:val="en-GB"/>
        </w:rPr>
      </w:pPr>
      <w:r w:rsidRPr="0091504E">
        <w:rPr>
          <w:lang w:val="en-GB"/>
        </w:rPr>
        <w:t xml:space="preserve">Create pre-deployment validation with tools like </w:t>
      </w:r>
      <w:proofErr w:type="spellStart"/>
      <w:r w:rsidRPr="0091504E">
        <w:rPr>
          <w:lang w:val="en-GB"/>
        </w:rPr>
        <w:t>tfsec</w:t>
      </w:r>
      <w:proofErr w:type="spellEnd"/>
      <w:r w:rsidRPr="0091504E">
        <w:rPr>
          <w:lang w:val="en-GB"/>
        </w:rPr>
        <w:t xml:space="preserve"> and </w:t>
      </w:r>
      <w:proofErr w:type="spellStart"/>
      <w:r w:rsidRPr="0091504E">
        <w:rPr>
          <w:lang w:val="en-GB"/>
        </w:rPr>
        <w:t>checkov</w:t>
      </w:r>
      <w:proofErr w:type="spellEnd"/>
      <w:r w:rsidRPr="0091504E">
        <w:rPr>
          <w:lang w:val="en-GB"/>
        </w:rPr>
        <w:t xml:space="preserve"> </w:t>
      </w:r>
    </w:p>
    <w:p w14:paraId="75AADDDD" w14:textId="2C7AD94F" w:rsidR="0091504E" w:rsidRPr="0091504E" w:rsidRDefault="0091504E" w:rsidP="0091504E">
      <w:pPr>
        <w:rPr>
          <w:lang w:val="en-GB"/>
        </w:rPr>
      </w:pPr>
      <w:r w:rsidRPr="0091504E">
        <w:rPr>
          <w:b/>
          <w:bCs/>
          <w:lang w:val="en-GB"/>
        </w:rPr>
        <w:t>Governance and Compliance</w:t>
      </w:r>
      <w:r w:rsidRPr="0091504E">
        <w:rPr>
          <w:lang w:val="en-GB"/>
        </w:rPr>
        <w:t>:</w:t>
      </w:r>
      <w:r w:rsidR="00E45801">
        <w:rPr>
          <w:lang w:val="en-GB"/>
        </w:rPr>
        <w:t xml:space="preserve"> </w:t>
      </w:r>
      <w:r w:rsidRPr="0091504E">
        <w:rPr>
          <w:lang w:val="en-GB"/>
        </w:rPr>
        <w:t>Use AWS Organizations and SCPs for guardrails</w:t>
      </w:r>
    </w:p>
    <w:p w14:paraId="370E54C2" w14:textId="77777777" w:rsidR="0091504E" w:rsidRPr="0091504E" w:rsidRDefault="0091504E" w:rsidP="0091504E">
      <w:pPr>
        <w:rPr>
          <w:lang w:val="en-GB"/>
        </w:rPr>
      </w:pPr>
      <w:r w:rsidRPr="0091504E">
        <w:rPr>
          <w:lang w:val="en-GB"/>
        </w:rPr>
        <w:t>Implement automated compliance checks against CIS benchmarks</w:t>
      </w:r>
    </w:p>
    <w:p w14:paraId="3BD6587D" w14:textId="77777777" w:rsidR="0091504E" w:rsidRPr="0091504E" w:rsidRDefault="0091504E" w:rsidP="0091504E">
      <w:pPr>
        <w:rPr>
          <w:lang w:val="en-GB"/>
        </w:rPr>
      </w:pPr>
      <w:r w:rsidRPr="0091504E">
        <w:rPr>
          <w:lang w:val="en-GB"/>
        </w:rPr>
        <w:t xml:space="preserve">Create dashboards for resource utilization and cost attribution </w:t>
      </w:r>
    </w:p>
    <w:p w14:paraId="290D8E3A" w14:textId="77777777" w:rsidR="0091504E" w:rsidRPr="0091504E" w:rsidRDefault="0091504E" w:rsidP="0091504E">
      <w:pPr>
        <w:rPr>
          <w:lang w:val="en-GB"/>
        </w:rPr>
      </w:pPr>
    </w:p>
    <w:p w14:paraId="0816003F" w14:textId="7FEF7E44" w:rsidR="0091504E" w:rsidRPr="0091504E" w:rsidRDefault="0091504E" w:rsidP="0091504E">
      <w:pPr>
        <w:rPr>
          <w:lang w:val="en-GB"/>
        </w:rPr>
      </w:pPr>
      <w:r w:rsidRPr="0091504E">
        <w:rPr>
          <w:b/>
          <w:bCs/>
          <w:lang w:val="en-GB"/>
        </w:rPr>
        <w:t>Operations Considerations</w:t>
      </w:r>
      <w:r w:rsidRPr="0091504E">
        <w:rPr>
          <w:lang w:val="en-GB"/>
        </w:rPr>
        <w:t>:</w:t>
      </w:r>
      <w:r w:rsidR="00E45801">
        <w:rPr>
          <w:lang w:val="en-GB"/>
        </w:rPr>
        <w:t xml:space="preserve"> </w:t>
      </w:r>
      <w:r w:rsidRPr="0091504E">
        <w:rPr>
          <w:lang w:val="en-GB"/>
        </w:rPr>
        <w:t>Standardize logging and monitoring across all environments</w:t>
      </w:r>
    </w:p>
    <w:p w14:paraId="4F1414B4" w14:textId="77777777" w:rsidR="0091504E" w:rsidRPr="0091504E" w:rsidRDefault="0091504E" w:rsidP="0091504E">
      <w:pPr>
        <w:rPr>
          <w:lang w:val="en-GB"/>
        </w:rPr>
      </w:pPr>
      <w:r w:rsidRPr="0091504E">
        <w:rPr>
          <w:lang w:val="en-GB"/>
        </w:rPr>
        <w:t>Create self-service portals for common operations</w:t>
      </w:r>
    </w:p>
    <w:p w14:paraId="506B107C" w14:textId="77777777" w:rsidR="0091504E" w:rsidRPr="0091504E" w:rsidRDefault="0091504E" w:rsidP="0091504E">
      <w:pPr>
        <w:rPr>
          <w:lang w:val="en-GB"/>
        </w:rPr>
      </w:pPr>
      <w:r w:rsidRPr="0091504E">
        <w:rPr>
          <w:lang w:val="en-GB"/>
        </w:rPr>
        <w:t xml:space="preserve">Implement infrastructure testing with tools like </w:t>
      </w:r>
      <w:proofErr w:type="spellStart"/>
      <w:r w:rsidRPr="0091504E">
        <w:rPr>
          <w:lang w:val="en-GB"/>
        </w:rPr>
        <w:t>Terratest</w:t>
      </w:r>
      <w:proofErr w:type="spellEnd"/>
    </w:p>
    <w:p w14:paraId="53379581" w14:textId="77777777" w:rsidR="0091504E" w:rsidRPr="0091504E" w:rsidRDefault="0091504E" w:rsidP="0091504E">
      <w:pPr>
        <w:rPr>
          <w:lang w:val="en-GB"/>
        </w:rPr>
      </w:pPr>
      <w:r w:rsidRPr="0091504E">
        <w:rPr>
          <w:lang w:val="en-GB"/>
        </w:rPr>
        <w:t>In my previous role, we used this approach to manage 45+ client environments with a team of just 3 engineers. We reduced provisioning time from 2 weeks to 2 hours and achieved 100% consistency across all deployments, significantly improving our security posture and operational efficiency."</w:t>
      </w:r>
    </w:p>
    <w:p w14:paraId="166F4BA9" w14:textId="77777777" w:rsidR="0091504E" w:rsidRPr="0091504E" w:rsidRDefault="0091504E" w:rsidP="0091504E">
      <w:pPr>
        <w:rPr>
          <w:lang w:val="en-GB"/>
        </w:rPr>
      </w:pPr>
      <w:r w:rsidRPr="0091504E">
        <w:rPr>
          <w:b/>
          <w:bCs/>
          <w:lang w:val="en-GB"/>
        </w:rPr>
        <w:t>Scenario 10: Configuration Drift Management</w:t>
      </w:r>
    </w:p>
    <w:p w14:paraId="46B6450C" w14:textId="77777777" w:rsidR="0091504E" w:rsidRPr="0091504E" w:rsidRDefault="0091504E" w:rsidP="0091504E">
      <w:pPr>
        <w:rPr>
          <w:lang w:val="en-GB"/>
        </w:rPr>
      </w:pPr>
      <w:r w:rsidRPr="0091504E">
        <w:rPr>
          <w:b/>
          <w:bCs/>
          <w:lang w:val="en-GB"/>
        </w:rPr>
        <w:t xml:space="preserve">Question: </w:t>
      </w:r>
      <w:r w:rsidRPr="0091504E">
        <w:rPr>
          <w:lang w:val="en-GB"/>
        </w:rPr>
        <w:t>"You've implemented Infrastructure as Code, but you're noticing that over time, production environments are drifting from their defined state due to manual changes. How would you detect, prevent, and remediate configuration drift?"</w:t>
      </w:r>
    </w:p>
    <w:p w14:paraId="04D85EBB" w14:textId="7B34759D" w:rsidR="0091504E" w:rsidRPr="0091504E" w:rsidRDefault="00E45801" w:rsidP="0091504E">
      <w:pPr>
        <w:rPr>
          <w:lang w:val="en-GB"/>
        </w:rPr>
      </w:pPr>
      <w:r>
        <w:rPr>
          <w:b/>
          <w:bCs/>
          <w:lang w:val="en-GB"/>
        </w:rPr>
        <w:t xml:space="preserve"> </w:t>
      </w:r>
      <w:r w:rsidR="0091504E" w:rsidRPr="0091504E">
        <w:rPr>
          <w:b/>
          <w:bCs/>
          <w:lang w:val="en-GB"/>
        </w:rPr>
        <w:t xml:space="preserve">Answer: </w:t>
      </w:r>
      <w:r w:rsidR="0091504E" w:rsidRPr="0091504E">
        <w:rPr>
          <w:lang w:val="en-GB"/>
        </w:rPr>
        <w:t xml:space="preserve">"Configuration drift can undermine the benefits of Infrastructure as Code. I'd implement a comprehensive drift management strategy: </w:t>
      </w:r>
    </w:p>
    <w:p w14:paraId="7BB6D1B2" w14:textId="26911102" w:rsidR="0091504E" w:rsidRPr="0091504E" w:rsidRDefault="0091504E" w:rsidP="0091504E">
      <w:pPr>
        <w:rPr>
          <w:lang w:val="en-GB"/>
        </w:rPr>
      </w:pPr>
      <w:r w:rsidRPr="0091504E">
        <w:rPr>
          <w:b/>
          <w:bCs/>
          <w:lang w:val="en-GB"/>
        </w:rPr>
        <w:t>Detection Mechanisms</w:t>
      </w:r>
      <w:r w:rsidRPr="0091504E">
        <w:rPr>
          <w:lang w:val="en-GB"/>
        </w:rPr>
        <w:t>:</w:t>
      </w:r>
      <w:r w:rsidR="00E45801">
        <w:rPr>
          <w:lang w:val="en-GB"/>
        </w:rPr>
        <w:t xml:space="preserve"> </w:t>
      </w:r>
      <w:r w:rsidRPr="0091504E">
        <w:rPr>
          <w:lang w:val="en-GB"/>
        </w:rPr>
        <w:t>Schedule regular Terraform plan or AWS Config runs to detect drift</w:t>
      </w:r>
    </w:p>
    <w:p w14:paraId="2F97887C" w14:textId="77777777" w:rsidR="0091504E" w:rsidRPr="0091504E" w:rsidRDefault="0091504E" w:rsidP="0091504E">
      <w:pPr>
        <w:rPr>
          <w:lang w:val="en-GB"/>
        </w:rPr>
      </w:pPr>
      <w:r w:rsidRPr="0091504E">
        <w:rPr>
          <w:lang w:val="en-GB"/>
        </w:rPr>
        <w:t xml:space="preserve">Implement </w:t>
      </w:r>
      <w:proofErr w:type="spellStart"/>
      <w:r w:rsidRPr="0091504E">
        <w:rPr>
          <w:lang w:val="en-GB"/>
        </w:rPr>
        <w:t>CloudCustodian</w:t>
      </w:r>
      <w:proofErr w:type="spellEnd"/>
      <w:r w:rsidRPr="0091504E">
        <w:rPr>
          <w:lang w:val="en-GB"/>
        </w:rPr>
        <w:t xml:space="preserve"> or custom Lambda functions for continuous checking</w:t>
      </w:r>
    </w:p>
    <w:p w14:paraId="635BC966" w14:textId="77777777" w:rsidR="0091504E" w:rsidRPr="0091504E" w:rsidRDefault="0091504E" w:rsidP="0091504E">
      <w:pPr>
        <w:rPr>
          <w:lang w:val="en-GB"/>
        </w:rPr>
      </w:pPr>
      <w:r w:rsidRPr="0091504E">
        <w:rPr>
          <w:lang w:val="en-GB"/>
        </w:rPr>
        <w:t xml:space="preserve">Create dashboards to visualize compliance status across resources </w:t>
      </w:r>
    </w:p>
    <w:p w14:paraId="5F7067C9" w14:textId="26462EB4" w:rsidR="0091504E" w:rsidRPr="0091504E" w:rsidRDefault="0091504E" w:rsidP="0091504E">
      <w:pPr>
        <w:rPr>
          <w:lang w:val="en-GB"/>
        </w:rPr>
      </w:pPr>
      <w:r w:rsidRPr="0091504E">
        <w:rPr>
          <w:b/>
          <w:bCs/>
          <w:lang w:val="en-GB"/>
        </w:rPr>
        <w:t>Prevention Controls</w:t>
      </w:r>
      <w:r w:rsidRPr="0091504E">
        <w:rPr>
          <w:lang w:val="en-GB"/>
        </w:rPr>
        <w:t>:</w:t>
      </w:r>
      <w:r w:rsidR="00E45801">
        <w:rPr>
          <w:lang w:val="en-GB"/>
        </w:rPr>
        <w:t xml:space="preserve"> </w:t>
      </w:r>
      <w:r w:rsidRPr="0091504E">
        <w:rPr>
          <w:lang w:val="en-GB"/>
        </w:rPr>
        <w:t>Implement strict IAM policies that prevent manual console changes</w:t>
      </w:r>
    </w:p>
    <w:p w14:paraId="764A6188" w14:textId="77777777" w:rsidR="0091504E" w:rsidRPr="0091504E" w:rsidRDefault="0091504E" w:rsidP="0091504E">
      <w:pPr>
        <w:rPr>
          <w:lang w:val="en-GB"/>
        </w:rPr>
      </w:pPr>
      <w:r w:rsidRPr="0091504E">
        <w:rPr>
          <w:lang w:val="en-GB"/>
        </w:rPr>
        <w:t>Use resource policies to enforce change through approved pipelines only</w:t>
      </w:r>
    </w:p>
    <w:p w14:paraId="1E8CA49B" w14:textId="77777777" w:rsidR="0091504E" w:rsidRPr="0091504E" w:rsidRDefault="0091504E" w:rsidP="0091504E">
      <w:pPr>
        <w:rPr>
          <w:lang w:val="en-GB"/>
        </w:rPr>
      </w:pPr>
      <w:r w:rsidRPr="0091504E">
        <w:rPr>
          <w:lang w:val="en-GB"/>
        </w:rPr>
        <w:t xml:space="preserve">Create break-glass procedures for emergency changes with audit trails </w:t>
      </w:r>
    </w:p>
    <w:p w14:paraId="14938E13" w14:textId="77777777" w:rsidR="0091504E" w:rsidRPr="0091504E" w:rsidRDefault="0091504E" w:rsidP="0091504E">
      <w:pPr>
        <w:rPr>
          <w:lang w:val="en-GB"/>
        </w:rPr>
      </w:pPr>
    </w:p>
    <w:p w14:paraId="7BBE387B" w14:textId="6D7A72F9" w:rsidR="0091504E" w:rsidRPr="0091504E" w:rsidRDefault="0091504E" w:rsidP="0091504E">
      <w:pPr>
        <w:rPr>
          <w:lang w:val="en-GB"/>
        </w:rPr>
      </w:pPr>
      <w:r w:rsidRPr="0091504E">
        <w:rPr>
          <w:b/>
          <w:bCs/>
          <w:lang w:val="en-GB"/>
        </w:rPr>
        <w:t>Automated Remediation</w:t>
      </w:r>
      <w:r w:rsidRPr="0091504E">
        <w:rPr>
          <w:lang w:val="en-GB"/>
        </w:rPr>
        <w:t>:</w:t>
      </w:r>
      <w:r w:rsidR="00E45801">
        <w:rPr>
          <w:lang w:val="en-GB"/>
        </w:rPr>
        <w:t xml:space="preserve"> </w:t>
      </w:r>
      <w:r w:rsidRPr="0091504E">
        <w:rPr>
          <w:lang w:val="en-GB"/>
        </w:rPr>
        <w:t>For non-critical drift: automatic terraform apply to restore desired state</w:t>
      </w:r>
    </w:p>
    <w:p w14:paraId="4B89AEC2" w14:textId="77777777" w:rsidR="0091504E" w:rsidRPr="0091504E" w:rsidRDefault="0091504E" w:rsidP="0091504E">
      <w:pPr>
        <w:rPr>
          <w:lang w:val="en-GB"/>
        </w:rPr>
      </w:pPr>
      <w:r w:rsidRPr="0091504E">
        <w:rPr>
          <w:lang w:val="en-GB"/>
        </w:rPr>
        <w:t>For critical resources: alert and approval workflow before remediation</w:t>
      </w:r>
    </w:p>
    <w:p w14:paraId="7C022DDA" w14:textId="77777777" w:rsidR="0091504E" w:rsidRPr="0091504E" w:rsidRDefault="0091504E" w:rsidP="0091504E">
      <w:pPr>
        <w:rPr>
          <w:lang w:val="en-GB"/>
        </w:rPr>
      </w:pPr>
      <w:r w:rsidRPr="0091504E">
        <w:rPr>
          <w:lang w:val="en-GB"/>
        </w:rPr>
        <w:t xml:space="preserve">Implement self-healing infrastructure where appropriate </w:t>
      </w:r>
    </w:p>
    <w:p w14:paraId="4CA1FEA2" w14:textId="0D99B485" w:rsidR="0091504E" w:rsidRPr="0091504E" w:rsidRDefault="0091504E" w:rsidP="0091504E">
      <w:pPr>
        <w:rPr>
          <w:lang w:val="en-GB"/>
        </w:rPr>
      </w:pPr>
      <w:r w:rsidRPr="0091504E">
        <w:rPr>
          <w:b/>
          <w:bCs/>
          <w:lang w:val="en-GB"/>
        </w:rPr>
        <w:t>Process Improvements</w:t>
      </w:r>
      <w:r w:rsidRPr="0091504E">
        <w:rPr>
          <w:lang w:val="en-GB"/>
        </w:rPr>
        <w:t>:</w:t>
      </w:r>
      <w:r w:rsidR="00E45801">
        <w:rPr>
          <w:lang w:val="en-GB"/>
        </w:rPr>
        <w:t xml:space="preserve"> </w:t>
      </w:r>
      <w:r w:rsidRPr="0091504E">
        <w:rPr>
          <w:lang w:val="en-GB"/>
        </w:rPr>
        <w:t>Require all changes to go through Pull Requests with approvals</w:t>
      </w:r>
    </w:p>
    <w:p w14:paraId="7DB26E7B" w14:textId="77777777" w:rsidR="0091504E" w:rsidRPr="0091504E" w:rsidRDefault="0091504E" w:rsidP="0091504E">
      <w:pPr>
        <w:rPr>
          <w:lang w:val="en-GB"/>
        </w:rPr>
      </w:pPr>
      <w:r w:rsidRPr="0091504E">
        <w:rPr>
          <w:lang w:val="en-GB"/>
        </w:rPr>
        <w:t xml:space="preserve">Implement infrastructure </w:t>
      </w:r>
      <w:proofErr w:type="spellStart"/>
      <w:r w:rsidRPr="0091504E">
        <w:rPr>
          <w:lang w:val="en-GB"/>
        </w:rPr>
        <w:t>GitOps</w:t>
      </w:r>
      <w:proofErr w:type="spellEnd"/>
      <w:r w:rsidRPr="0091504E">
        <w:rPr>
          <w:lang w:val="en-GB"/>
        </w:rPr>
        <w:t xml:space="preserve"> with tools like Atlantis</w:t>
      </w:r>
    </w:p>
    <w:p w14:paraId="41455886" w14:textId="77777777" w:rsidR="0091504E" w:rsidRPr="0091504E" w:rsidRDefault="0091504E" w:rsidP="0091504E">
      <w:pPr>
        <w:rPr>
          <w:lang w:val="en-GB"/>
        </w:rPr>
      </w:pPr>
      <w:r w:rsidRPr="0091504E">
        <w:rPr>
          <w:lang w:val="en-GB"/>
        </w:rPr>
        <w:t>Create emergency change documentation templates</w:t>
      </w:r>
    </w:p>
    <w:p w14:paraId="7C5DA4D3" w14:textId="0ECEE6E3" w:rsidR="00893F40" w:rsidRPr="0091504E" w:rsidRDefault="00893F40" w:rsidP="0091504E">
      <w:pPr>
        <w:rPr>
          <w:lang w:val="en-GB"/>
        </w:rPr>
      </w:pPr>
      <w:r>
        <w:rPr>
          <w:noProof/>
        </w:rPr>
        <w:drawing>
          <wp:inline distT="0" distB="0" distL="0" distR="0" wp14:anchorId="7293E6A1" wp14:editId="79890963">
            <wp:extent cx="6858000" cy="3420110"/>
            <wp:effectExtent l="0" t="0" r="0" b="8890"/>
            <wp:docPr id="208208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82439" name=""/>
                    <pic:cNvPicPr/>
                  </pic:nvPicPr>
                  <pic:blipFill>
                    <a:blip r:embed="rId11"/>
                    <a:stretch>
                      <a:fillRect/>
                    </a:stretch>
                  </pic:blipFill>
                  <pic:spPr>
                    <a:xfrm>
                      <a:off x="0" y="0"/>
                      <a:ext cx="6858000" cy="3420110"/>
                    </a:xfrm>
                    <a:prstGeom prst="rect">
                      <a:avLst/>
                    </a:prstGeom>
                  </pic:spPr>
                </pic:pic>
              </a:graphicData>
            </a:graphic>
          </wp:inline>
        </w:drawing>
      </w:r>
    </w:p>
    <w:p w14:paraId="729171C5" w14:textId="77777777" w:rsidR="00893F40" w:rsidRDefault="00893F40" w:rsidP="0091504E">
      <w:pPr>
        <w:rPr>
          <w:lang w:val="en-GB"/>
        </w:rPr>
      </w:pPr>
    </w:p>
    <w:p w14:paraId="039EDD3B" w14:textId="03FF41F1" w:rsidR="0091504E" w:rsidRPr="0091504E" w:rsidRDefault="0091504E" w:rsidP="0091504E">
      <w:pPr>
        <w:rPr>
          <w:lang w:val="en-GB"/>
        </w:rPr>
      </w:pPr>
      <w:r w:rsidRPr="0091504E">
        <w:rPr>
          <w:lang w:val="en-GB"/>
        </w:rPr>
        <w:t>In my previous role, we reduced configuration drift incidents by 95% by implementing a combination of preventive IAM policies and a daily drift detection pipeline that created automatic tickets for the team. This approach maintained our security posture and reduced audit findings significantly."</w:t>
      </w:r>
    </w:p>
    <w:p w14:paraId="0099D3C4" w14:textId="77777777" w:rsidR="0091504E" w:rsidRPr="0091504E" w:rsidRDefault="0091504E" w:rsidP="0091504E">
      <w:pPr>
        <w:rPr>
          <w:lang w:val="en-GB"/>
        </w:rPr>
      </w:pPr>
      <w:r w:rsidRPr="0091504E">
        <w:rPr>
          <w:b/>
          <w:bCs/>
          <w:lang w:val="en-GB"/>
        </w:rPr>
        <w:t>Scenario 11: Secret Management in Infrastructure</w:t>
      </w:r>
      <w:r w:rsidRPr="0091504E">
        <w:rPr>
          <w:lang w:val="en-GB"/>
        </w:rPr>
        <w:t xml:space="preserve">1. </w:t>
      </w:r>
    </w:p>
    <w:p w14:paraId="152ED240" w14:textId="77777777" w:rsidR="0091504E" w:rsidRPr="0091504E" w:rsidRDefault="0091504E" w:rsidP="0091504E">
      <w:pPr>
        <w:rPr>
          <w:lang w:val="en-GB"/>
        </w:rPr>
      </w:pPr>
      <w:r w:rsidRPr="0091504E">
        <w:rPr>
          <w:b/>
          <w:bCs/>
          <w:lang w:val="en-GB"/>
        </w:rPr>
        <w:t xml:space="preserve">Question: </w:t>
      </w:r>
      <w:r w:rsidRPr="0091504E">
        <w:rPr>
          <w:lang w:val="en-GB"/>
        </w:rPr>
        <w:t xml:space="preserve">"Our infrastructure code contains sensitive information like database passwords and API keys. What approach would you recommend for managing secrets securely in an </w:t>
      </w:r>
      <w:proofErr w:type="spellStart"/>
      <w:r w:rsidRPr="0091504E">
        <w:rPr>
          <w:lang w:val="en-GB"/>
        </w:rPr>
        <w:t>IaC</w:t>
      </w:r>
      <w:proofErr w:type="spellEnd"/>
      <w:r w:rsidRPr="0091504E">
        <w:rPr>
          <w:lang w:val="en-GB"/>
        </w:rPr>
        <w:t xml:space="preserve"> workflow?"</w:t>
      </w:r>
    </w:p>
    <w:p w14:paraId="40449C55" w14:textId="77777777" w:rsidR="0091504E" w:rsidRPr="0091504E" w:rsidRDefault="0091504E" w:rsidP="0091504E">
      <w:pPr>
        <w:rPr>
          <w:lang w:val="en-GB"/>
        </w:rPr>
      </w:pPr>
      <w:r w:rsidRPr="0091504E">
        <w:rPr>
          <w:b/>
          <w:bCs/>
          <w:lang w:val="en-GB"/>
        </w:rPr>
        <w:t xml:space="preserve">Answer: </w:t>
      </w:r>
      <w:r w:rsidRPr="0091504E">
        <w:rPr>
          <w:lang w:val="en-GB"/>
        </w:rPr>
        <w:t xml:space="preserve">"Secret management is critical for security and compliance. I'd implement a comprehensive secrets strategy: </w:t>
      </w:r>
    </w:p>
    <w:p w14:paraId="232E381E" w14:textId="65D805B0" w:rsidR="0091504E" w:rsidRPr="0091504E" w:rsidRDefault="0091504E" w:rsidP="0091504E">
      <w:pPr>
        <w:rPr>
          <w:lang w:val="en-GB"/>
        </w:rPr>
      </w:pPr>
      <w:r w:rsidRPr="0091504E">
        <w:rPr>
          <w:b/>
          <w:bCs/>
          <w:lang w:val="en-GB"/>
        </w:rPr>
        <w:t>Secret Storage</w:t>
      </w:r>
      <w:r w:rsidRPr="0091504E">
        <w:rPr>
          <w:lang w:val="en-GB"/>
        </w:rPr>
        <w:t>:</w:t>
      </w:r>
      <w:r w:rsidR="00691E77">
        <w:rPr>
          <w:lang w:val="en-GB"/>
        </w:rPr>
        <w:t xml:space="preserve"> </w:t>
      </w:r>
      <w:r w:rsidRPr="0091504E">
        <w:rPr>
          <w:lang w:val="en-GB"/>
        </w:rPr>
        <w:t xml:space="preserve">Deploy </w:t>
      </w:r>
      <w:proofErr w:type="spellStart"/>
      <w:r w:rsidRPr="0091504E">
        <w:rPr>
          <w:lang w:val="en-GB"/>
        </w:rPr>
        <w:t>HashiCorp</w:t>
      </w:r>
      <w:proofErr w:type="spellEnd"/>
      <w:r w:rsidRPr="0091504E">
        <w:rPr>
          <w:lang w:val="en-GB"/>
        </w:rPr>
        <w:t xml:space="preserve"> Vault as the central secrets management system</w:t>
      </w:r>
    </w:p>
    <w:p w14:paraId="3F2BA0C7" w14:textId="77777777" w:rsidR="0091504E" w:rsidRPr="0091504E" w:rsidRDefault="0091504E" w:rsidP="0091504E">
      <w:pPr>
        <w:rPr>
          <w:lang w:val="en-GB"/>
        </w:rPr>
      </w:pPr>
      <w:r w:rsidRPr="0091504E">
        <w:rPr>
          <w:lang w:val="en-GB"/>
        </w:rPr>
        <w:t>Configure AWS KMS for encryption keys management</w:t>
      </w:r>
    </w:p>
    <w:p w14:paraId="07C3CFE2" w14:textId="77777777" w:rsidR="0091504E" w:rsidRPr="0091504E" w:rsidRDefault="0091504E" w:rsidP="0091504E">
      <w:pPr>
        <w:rPr>
          <w:lang w:val="en-GB"/>
        </w:rPr>
      </w:pPr>
      <w:r w:rsidRPr="0091504E">
        <w:rPr>
          <w:lang w:val="en-GB"/>
        </w:rPr>
        <w:t xml:space="preserve">Implement strict access controls with audit logging </w:t>
      </w:r>
    </w:p>
    <w:p w14:paraId="7D639C19" w14:textId="7B112522" w:rsidR="0091504E" w:rsidRPr="0091504E" w:rsidRDefault="0091504E" w:rsidP="0091504E">
      <w:pPr>
        <w:rPr>
          <w:lang w:val="en-GB"/>
        </w:rPr>
      </w:pPr>
      <w:proofErr w:type="spellStart"/>
      <w:r w:rsidRPr="0091504E">
        <w:rPr>
          <w:b/>
          <w:bCs/>
          <w:lang w:val="en-GB"/>
        </w:rPr>
        <w:t>IaC</w:t>
      </w:r>
      <w:proofErr w:type="spellEnd"/>
      <w:r w:rsidRPr="0091504E">
        <w:rPr>
          <w:b/>
          <w:bCs/>
          <w:lang w:val="en-GB"/>
        </w:rPr>
        <w:t xml:space="preserve"> Integration</w:t>
      </w:r>
      <w:r w:rsidRPr="0091504E">
        <w:rPr>
          <w:lang w:val="en-GB"/>
        </w:rPr>
        <w:t>:</w:t>
      </w:r>
      <w:r w:rsidR="00691E77">
        <w:rPr>
          <w:lang w:val="en-GB"/>
        </w:rPr>
        <w:t xml:space="preserve"> </w:t>
      </w:r>
      <w:r w:rsidRPr="0091504E">
        <w:rPr>
          <w:lang w:val="en-GB"/>
        </w:rPr>
        <w:t xml:space="preserve">Use </w:t>
      </w:r>
      <w:proofErr w:type="spellStart"/>
      <w:r w:rsidRPr="0091504E">
        <w:rPr>
          <w:lang w:val="en-GB"/>
        </w:rPr>
        <w:t>Terraform's</w:t>
      </w:r>
      <w:proofErr w:type="spellEnd"/>
      <w:r w:rsidRPr="0091504E">
        <w:rPr>
          <w:lang w:val="en-GB"/>
        </w:rPr>
        <w:t xml:space="preserve"> vault provider to dynamically fetch secrets</w:t>
      </w:r>
    </w:p>
    <w:p w14:paraId="7168727A" w14:textId="77777777" w:rsidR="0091504E" w:rsidRPr="0091504E" w:rsidRDefault="0091504E" w:rsidP="0091504E">
      <w:pPr>
        <w:rPr>
          <w:lang w:val="en-GB"/>
        </w:rPr>
      </w:pPr>
      <w:r w:rsidRPr="0091504E">
        <w:rPr>
          <w:lang w:val="en-GB"/>
        </w:rPr>
        <w:t>Implement just-in-time credential generation for short-lived secrets</w:t>
      </w:r>
    </w:p>
    <w:p w14:paraId="4EFC94DA" w14:textId="77777777" w:rsidR="0091504E" w:rsidRDefault="0091504E" w:rsidP="0091504E">
      <w:pPr>
        <w:rPr>
          <w:lang w:val="en-GB"/>
        </w:rPr>
      </w:pPr>
      <w:r w:rsidRPr="0091504E">
        <w:rPr>
          <w:lang w:val="en-GB"/>
        </w:rPr>
        <w:t xml:space="preserve">Store secret references, not values, in infrastructure code </w:t>
      </w:r>
    </w:p>
    <w:p w14:paraId="52511FA7" w14:textId="5C98E4AA" w:rsidR="00691E77" w:rsidRPr="0091504E" w:rsidRDefault="00691E77" w:rsidP="0091504E">
      <w:pPr>
        <w:rPr>
          <w:lang w:val="en-GB"/>
        </w:rPr>
      </w:pPr>
      <w:r>
        <w:rPr>
          <w:noProof/>
        </w:rPr>
        <w:lastRenderedPageBreak/>
        <w:drawing>
          <wp:inline distT="0" distB="0" distL="0" distR="0" wp14:anchorId="7089347B" wp14:editId="50557FB5">
            <wp:extent cx="6858000" cy="2975610"/>
            <wp:effectExtent l="0" t="0" r="0" b="0"/>
            <wp:docPr id="148682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21158" name=""/>
                    <pic:cNvPicPr/>
                  </pic:nvPicPr>
                  <pic:blipFill>
                    <a:blip r:embed="rId12"/>
                    <a:stretch>
                      <a:fillRect/>
                    </a:stretch>
                  </pic:blipFill>
                  <pic:spPr>
                    <a:xfrm>
                      <a:off x="0" y="0"/>
                      <a:ext cx="6858000" cy="2975610"/>
                    </a:xfrm>
                    <a:prstGeom prst="rect">
                      <a:avLst/>
                    </a:prstGeom>
                  </pic:spPr>
                </pic:pic>
              </a:graphicData>
            </a:graphic>
          </wp:inline>
        </w:drawing>
      </w:r>
    </w:p>
    <w:p w14:paraId="75ECFB7A" w14:textId="006606C4" w:rsidR="0091504E" w:rsidRPr="0091504E" w:rsidRDefault="0091504E" w:rsidP="0091504E">
      <w:pPr>
        <w:rPr>
          <w:lang w:val="en-GB"/>
        </w:rPr>
      </w:pPr>
      <w:r w:rsidRPr="0091504E">
        <w:rPr>
          <w:b/>
          <w:bCs/>
          <w:lang w:val="en-GB"/>
        </w:rPr>
        <w:t>Secret Rotation</w:t>
      </w:r>
      <w:r w:rsidRPr="0091504E">
        <w:rPr>
          <w:lang w:val="en-GB"/>
        </w:rPr>
        <w:t>:</w:t>
      </w:r>
      <w:r w:rsidR="00691E77">
        <w:rPr>
          <w:lang w:val="en-GB"/>
        </w:rPr>
        <w:t xml:space="preserve"> </w:t>
      </w:r>
      <w:r w:rsidRPr="0091504E">
        <w:rPr>
          <w:lang w:val="en-GB"/>
        </w:rPr>
        <w:t>Implement automated secret rotation policies</w:t>
      </w:r>
    </w:p>
    <w:p w14:paraId="1F785D13" w14:textId="77777777" w:rsidR="0091504E" w:rsidRPr="0091504E" w:rsidRDefault="0091504E" w:rsidP="0091504E">
      <w:pPr>
        <w:rPr>
          <w:lang w:val="en-GB"/>
        </w:rPr>
      </w:pPr>
      <w:r w:rsidRPr="0091504E">
        <w:rPr>
          <w:lang w:val="en-GB"/>
        </w:rPr>
        <w:t>Use Lambda functions for periodic rotation of credentials</w:t>
      </w:r>
    </w:p>
    <w:p w14:paraId="67976F27" w14:textId="77777777" w:rsidR="0091504E" w:rsidRPr="0091504E" w:rsidRDefault="0091504E" w:rsidP="0091504E">
      <w:pPr>
        <w:rPr>
          <w:lang w:val="en-GB"/>
        </w:rPr>
      </w:pPr>
      <w:r w:rsidRPr="0091504E">
        <w:rPr>
          <w:lang w:val="en-GB"/>
        </w:rPr>
        <w:t xml:space="preserve">Create hooks to update application configurations post-rotation </w:t>
      </w:r>
    </w:p>
    <w:p w14:paraId="2CAC7D6C" w14:textId="5BCA7625" w:rsidR="0091504E" w:rsidRPr="0091504E" w:rsidRDefault="0091504E" w:rsidP="0091504E">
      <w:pPr>
        <w:rPr>
          <w:lang w:val="en-GB"/>
        </w:rPr>
      </w:pPr>
      <w:r w:rsidRPr="0091504E">
        <w:rPr>
          <w:b/>
          <w:bCs/>
          <w:lang w:val="en-GB"/>
        </w:rPr>
        <w:t>Development Workflow</w:t>
      </w:r>
      <w:r w:rsidRPr="0091504E">
        <w:rPr>
          <w:lang w:val="en-GB"/>
        </w:rPr>
        <w:t>:</w:t>
      </w:r>
      <w:r w:rsidR="00691E77">
        <w:rPr>
          <w:lang w:val="en-GB"/>
        </w:rPr>
        <w:t xml:space="preserve"> </w:t>
      </w:r>
      <w:r w:rsidRPr="0091504E">
        <w:rPr>
          <w:lang w:val="en-GB"/>
        </w:rPr>
        <w:t>Provide developers with local Vault instances or development tokens</w:t>
      </w:r>
    </w:p>
    <w:p w14:paraId="7054743E" w14:textId="77777777" w:rsidR="0091504E" w:rsidRPr="0091504E" w:rsidRDefault="0091504E" w:rsidP="0091504E">
      <w:pPr>
        <w:rPr>
          <w:lang w:val="en-GB"/>
        </w:rPr>
      </w:pPr>
      <w:r w:rsidRPr="0091504E">
        <w:rPr>
          <w:lang w:val="en-GB"/>
        </w:rPr>
        <w:t>Implement secure CI/CD pipeline with ephemeral secrets access</w:t>
      </w:r>
    </w:p>
    <w:p w14:paraId="72FC70D2" w14:textId="77777777" w:rsidR="0091504E" w:rsidRPr="0091504E" w:rsidRDefault="0091504E" w:rsidP="0091504E">
      <w:pPr>
        <w:rPr>
          <w:lang w:val="en-GB"/>
        </w:rPr>
      </w:pPr>
      <w:r w:rsidRPr="0091504E">
        <w:rPr>
          <w:lang w:val="en-GB"/>
        </w:rPr>
        <w:t xml:space="preserve">Create clear documentation for secret request workflows </w:t>
      </w:r>
    </w:p>
    <w:p w14:paraId="598123B2" w14:textId="77777777" w:rsidR="0091504E" w:rsidRDefault="0091504E" w:rsidP="0091504E">
      <w:pPr>
        <w:rPr>
          <w:lang w:val="en-GB"/>
        </w:rPr>
      </w:pPr>
    </w:p>
    <w:p w14:paraId="451D41AF" w14:textId="77777777" w:rsidR="00691E77" w:rsidRPr="0091504E" w:rsidRDefault="00691E77" w:rsidP="0091504E">
      <w:pPr>
        <w:rPr>
          <w:lang w:val="en-GB"/>
        </w:rPr>
      </w:pPr>
    </w:p>
    <w:p w14:paraId="220CE486" w14:textId="77777777" w:rsidR="00691E77" w:rsidRDefault="0091504E" w:rsidP="0091504E">
      <w:pPr>
        <w:rPr>
          <w:lang w:val="en-GB"/>
        </w:rPr>
      </w:pPr>
      <w:r w:rsidRPr="0091504E">
        <w:rPr>
          <w:b/>
          <w:bCs/>
          <w:lang w:val="en-GB"/>
        </w:rPr>
        <w:lastRenderedPageBreak/>
        <w:t>Emergency Access</w:t>
      </w:r>
      <w:r w:rsidRPr="0091504E">
        <w:rPr>
          <w:lang w:val="en-GB"/>
        </w:rPr>
        <w:t>:</w:t>
      </w:r>
    </w:p>
    <w:p w14:paraId="4A4343CC" w14:textId="0E6DB6DD" w:rsidR="0091504E" w:rsidRPr="0091504E" w:rsidRDefault="0091504E" w:rsidP="0091504E">
      <w:pPr>
        <w:rPr>
          <w:lang w:val="en-GB"/>
        </w:rPr>
      </w:pPr>
      <w:r w:rsidRPr="0091504E">
        <w:rPr>
          <w:lang w:val="en-GB"/>
        </w:rPr>
        <w:t>Implement break-glass procedures for emergency access</w:t>
      </w:r>
    </w:p>
    <w:p w14:paraId="118CC4AD" w14:textId="77777777" w:rsidR="0091504E" w:rsidRPr="0091504E" w:rsidRDefault="0091504E" w:rsidP="0091504E">
      <w:pPr>
        <w:rPr>
          <w:lang w:val="en-GB"/>
        </w:rPr>
      </w:pPr>
      <w:r w:rsidRPr="0091504E">
        <w:rPr>
          <w:lang w:val="en-GB"/>
        </w:rPr>
        <w:t>Set up multi-person authorization for sensitive secrets</w:t>
      </w:r>
    </w:p>
    <w:p w14:paraId="6061D2F9" w14:textId="77777777" w:rsidR="0091504E" w:rsidRPr="0091504E" w:rsidRDefault="0091504E" w:rsidP="0091504E">
      <w:pPr>
        <w:rPr>
          <w:lang w:val="en-GB"/>
        </w:rPr>
      </w:pPr>
      <w:r w:rsidRPr="0091504E">
        <w:rPr>
          <w:lang w:val="en-GB"/>
        </w:rPr>
        <w:t>Ensure comprehensive audit trails for all secret access</w:t>
      </w:r>
    </w:p>
    <w:p w14:paraId="3C13C587" w14:textId="77777777" w:rsidR="0091504E" w:rsidRPr="0091504E" w:rsidRDefault="0091504E" w:rsidP="0091504E">
      <w:pPr>
        <w:rPr>
          <w:lang w:val="en-GB"/>
        </w:rPr>
      </w:pPr>
      <w:r w:rsidRPr="0091504E">
        <w:rPr>
          <w:lang w:val="en-GB"/>
        </w:rPr>
        <w:t>In my previous role, we implemented Vault with AWS KMS integration and reduced the risk surface by eliminating hardcoded secrets from all our repositories. We also automated secret rotation which improved our compliance posture and reduced manual rotation tasks by 100%."</w:t>
      </w:r>
    </w:p>
    <w:p w14:paraId="5D8DB192" w14:textId="77777777" w:rsidR="0091504E" w:rsidRPr="0091504E" w:rsidRDefault="0091504E" w:rsidP="0091504E">
      <w:pPr>
        <w:rPr>
          <w:lang w:val="en-GB"/>
        </w:rPr>
      </w:pPr>
      <w:r w:rsidRPr="0091504E">
        <w:rPr>
          <w:b/>
          <w:bCs/>
          <w:lang w:val="en-GB"/>
        </w:rPr>
        <w:t>Scenario 12: Infrastructure Testing Strategy</w:t>
      </w:r>
    </w:p>
    <w:p w14:paraId="1FE20C9A" w14:textId="77777777" w:rsidR="0091504E" w:rsidRPr="0091504E" w:rsidRDefault="0091504E" w:rsidP="0091504E">
      <w:pPr>
        <w:rPr>
          <w:lang w:val="en-GB"/>
        </w:rPr>
      </w:pPr>
      <w:r w:rsidRPr="0091504E">
        <w:rPr>
          <w:b/>
          <w:bCs/>
          <w:lang w:val="en-GB"/>
        </w:rPr>
        <w:t xml:space="preserve">Question: </w:t>
      </w:r>
      <w:r w:rsidRPr="0091504E">
        <w:rPr>
          <w:lang w:val="en-GB"/>
        </w:rPr>
        <w:t>"How would you test infrastructure code to ensure it's reliable, secure, and performs as expected before deploying to production?"</w:t>
      </w:r>
    </w:p>
    <w:p w14:paraId="3E0A2C43" w14:textId="77777777" w:rsidR="0091504E" w:rsidRPr="0091504E" w:rsidRDefault="0091504E" w:rsidP="0091504E">
      <w:pPr>
        <w:rPr>
          <w:lang w:val="en-GB"/>
        </w:rPr>
      </w:pPr>
      <w:r w:rsidRPr="0091504E">
        <w:rPr>
          <w:b/>
          <w:bCs/>
          <w:lang w:val="en-GB"/>
        </w:rPr>
        <w:t xml:space="preserve">Answer: </w:t>
      </w:r>
      <w:r w:rsidRPr="0091504E">
        <w:rPr>
          <w:lang w:val="en-GB"/>
        </w:rPr>
        <w:t xml:space="preserve">"Testing infrastructure is as important as testing application code. I'd implement a multi-layered testing strategy: </w:t>
      </w:r>
    </w:p>
    <w:p w14:paraId="2750E8A6" w14:textId="79E71EE2" w:rsidR="0091504E" w:rsidRPr="0091504E" w:rsidRDefault="0091504E" w:rsidP="0091504E">
      <w:pPr>
        <w:rPr>
          <w:lang w:val="en-GB"/>
        </w:rPr>
      </w:pPr>
      <w:r w:rsidRPr="0091504E">
        <w:rPr>
          <w:b/>
          <w:bCs/>
          <w:lang w:val="en-GB"/>
        </w:rPr>
        <w:t>Static Analysis</w:t>
      </w:r>
      <w:r w:rsidRPr="0091504E">
        <w:rPr>
          <w:lang w:val="en-GB"/>
        </w:rPr>
        <w:t>:</w:t>
      </w:r>
      <w:r w:rsidR="00F62357">
        <w:rPr>
          <w:lang w:val="en-GB"/>
        </w:rPr>
        <w:t xml:space="preserve"> </w:t>
      </w:r>
      <w:r w:rsidRPr="0091504E">
        <w:rPr>
          <w:lang w:val="en-GB"/>
        </w:rPr>
        <w:t xml:space="preserve">Use tools like </w:t>
      </w:r>
      <w:proofErr w:type="spellStart"/>
      <w:r w:rsidRPr="0091504E">
        <w:rPr>
          <w:lang w:val="en-GB"/>
        </w:rPr>
        <w:t>tfsec</w:t>
      </w:r>
      <w:proofErr w:type="spellEnd"/>
      <w:r w:rsidRPr="0091504E">
        <w:rPr>
          <w:lang w:val="en-GB"/>
        </w:rPr>
        <w:t xml:space="preserve">, </w:t>
      </w:r>
      <w:proofErr w:type="spellStart"/>
      <w:r w:rsidRPr="0091504E">
        <w:rPr>
          <w:lang w:val="en-GB"/>
        </w:rPr>
        <w:t>terrascan</w:t>
      </w:r>
      <w:proofErr w:type="spellEnd"/>
      <w:r w:rsidRPr="0091504E">
        <w:rPr>
          <w:lang w:val="en-GB"/>
        </w:rPr>
        <w:t xml:space="preserve">, and </w:t>
      </w:r>
      <w:proofErr w:type="spellStart"/>
      <w:r w:rsidRPr="0091504E">
        <w:rPr>
          <w:lang w:val="en-GB"/>
        </w:rPr>
        <w:t>checkov</w:t>
      </w:r>
      <w:proofErr w:type="spellEnd"/>
      <w:r w:rsidRPr="0091504E">
        <w:rPr>
          <w:lang w:val="en-GB"/>
        </w:rPr>
        <w:t xml:space="preserve"> for security scanning</w:t>
      </w:r>
    </w:p>
    <w:p w14:paraId="65F9E7C4" w14:textId="77777777" w:rsidR="0091504E" w:rsidRPr="0091504E" w:rsidRDefault="0091504E" w:rsidP="0091504E">
      <w:pPr>
        <w:rPr>
          <w:lang w:val="en-GB"/>
        </w:rPr>
      </w:pPr>
      <w:r w:rsidRPr="0091504E">
        <w:rPr>
          <w:lang w:val="en-GB"/>
        </w:rPr>
        <w:t>Implement custom linting rules for organization standards</w:t>
      </w:r>
    </w:p>
    <w:p w14:paraId="3F3D44A3" w14:textId="77777777" w:rsidR="0091504E" w:rsidRPr="0091504E" w:rsidRDefault="0091504E" w:rsidP="0091504E">
      <w:pPr>
        <w:rPr>
          <w:lang w:val="en-GB"/>
        </w:rPr>
      </w:pPr>
      <w:r w:rsidRPr="0091504E">
        <w:rPr>
          <w:lang w:val="en-GB"/>
        </w:rPr>
        <w:t xml:space="preserve">Validate against compliance benchmarks (CIS, HIPAA, SOC2) </w:t>
      </w:r>
    </w:p>
    <w:p w14:paraId="1D4CE6F4" w14:textId="3298C5E1" w:rsidR="0091504E" w:rsidRPr="0091504E" w:rsidRDefault="0091504E" w:rsidP="0091504E">
      <w:pPr>
        <w:rPr>
          <w:lang w:val="en-GB"/>
        </w:rPr>
      </w:pPr>
      <w:r w:rsidRPr="0091504E">
        <w:rPr>
          <w:b/>
          <w:bCs/>
          <w:lang w:val="en-GB"/>
        </w:rPr>
        <w:t>Unit Testing</w:t>
      </w:r>
      <w:r w:rsidRPr="0091504E">
        <w:rPr>
          <w:lang w:val="en-GB"/>
        </w:rPr>
        <w:t>:</w:t>
      </w:r>
      <w:r w:rsidR="00F62357">
        <w:rPr>
          <w:lang w:val="en-GB"/>
        </w:rPr>
        <w:t xml:space="preserve"> </w:t>
      </w:r>
      <w:r w:rsidRPr="0091504E">
        <w:rPr>
          <w:lang w:val="en-GB"/>
        </w:rPr>
        <w:t xml:space="preserve">Validate individual modules with </w:t>
      </w:r>
      <w:proofErr w:type="spellStart"/>
      <w:r w:rsidRPr="0091504E">
        <w:rPr>
          <w:lang w:val="en-GB"/>
        </w:rPr>
        <w:t>Terraform's</w:t>
      </w:r>
      <w:proofErr w:type="spellEnd"/>
      <w:r w:rsidRPr="0091504E">
        <w:rPr>
          <w:lang w:val="en-GB"/>
        </w:rPr>
        <w:t xml:space="preserve"> built-in testing</w:t>
      </w:r>
    </w:p>
    <w:p w14:paraId="2A44D005" w14:textId="77777777" w:rsidR="0091504E" w:rsidRPr="0091504E" w:rsidRDefault="0091504E" w:rsidP="0091504E">
      <w:pPr>
        <w:rPr>
          <w:lang w:val="en-GB"/>
        </w:rPr>
      </w:pPr>
      <w:r w:rsidRPr="0091504E">
        <w:rPr>
          <w:lang w:val="en-GB"/>
        </w:rPr>
        <w:t xml:space="preserve">Use tools like </w:t>
      </w:r>
      <w:proofErr w:type="spellStart"/>
      <w:r w:rsidRPr="0091504E">
        <w:rPr>
          <w:lang w:val="en-GB"/>
        </w:rPr>
        <w:t>Terratest</w:t>
      </w:r>
      <w:proofErr w:type="spellEnd"/>
      <w:r w:rsidRPr="0091504E">
        <w:rPr>
          <w:lang w:val="en-GB"/>
        </w:rPr>
        <w:t xml:space="preserve"> for module-level validation</w:t>
      </w:r>
    </w:p>
    <w:p w14:paraId="2CED1E31" w14:textId="77777777" w:rsidR="0091504E" w:rsidRPr="0091504E" w:rsidRDefault="0091504E" w:rsidP="0091504E">
      <w:pPr>
        <w:rPr>
          <w:lang w:val="en-GB"/>
        </w:rPr>
      </w:pPr>
      <w:r w:rsidRPr="0091504E">
        <w:rPr>
          <w:lang w:val="en-GB"/>
        </w:rPr>
        <w:t xml:space="preserve">Implement property-based testing for complex modules </w:t>
      </w:r>
    </w:p>
    <w:p w14:paraId="1FAC177E" w14:textId="77777777" w:rsidR="0091504E" w:rsidRPr="0091504E" w:rsidRDefault="0091504E" w:rsidP="0091504E">
      <w:pPr>
        <w:rPr>
          <w:lang w:val="en-GB"/>
        </w:rPr>
      </w:pPr>
    </w:p>
    <w:p w14:paraId="280E0083" w14:textId="29EC134B" w:rsidR="0091504E" w:rsidRPr="0091504E" w:rsidRDefault="0091504E" w:rsidP="0091504E">
      <w:pPr>
        <w:rPr>
          <w:lang w:val="en-GB"/>
        </w:rPr>
      </w:pPr>
      <w:r w:rsidRPr="0091504E">
        <w:rPr>
          <w:b/>
          <w:bCs/>
          <w:lang w:val="en-GB"/>
        </w:rPr>
        <w:lastRenderedPageBreak/>
        <w:t>Integration Testing</w:t>
      </w:r>
      <w:r w:rsidRPr="0091504E">
        <w:rPr>
          <w:lang w:val="en-GB"/>
        </w:rPr>
        <w:t>:</w:t>
      </w:r>
      <w:r w:rsidR="00F62357">
        <w:rPr>
          <w:lang w:val="en-GB"/>
        </w:rPr>
        <w:t xml:space="preserve"> </w:t>
      </w:r>
      <w:r w:rsidRPr="0091504E">
        <w:rPr>
          <w:lang w:val="en-GB"/>
        </w:rPr>
        <w:t>Deploy to isolated test environments with realistic boundaries</w:t>
      </w:r>
    </w:p>
    <w:p w14:paraId="3C365CDC" w14:textId="77777777" w:rsidR="0091504E" w:rsidRPr="0091504E" w:rsidRDefault="0091504E" w:rsidP="0091504E">
      <w:pPr>
        <w:rPr>
          <w:lang w:val="en-GB"/>
        </w:rPr>
      </w:pPr>
      <w:r w:rsidRPr="0091504E">
        <w:rPr>
          <w:lang w:val="en-GB"/>
        </w:rPr>
        <w:t>Verify cross-resource dependencies and connections</w:t>
      </w:r>
    </w:p>
    <w:p w14:paraId="0C953167" w14:textId="77777777" w:rsidR="0091504E" w:rsidRPr="0091504E" w:rsidRDefault="0091504E" w:rsidP="0091504E">
      <w:pPr>
        <w:rPr>
          <w:lang w:val="en-GB"/>
        </w:rPr>
      </w:pPr>
      <w:r w:rsidRPr="0091504E">
        <w:rPr>
          <w:lang w:val="en-GB"/>
        </w:rPr>
        <w:t xml:space="preserve">Test failure scenarios and recovery procedures </w:t>
      </w:r>
    </w:p>
    <w:p w14:paraId="35B5C205" w14:textId="60ACF3D1" w:rsidR="0091504E" w:rsidRPr="0091504E" w:rsidRDefault="0091504E" w:rsidP="0091504E">
      <w:pPr>
        <w:rPr>
          <w:lang w:val="en-GB"/>
        </w:rPr>
      </w:pPr>
      <w:r w:rsidRPr="0091504E">
        <w:rPr>
          <w:b/>
          <w:bCs/>
          <w:lang w:val="en-GB"/>
        </w:rPr>
        <w:t>Performance Testing</w:t>
      </w:r>
      <w:r w:rsidRPr="0091504E">
        <w:rPr>
          <w:lang w:val="en-GB"/>
        </w:rPr>
        <w:t>:</w:t>
      </w:r>
      <w:r w:rsidR="00F62357">
        <w:rPr>
          <w:lang w:val="en-GB"/>
        </w:rPr>
        <w:t xml:space="preserve"> </w:t>
      </w:r>
      <w:r w:rsidRPr="0091504E">
        <w:rPr>
          <w:lang w:val="en-GB"/>
        </w:rPr>
        <w:t>Measure provisioning time and resource creation latency</w:t>
      </w:r>
    </w:p>
    <w:p w14:paraId="18E116F4" w14:textId="77777777" w:rsidR="0091504E" w:rsidRPr="0091504E" w:rsidRDefault="0091504E" w:rsidP="0091504E">
      <w:pPr>
        <w:rPr>
          <w:lang w:val="en-GB"/>
        </w:rPr>
      </w:pPr>
      <w:r w:rsidRPr="0091504E">
        <w:rPr>
          <w:lang w:val="en-GB"/>
        </w:rPr>
        <w:t>Test scalability for elastic resources (auto-scaling groups)</w:t>
      </w:r>
    </w:p>
    <w:p w14:paraId="0E3A6004" w14:textId="77777777" w:rsidR="0091504E" w:rsidRPr="0091504E" w:rsidRDefault="0091504E" w:rsidP="0091504E">
      <w:pPr>
        <w:rPr>
          <w:lang w:val="en-GB"/>
        </w:rPr>
      </w:pPr>
      <w:r w:rsidRPr="0091504E">
        <w:rPr>
          <w:lang w:val="en-GB"/>
        </w:rPr>
        <w:t xml:space="preserve">Validate API rate limits and service quotas </w:t>
      </w:r>
    </w:p>
    <w:p w14:paraId="4E83A6CD" w14:textId="66129561" w:rsidR="0091504E" w:rsidRPr="0091504E" w:rsidRDefault="0091504E" w:rsidP="0091504E">
      <w:pPr>
        <w:rPr>
          <w:lang w:val="en-GB"/>
        </w:rPr>
      </w:pPr>
      <w:r w:rsidRPr="0091504E">
        <w:rPr>
          <w:b/>
          <w:bCs/>
          <w:lang w:val="en-GB"/>
        </w:rPr>
        <w:t>Security Testing</w:t>
      </w:r>
      <w:r w:rsidRPr="0091504E">
        <w:rPr>
          <w:lang w:val="en-GB"/>
        </w:rPr>
        <w:t>:</w:t>
      </w:r>
      <w:r w:rsidR="00F62357">
        <w:rPr>
          <w:lang w:val="en-GB"/>
        </w:rPr>
        <w:t xml:space="preserve"> </w:t>
      </w:r>
      <w:r w:rsidRPr="0091504E">
        <w:rPr>
          <w:lang w:val="en-GB"/>
        </w:rPr>
        <w:t>Run infrastructure penetration tests against test environments</w:t>
      </w:r>
    </w:p>
    <w:p w14:paraId="2BA2F717" w14:textId="77777777" w:rsidR="0091504E" w:rsidRPr="0091504E" w:rsidRDefault="0091504E" w:rsidP="0091504E">
      <w:pPr>
        <w:rPr>
          <w:lang w:val="en-GB"/>
        </w:rPr>
      </w:pPr>
      <w:r w:rsidRPr="0091504E">
        <w:rPr>
          <w:lang w:val="en-GB"/>
        </w:rPr>
        <w:t>Validate IAM roles and permissions with policy simulators</w:t>
      </w:r>
    </w:p>
    <w:p w14:paraId="25EE076C" w14:textId="77777777" w:rsidR="0091504E" w:rsidRPr="0091504E" w:rsidRDefault="0091504E" w:rsidP="0091504E">
      <w:pPr>
        <w:rPr>
          <w:lang w:val="en-GB"/>
        </w:rPr>
      </w:pPr>
      <w:r w:rsidRPr="0091504E">
        <w:rPr>
          <w:lang w:val="en-GB"/>
        </w:rPr>
        <w:t>Test network isolation and security group configurations</w:t>
      </w:r>
    </w:p>
    <w:p w14:paraId="6A2A897A" w14:textId="60FE811D" w:rsidR="0091504E" w:rsidRPr="0091504E" w:rsidRDefault="0091504E" w:rsidP="0091504E">
      <w:pPr>
        <w:rPr>
          <w:lang w:val="en-GB"/>
        </w:rPr>
      </w:pPr>
      <w:r w:rsidRPr="0091504E">
        <w:rPr>
          <w:lang w:val="en-GB"/>
        </w:rPr>
        <w:t>Pipeline implementation example</w:t>
      </w:r>
    </w:p>
    <w:p w14:paraId="4A8E9F45" w14:textId="51A3F9C1" w:rsidR="00F62357" w:rsidRDefault="00F62357" w:rsidP="0091504E">
      <w:pPr>
        <w:rPr>
          <w:lang w:val="en-GB"/>
        </w:rPr>
      </w:pPr>
      <w:r>
        <w:rPr>
          <w:noProof/>
        </w:rPr>
        <w:lastRenderedPageBreak/>
        <w:drawing>
          <wp:inline distT="0" distB="0" distL="0" distR="0" wp14:anchorId="1AB14046" wp14:editId="08BEB7F1">
            <wp:extent cx="6858000" cy="5044440"/>
            <wp:effectExtent l="0" t="0" r="0" b="3810"/>
            <wp:docPr id="112708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85174" name=""/>
                    <pic:cNvPicPr/>
                  </pic:nvPicPr>
                  <pic:blipFill>
                    <a:blip r:embed="rId13"/>
                    <a:stretch>
                      <a:fillRect/>
                    </a:stretch>
                  </pic:blipFill>
                  <pic:spPr>
                    <a:xfrm>
                      <a:off x="0" y="0"/>
                      <a:ext cx="6858000" cy="5044440"/>
                    </a:xfrm>
                    <a:prstGeom prst="rect">
                      <a:avLst/>
                    </a:prstGeom>
                  </pic:spPr>
                </pic:pic>
              </a:graphicData>
            </a:graphic>
          </wp:inline>
        </w:drawing>
      </w:r>
    </w:p>
    <w:p w14:paraId="123D306D" w14:textId="1EAC142C" w:rsidR="0091504E" w:rsidRPr="0091504E" w:rsidRDefault="0091504E" w:rsidP="0091504E">
      <w:pPr>
        <w:rPr>
          <w:lang w:val="en-GB"/>
        </w:rPr>
      </w:pPr>
      <w:r w:rsidRPr="0091504E">
        <w:rPr>
          <w:lang w:val="en-GB"/>
        </w:rPr>
        <w:t>In my previous role, we implemented this testing strategy for our AWS infrastructure, which caught 14 critical security misconfigurations before they reached production and reduced our mean time to recovery by 60% through validated recovery procedures."</w:t>
      </w:r>
    </w:p>
    <w:p w14:paraId="50777FAB" w14:textId="77777777" w:rsidR="0091504E" w:rsidRPr="0091504E" w:rsidRDefault="0091504E" w:rsidP="0091504E">
      <w:pPr>
        <w:rPr>
          <w:lang w:val="en-GB"/>
        </w:rPr>
      </w:pPr>
      <w:r w:rsidRPr="0091504E">
        <w:rPr>
          <w:b/>
          <w:bCs/>
          <w:lang w:val="en-GB"/>
        </w:rPr>
        <w:lastRenderedPageBreak/>
        <w:t>Part 4: Monitoring and Observability</w:t>
      </w:r>
    </w:p>
    <w:p w14:paraId="13699432" w14:textId="77777777" w:rsidR="0091504E" w:rsidRPr="0091504E" w:rsidRDefault="0091504E" w:rsidP="0091504E">
      <w:pPr>
        <w:rPr>
          <w:lang w:val="en-GB"/>
        </w:rPr>
      </w:pPr>
      <w:r w:rsidRPr="0091504E">
        <w:rPr>
          <w:b/>
          <w:bCs/>
          <w:lang w:val="en-GB"/>
        </w:rPr>
        <w:t>Scenario 13: Alert Fatigue Mitigation</w:t>
      </w:r>
    </w:p>
    <w:p w14:paraId="54670A2B" w14:textId="77777777" w:rsidR="0091504E" w:rsidRPr="0091504E" w:rsidRDefault="0091504E" w:rsidP="0091504E">
      <w:pPr>
        <w:rPr>
          <w:lang w:val="en-GB"/>
        </w:rPr>
      </w:pPr>
      <w:r w:rsidRPr="0091504E">
        <w:rPr>
          <w:b/>
          <w:bCs/>
          <w:lang w:val="en-GB"/>
        </w:rPr>
        <w:t xml:space="preserve">Question: </w:t>
      </w:r>
      <w:r w:rsidRPr="0091504E">
        <w:rPr>
          <w:lang w:val="en-GB"/>
        </w:rPr>
        <w:t>"Our operations team is experiencing alert fatigue due to a high volume of notifications, many of which are false positives. How would you redesign the monitoring system to reduce noise while ensuring critical issues are still caught?"</w:t>
      </w:r>
    </w:p>
    <w:p w14:paraId="0FFE02D1" w14:textId="77777777" w:rsidR="0091504E" w:rsidRPr="0091504E" w:rsidRDefault="0091504E" w:rsidP="0091504E">
      <w:pPr>
        <w:rPr>
          <w:lang w:val="en-GB"/>
        </w:rPr>
      </w:pPr>
      <w:r w:rsidRPr="0091504E">
        <w:rPr>
          <w:b/>
          <w:bCs/>
          <w:lang w:val="en-GB"/>
        </w:rPr>
        <w:t xml:space="preserve">Answer: </w:t>
      </w:r>
      <w:r w:rsidRPr="0091504E">
        <w:rPr>
          <w:lang w:val="en-GB"/>
        </w:rPr>
        <w:t xml:space="preserve">"Alert fatigue is a serious operational problem that can lead to missed critical alerts. Here's my strategy to address it: </w:t>
      </w:r>
    </w:p>
    <w:p w14:paraId="1EBED4AF" w14:textId="17A344B0" w:rsidR="0091504E" w:rsidRPr="0091504E" w:rsidRDefault="0091504E" w:rsidP="0091504E">
      <w:pPr>
        <w:rPr>
          <w:lang w:val="en-GB"/>
        </w:rPr>
      </w:pPr>
      <w:r w:rsidRPr="0091504E">
        <w:rPr>
          <w:b/>
          <w:bCs/>
          <w:lang w:val="en-GB"/>
        </w:rPr>
        <w:t>Alert Classification and Prioritization</w:t>
      </w:r>
      <w:r w:rsidRPr="0091504E">
        <w:rPr>
          <w:lang w:val="en-GB"/>
        </w:rPr>
        <w:t>:</w:t>
      </w:r>
      <w:r w:rsidR="00F62357">
        <w:rPr>
          <w:lang w:val="en-GB"/>
        </w:rPr>
        <w:t xml:space="preserve"> </w:t>
      </w:r>
      <w:r w:rsidRPr="0091504E">
        <w:rPr>
          <w:lang w:val="en-GB"/>
        </w:rPr>
        <w:t>Implement a tiered alert system (P1-P4) based on service impact</w:t>
      </w:r>
    </w:p>
    <w:p w14:paraId="19F1FF5D" w14:textId="77777777" w:rsidR="0091504E" w:rsidRPr="0091504E" w:rsidRDefault="0091504E" w:rsidP="0091504E">
      <w:pPr>
        <w:rPr>
          <w:lang w:val="en-GB"/>
        </w:rPr>
      </w:pPr>
      <w:r w:rsidRPr="0091504E">
        <w:rPr>
          <w:lang w:val="en-GB"/>
        </w:rPr>
        <w:t>Create clear definitions for each severity level</w:t>
      </w:r>
    </w:p>
    <w:p w14:paraId="73DE58B1" w14:textId="77777777" w:rsidR="0091504E" w:rsidRPr="0091504E" w:rsidRDefault="0091504E" w:rsidP="0091504E">
      <w:pPr>
        <w:rPr>
          <w:lang w:val="en-GB"/>
        </w:rPr>
      </w:pPr>
      <w:r w:rsidRPr="0091504E">
        <w:rPr>
          <w:lang w:val="en-GB"/>
        </w:rPr>
        <w:t xml:space="preserve">Route alerts to appropriate channels based on urgency </w:t>
      </w:r>
    </w:p>
    <w:p w14:paraId="1BDFEF96" w14:textId="1A517BF1" w:rsidR="0091504E" w:rsidRPr="0091504E" w:rsidRDefault="0091504E" w:rsidP="0091504E">
      <w:pPr>
        <w:rPr>
          <w:lang w:val="en-GB"/>
        </w:rPr>
      </w:pPr>
      <w:r w:rsidRPr="0091504E">
        <w:rPr>
          <w:b/>
          <w:bCs/>
          <w:lang w:val="en-GB"/>
        </w:rPr>
        <w:t>Alert Tuning Process</w:t>
      </w:r>
      <w:r w:rsidRPr="0091504E">
        <w:rPr>
          <w:lang w:val="en-GB"/>
        </w:rPr>
        <w:t>:</w:t>
      </w:r>
      <w:r w:rsidR="00F62357">
        <w:rPr>
          <w:lang w:val="en-GB"/>
        </w:rPr>
        <w:t xml:space="preserve"> </w:t>
      </w:r>
      <w:r w:rsidR="00F62357" w:rsidRPr="0091504E">
        <w:rPr>
          <w:lang w:val="en-GB"/>
        </w:rPr>
        <w:t>Analyse</w:t>
      </w:r>
      <w:r w:rsidRPr="0091504E">
        <w:rPr>
          <w:lang w:val="en-GB"/>
        </w:rPr>
        <w:t xml:space="preserve"> 30-day alert history to identify noisy alerts</w:t>
      </w:r>
    </w:p>
    <w:p w14:paraId="78F704C9" w14:textId="77777777" w:rsidR="0091504E" w:rsidRPr="0091504E" w:rsidRDefault="0091504E" w:rsidP="0091504E">
      <w:pPr>
        <w:rPr>
          <w:lang w:val="en-GB"/>
        </w:rPr>
      </w:pPr>
      <w:r w:rsidRPr="0091504E">
        <w:rPr>
          <w:lang w:val="en-GB"/>
        </w:rPr>
        <w:t>Implement dynamic thresholds based on historical patterns</w:t>
      </w:r>
    </w:p>
    <w:p w14:paraId="4EF99F07" w14:textId="77777777" w:rsidR="0091504E" w:rsidRPr="0091504E" w:rsidRDefault="0091504E" w:rsidP="0091504E">
      <w:pPr>
        <w:rPr>
          <w:lang w:val="en-GB"/>
        </w:rPr>
      </w:pPr>
      <w:r w:rsidRPr="0091504E">
        <w:rPr>
          <w:lang w:val="en-GB"/>
        </w:rPr>
        <w:t xml:space="preserve">Create a regular alert review process (bi-weekly) </w:t>
      </w:r>
    </w:p>
    <w:p w14:paraId="70057FBB" w14:textId="430C9F1F" w:rsidR="0091504E" w:rsidRPr="0091504E" w:rsidRDefault="0091504E" w:rsidP="0091504E">
      <w:pPr>
        <w:rPr>
          <w:lang w:val="en-GB"/>
        </w:rPr>
      </w:pPr>
      <w:r w:rsidRPr="0091504E">
        <w:rPr>
          <w:b/>
          <w:bCs/>
          <w:lang w:val="en-GB"/>
        </w:rPr>
        <w:t>Advanced Alert Design</w:t>
      </w:r>
      <w:r w:rsidRPr="0091504E">
        <w:rPr>
          <w:lang w:val="en-GB"/>
        </w:rPr>
        <w:t>:</w:t>
      </w:r>
      <w:r w:rsidR="00F62357">
        <w:rPr>
          <w:lang w:val="en-GB"/>
        </w:rPr>
        <w:t xml:space="preserve"> </w:t>
      </w:r>
      <w:r w:rsidRPr="0091504E">
        <w:rPr>
          <w:lang w:val="en-GB"/>
        </w:rPr>
        <w:t>Implement multi-condition alerts to reduce false positives</w:t>
      </w:r>
    </w:p>
    <w:p w14:paraId="1E02283D" w14:textId="77777777" w:rsidR="0091504E" w:rsidRPr="0091504E" w:rsidRDefault="0091504E" w:rsidP="0091504E">
      <w:pPr>
        <w:rPr>
          <w:lang w:val="en-GB"/>
        </w:rPr>
      </w:pPr>
      <w:r w:rsidRPr="0091504E">
        <w:rPr>
          <w:lang w:val="en-GB"/>
        </w:rPr>
        <w:t>Use time-based dampening for flapping conditions</w:t>
      </w:r>
    </w:p>
    <w:p w14:paraId="53CE7703" w14:textId="77777777" w:rsidR="0091504E" w:rsidRDefault="0091504E" w:rsidP="0091504E">
      <w:pPr>
        <w:rPr>
          <w:lang w:val="en-GB"/>
        </w:rPr>
      </w:pPr>
      <w:r w:rsidRPr="0091504E">
        <w:rPr>
          <w:lang w:val="en-GB"/>
        </w:rPr>
        <w:t xml:space="preserve">Create composite alerts for related symptoms </w:t>
      </w:r>
    </w:p>
    <w:p w14:paraId="1BEC37E3" w14:textId="33280BF9" w:rsidR="00F62357" w:rsidRPr="0091504E" w:rsidRDefault="00F62357" w:rsidP="0091504E">
      <w:pPr>
        <w:rPr>
          <w:lang w:val="en-GB"/>
        </w:rPr>
      </w:pPr>
      <w:r>
        <w:rPr>
          <w:noProof/>
        </w:rPr>
        <w:lastRenderedPageBreak/>
        <w:drawing>
          <wp:inline distT="0" distB="0" distL="0" distR="0" wp14:anchorId="22602B8C" wp14:editId="0E56775F">
            <wp:extent cx="6858000" cy="2710815"/>
            <wp:effectExtent l="0" t="0" r="0" b="0"/>
            <wp:docPr id="150882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24816" name=""/>
                    <pic:cNvPicPr/>
                  </pic:nvPicPr>
                  <pic:blipFill>
                    <a:blip r:embed="rId14"/>
                    <a:stretch>
                      <a:fillRect/>
                    </a:stretch>
                  </pic:blipFill>
                  <pic:spPr>
                    <a:xfrm>
                      <a:off x="0" y="0"/>
                      <a:ext cx="6858000" cy="2710815"/>
                    </a:xfrm>
                    <a:prstGeom prst="rect">
                      <a:avLst/>
                    </a:prstGeom>
                  </pic:spPr>
                </pic:pic>
              </a:graphicData>
            </a:graphic>
          </wp:inline>
        </w:drawing>
      </w:r>
    </w:p>
    <w:p w14:paraId="2211BDB8" w14:textId="5641488B" w:rsidR="0091504E" w:rsidRPr="0091504E" w:rsidRDefault="0091504E" w:rsidP="0091504E">
      <w:pPr>
        <w:rPr>
          <w:lang w:val="en-GB"/>
        </w:rPr>
      </w:pPr>
      <w:r w:rsidRPr="0091504E">
        <w:rPr>
          <w:b/>
          <w:bCs/>
          <w:lang w:val="en-GB"/>
        </w:rPr>
        <w:t>Observability Improvements</w:t>
      </w:r>
      <w:r w:rsidRPr="0091504E">
        <w:rPr>
          <w:lang w:val="en-GB"/>
        </w:rPr>
        <w:t>:</w:t>
      </w:r>
      <w:r w:rsidR="00F62357">
        <w:rPr>
          <w:lang w:val="en-GB"/>
        </w:rPr>
        <w:t xml:space="preserve"> </w:t>
      </w:r>
      <w:r w:rsidRPr="0091504E">
        <w:rPr>
          <w:lang w:val="en-GB"/>
        </w:rPr>
        <w:t>Implement SLOs and error budgets to focus on user impact</w:t>
      </w:r>
    </w:p>
    <w:p w14:paraId="1DA7FF5B" w14:textId="77777777" w:rsidR="0091504E" w:rsidRPr="0091504E" w:rsidRDefault="0091504E" w:rsidP="0091504E">
      <w:pPr>
        <w:rPr>
          <w:lang w:val="en-GB"/>
        </w:rPr>
      </w:pPr>
      <w:r w:rsidRPr="0091504E">
        <w:rPr>
          <w:lang w:val="en-GB"/>
        </w:rPr>
        <w:t>Create service dependency maps for better context</w:t>
      </w:r>
    </w:p>
    <w:p w14:paraId="50FC12C9" w14:textId="77777777" w:rsidR="0091504E" w:rsidRPr="0091504E" w:rsidRDefault="0091504E" w:rsidP="0091504E">
      <w:pPr>
        <w:rPr>
          <w:lang w:val="en-GB"/>
        </w:rPr>
      </w:pPr>
      <w:r w:rsidRPr="0091504E">
        <w:rPr>
          <w:lang w:val="en-GB"/>
        </w:rPr>
        <w:t xml:space="preserve">Deploy distributed tracing for root cause analysis </w:t>
      </w:r>
    </w:p>
    <w:p w14:paraId="77CE0397" w14:textId="262E2ED0" w:rsidR="0091504E" w:rsidRPr="0091504E" w:rsidRDefault="0091504E" w:rsidP="0091504E">
      <w:pPr>
        <w:rPr>
          <w:lang w:val="en-GB"/>
        </w:rPr>
      </w:pPr>
      <w:r w:rsidRPr="0091504E">
        <w:rPr>
          <w:b/>
          <w:bCs/>
          <w:lang w:val="en-GB"/>
        </w:rPr>
        <w:t>Cultural Changes</w:t>
      </w:r>
      <w:r w:rsidRPr="0091504E">
        <w:rPr>
          <w:lang w:val="en-GB"/>
        </w:rPr>
        <w:t>:</w:t>
      </w:r>
      <w:r w:rsidR="00F62357">
        <w:rPr>
          <w:lang w:val="en-GB"/>
        </w:rPr>
        <w:t xml:space="preserve"> </w:t>
      </w:r>
      <w:r w:rsidRPr="0091504E">
        <w:rPr>
          <w:lang w:val="en-GB"/>
        </w:rPr>
        <w:t>Rotate alert review responsibility among team members</w:t>
      </w:r>
    </w:p>
    <w:p w14:paraId="356CB7C2" w14:textId="77777777" w:rsidR="0091504E" w:rsidRPr="0091504E" w:rsidRDefault="0091504E" w:rsidP="0091504E">
      <w:pPr>
        <w:rPr>
          <w:lang w:val="en-GB"/>
        </w:rPr>
      </w:pPr>
      <w:r w:rsidRPr="0091504E">
        <w:rPr>
          <w:lang w:val="en-GB"/>
        </w:rPr>
        <w:t>Create "alert-free time" for focused development work</w:t>
      </w:r>
    </w:p>
    <w:p w14:paraId="26D269B7" w14:textId="77777777" w:rsidR="0091504E" w:rsidRPr="0091504E" w:rsidRDefault="0091504E" w:rsidP="0091504E">
      <w:pPr>
        <w:rPr>
          <w:lang w:val="en-GB"/>
        </w:rPr>
      </w:pPr>
      <w:r w:rsidRPr="0091504E">
        <w:rPr>
          <w:lang w:val="en-GB"/>
        </w:rPr>
        <w:t>Implement blameless post-mortems for missed alerts</w:t>
      </w:r>
    </w:p>
    <w:p w14:paraId="564D8EBF" w14:textId="77777777" w:rsidR="0091504E" w:rsidRPr="0091504E" w:rsidRDefault="0091504E" w:rsidP="0091504E">
      <w:pPr>
        <w:rPr>
          <w:lang w:val="en-GB"/>
        </w:rPr>
      </w:pPr>
      <w:r w:rsidRPr="0091504E">
        <w:rPr>
          <w:lang w:val="en-GB"/>
        </w:rPr>
        <w:t>In my previous role, we reduced alert volume by 78% while actually improving incident detection by implementing these strategies. The key was moving from threshold-based alerts to SLO-based alerts and implementing proper alert dampening, which dramatically improved the signal-to-noise ratio."</w:t>
      </w:r>
    </w:p>
    <w:p w14:paraId="786A0A81" w14:textId="77777777" w:rsidR="0091504E" w:rsidRPr="0091504E" w:rsidRDefault="0091504E" w:rsidP="0091504E">
      <w:pPr>
        <w:rPr>
          <w:lang w:val="en-GB"/>
        </w:rPr>
      </w:pPr>
      <w:r w:rsidRPr="0091504E">
        <w:rPr>
          <w:b/>
          <w:bCs/>
          <w:lang w:val="en-GB"/>
        </w:rPr>
        <w:t>Scenario 14: Slow Application Performance Investigation</w:t>
      </w:r>
    </w:p>
    <w:p w14:paraId="1721DDE4" w14:textId="77777777" w:rsidR="0091504E" w:rsidRPr="0091504E" w:rsidRDefault="0091504E" w:rsidP="0091504E">
      <w:pPr>
        <w:rPr>
          <w:lang w:val="en-GB"/>
        </w:rPr>
      </w:pPr>
      <w:r w:rsidRPr="0091504E">
        <w:rPr>
          <w:b/>
          <w:bCs/>
          <w:lang w:val="en-GB"/>
        </w:rPr>
        <w:lastRenderedPageBreak/>
        <w:t xml:space="preserve">Question: </w:t>
      </w:r>
      <w:r w:rsidRPr="0091504E">
        <w:rPr>
          <w:lang w:val="en-GB"/>
        </w:rPr>
        <w:t>"Users are reporting that our application is running slowly, but all our basic monitoring shows green. How would you approach diagnosing and resolving performance issues that aren't showing up in standard metrics?"</w:t>
      </w:r>
    </w:p>
    <w:p w14:paraId="094A4461" w14:textId="77777777" w:rsidR="0091504E" w:rsidRPr="0091504E" w:rsidRDefault="0091504E" w:rsidP="0091504E">
      <w:pPr>
        <w:rPr>
          <w:lang w:val="en-GB"/>
        </w:rPr>
      </w:pPr>
      <w:r w:rsidRPr="0091504E">
        <w:rPr>
          <w:b/>
          <w:bCs/>
          <w:lang w:val="en-GB"/>
        </w:rPr>
        <w:t xml:space="preserve">Answer: </w:t>
      </w:r>
      <w:r w:rsidRPr="0091504E">
        <w:rPr>
          <w:lang w:val="en-GB"/>
        </w:rPr>
        <w:t xml:space="preserve">"Investigating subtle performance issues requires a systematic approach and deeper observability. Here's how I'd tackle it: </w:t>
      </w:r>
    </w:p>
    <w:p w14:paraId="012DFAD5" w14:textId="77777777" w:rsidR="0091504E" w:rsidRPr="0091504E" w:rsidRDefault="0091504E" w:rsidP="0091504E">
      <w:pPr>
        <w:rPr>
          <w:lang w:val="en-GB"/>
        </w:rPr>
      </w:pPr>
      <w:r w:rsidRPr="0091504E">
        <w:rPr>
          <w:b/>
          <w:bCs/>
          <w:lang w:val="en-GB"/>
        </w:rPr>
        <w:t>Enhanced Observability Setup</w:t>
      </w:r>
      <w:r w:rsidRPr="0091504E">
        <w:rPr>
          <w:lang w:val="en-GB"/>
        </w:rPr>
        <w:t>:</w:t>
      </w:r>
    </w:p>
    <w:p w14:paraId="2D98D421" w14:textId="54D00D3A" w:rsidR="0091504E" w:rsidRPr="0091504E" w:rsidRDefault="00F62357" w:rsidP="0091504E">
      <w:pPr>
        <w:rPr>
          <w:lang w:val="en-GB"/>
        </w:rPr>
      </w:pPr>
      <w:r>
        <w:rPr>
          <w:lang w:val="en-GB"/>
        </w:rPr>
        <w:t>I</w:t>
      </w:r>
      <w:r w:rsidR="0091504E" w:rsidRPr="0091504E">
        <w:rPr>
          <w:lang w:val="en-GB"/>
        </w:rPr>
        <w:t xml:space="preserve">mplement distributed tracing with </w:t>
      </w:r>
      <w:proofErr w:type="spellStart"/>
      <w:r w:rsidR="0091504E" w:rsidRPr="0091504E">
        <w:rPr>
          <w:lang w:val="en-GB"/>
        </w:rPr>
        <w:t>OpenTelemetry</w:t>
      </w:r>
      <w:proofErr w:type="spellEnd"/>
      <w:r w:rsidR="0091504E" w:rsidRPr="0091504E">
        <w:rPr>
          <w:lang w:val="en-GB"/>
        </w:rPr>
        <w:t>/Jaeger</w:t>
      </w:r>
    </w:p>
    <w:p w14:paraId="5B0ED286" w14:textId="77777777" w:rsidR="0091504E" w:rsidRPr="0091504E" w:rsidRDefault="0091504E" w:rsidP="0091504E">
      <w:pPr>
        <w:rPr>
          <w:lang w:val="en-GB"/>
        </w:rPr>
      </w:pPr>
      <w:r w:rsidRPr="0091504E">
        <w:rPr>
          <w:lang w:val="en-GB"/>
        </w:rPr>
        <w:t>Add client-side real user monitoring (RUM)</w:t>
      </w:r>
    </w:p>
    <w:p w14:paraId="62AF4508" w14:textId="77777777" w:rsidR="0091504E" w:rsidRPr="0091504E" w:rsidRDefault="0091504E" w:rsidP="0091504E">
      <w:pPr>
        <w:rPr>
          <w:lang w:val="en-GB"/>
        </w:rPr>
      </w:pPr>
      <w:r w:rsidRPr="0091504E">
        <w:rPr>
          <w:lang w:val="en-GB"/>
        </w:rPr>
        <w:t>Deploy synthetic monitoring from multiple regions</w:t>
      </w:r>
    </w:p>
    <w:p w14:paraId="78F82263" w14:textId="77777777" w:rsidR="0091504E" w:rsidRPr="0091504E" w:rsidRDefault="0091504E" w:rsidP="0091504E">
      <w:pPr>
        <w:rPr>
          <w:lang w:val="en-GB"/>
        </w:rPr>
      </w:pPr>
      <w:r w:rsidRPr="0091504E">
        <w:rPr>
          <w:lang w:val="en-GB"/>
        </w:rPr>
        <w:t xml:space="preserve">Capture detailed database query performance metrics </w:t>
      </w:r>
    </w:p>
    <w:p w14:paraId="4F2B74E7" w14:textId="4C984675" w:rsidR="0091504E" w:rsidRPr="0091504E" w:rsidRDefault="0091504E" w:rsidP="0091504E">
      <w:pPr>
        <w:rPr>
          <w:lang w:val="en-GB"/>
        </w:rPr>
      </w:pPr>
      <w:r w:rsidRPr="0091504E">
        <w:rPr>
          <w:b/>
          <w:bCs/>
          <w:lang w:val="en-GB"/>
        </w:rPr>
        <w:t>Systematic Investigation Process</w:t>
      </w:r>
      <w:r w:rsidRPr="0091504E">
        <w:rPr>
          <w:lang w:val="en-GB"/>
        </w:rPr>
        <w:t xml:space="preserve">: </w:t>
      </w:r>
    </w:p>
    <w:p w14:paraId="40B5F419" w14:textId="77777777" w:rsidR="00F62357" w:rsidRDefault="0091504E" w:rsidP="0091504E">
      <w:pPr>
        <w:rPr>
          <w:lang w:val="en-GB"/>
        </w:rPr>
      </w:pPr>
      <w:r w:rsidRPr="0091504E">
        <w:rPr>
          <w:lang w:val="en-GB"/>
        </w:rPr>
        <w:t>1. Reproduce the issue using synthetic transactions</w:t>
      </w:r>
    </w:p>
    <w:p w14:paraId="16F31978" w14:textId="65B7229C" w:rsidR="00F62357" w:rsidRDefault="0091504E" w:rsidP="0091504E">
      <w:pPr>
        <w:rPr>
          <w:lang w:val="en-GB"/>
        </w:rPr>
      </w:pPr>
      <w:r w:rsidRPr="0091504E">
        <w:rPr>
          <w:lang w:val="en-GB"/>
        </w:rPr>
        <w:t xml:space="preserve">2. </w:t>
      </w:r>
      <w:r w:rsidR="00F62357" w:rsidRPr="0091504E">
        <w:rPr>
          <w:lang w:val="en-GB"/>
        </w:rPr>
        <w:t>Analyse</w:t>
      </w:r>
      <w:r w:rsidRPr="0091504E">
        <w:rPr>
          <w:lang w:val="en-GB"/>
        </w:rPr>
        <w:t xml:space="preserve"> end-to-end request traces to identify slow components</w:t>
      </w:r>
    </w:p>
    <w:p w14:paraId="2AAD7F41" w14:textId="77777777" w:rsidR="00F62357" w:rsidRDefault="0091504E" w:rsidP="0091504E">
      <w:pPr>
        <w:rPr>
          <w:lang w:val="en-GB"/>
        </w:rPr>
      </w:pPr>
      <w:r w:rsidRPr="0091504E">
        <w:rPr>
          <w:lang w:val="en-GB"/>
        </w:rPr>
        <w:t>3. Correlate slowdowns with system events (deployments, scaling)</w:t>
      </w:r>
    </w:p>
    <w:p w14:paraId="22719716" w14:textId="77777777" w:rsidR="00F62357" w:rsidRDefault="0091504E" w:rsidP="0091504E">
      <w:pPr>
        <w:rPr>
          <w:lang w:val="en-GB"/>
        </w:rPr>
      </w:pPr>
      <w:r w:rsidRPr="0091504E">
        <w:rPr>
          <w:lang w:val="en-GB"/>
        </w:rPr>
        <w:t>4. Check for 'hidden' bottlenecks (DNS resolution, connection pooling)</w:t>
      </w:r>
    </w:p>
    <w:p w14:paraId="51309982" w14:textId="5CF79DE7" w:rsidR="0091504E" w:rsidRPr="0091504E" w:rsidRDefault="0091504E" w:rsidP="0091504E">
      <w:pPr>
        <w:rPr>
          <w:lang w:val="en-GB"/>
        </w:rPr>
      </w:pPr>
      <w:r w:rsidRPr="0091504E">
        <w:rPr>
          <w:lang w:val="en-GB"/>
        </w:rPr>
        <w:t>5. Perform database query analysis6. Isolate third-party service dependencies</w:t>
      </w:r>
    </w:p>
    <w:p w14:paraId="507DF707" w14:textId="3DB7ABE4" w:rsidR="0091504E" w:rsidRPr="0091504E" w:rsidRDefault="0091504E" w:rsidP="0091504E">
      <w:pPr>
        <w:rPr>
          <w:lang w:val="en-GB"/>
        </w:rPr>
      </w:pPr>
      <w:r w:rsidRPr="0091504E">
        <w:rPr>
          <w:b/>
          <w:bCs/>
          <w:lang w:val="en-GB"/>
        </w:rPr>
        <w:t>Advanced Diagnostics</w:t>
      </w:r>
      <w:r w:rsidRPr="0091504E">
        <w:rPr>
          <w:lang w:val="en-GB"/>
        </w:rPr>
        <w:t>:</w:t>
      </w:r>
      <w:r w:rsidR="00F62357">
        <w:rPr>
          <w:lang w:val="en-GB"/>
        </w:rPr>
        <w:t xml:space="preserve"> </w:t>
      </w:r>
      <w:r w:rsidRPr="0091504E">
        <w:rPr>
          <w:lang w:val="en-GB"/>
        </w:rPr>
        <w:t>Profile application in various environments (CPU, memory, I/O)</w:t>
      </w:r>
    </w:p>
    <w:p w14:paraId="0B7AA97A" w14:textId="77777777" w:rsidR="0091504E" w:rsidRPr="0091504E" w:rsidRDefault="0091504E" w:rsidP="0091504E">
      <w:pPr>
        <w:rPr>
          <w:lang w:val="en-GB"/>
        </w:rPr>
      </w:pPr>
      <w:r w:rsidRPr="0091504E">
        <w:rPr>
          <w:lang w:val="en-GB"/>
        </w:rPr>
        <w:t>Implement custom instrumentation for critical paths</w:t>
      </w:r>
    </w:p>
    <w:p w14:paraId="7BC4704E" w14:textId="77777777" w:rsidR="0091504E" w:rsidRPr="0091504E" w:rsidRDefault="0091504E" w:rsidP="0091504E">
      <w:pPr>
        <w:rPr>
          <w:lang w:val="en-GB"/>
        </w:rPr>
      </w:pPr>
      <w:r w:rsidRPr="0091504E">
        <w:rPr>
          <w:lang w:val="en-GB"/>
        </w:rPr>
        <w:t>Check for network latency and packet loss between services</w:t>
      </w:r>
    </w:p>
    <w:p w14:paraId="3A154903" w14:textId="162AEC9E" w:rsidR="0091504E" w:rsidRPr="0091504E" w:rsidRDefault="00F62357" w:rsidP="0091504E">
      <w:pPr>
        <w:rPr>
          <w:lang w:val="en-GB"/>
        </w:rPr>
      </w:pPr>
      <w:r w:rsidRPr="0091504E">
        <w:rPr>
          <w:lang w:val="en-GB"/>
        </w:rPr>
        <w:lastRenderedPageBreak/>
        <w:t>Analyse</w:t>
      </w:r>
      <w:r w:rsidR="0091504E" w:rsidRPr="0091504E">
        <w:rPr>
          <w:lang w:val="en-GB"/>
        </w:rPr>
        <w:t xml:space="preserve"> middleware performance (load balancers, API gateways) </w:t>
      </w:r>
    </w:p>
    <w:p w14:paraId="2F7E396E" w14:textId="07C4396D" w:rsidR="0091504E" w:rsidRPr="0091504E" w:rsidRDefault="0091504E" w:rsidP="0091504E">
      <w:pPr>
        <w:rPr>
          <w:lang w:val="en-GB"/>
        </w:rPr>
      </w:pPr>
      <w:r w:rsidRPr="0091504E">
        <w:rPr>
          <w:b/>
          <w:bCs/>
          <w:lang w:val="en-GB"/>
        </w:rPr>
        <w:t>Correlation Analysis</w:t>
      </w:r>
      <w:r w:rsidRPr="0091504E">
        <w:rPr>
          <w:lang w:val="en-GB"/>
        </w:rPr>
        <w:t>:</w:t>
      </w:r>
      <w:r w:rsidR="00F62357">
        <w:rPr>
          <w:lang w:val="en-GB"/>
        </w:rPr>
        <w:t xml:space="preserve"> </w:t>
      </w:r>
      <w:r w:rsidRPr="0091504E">
        <w:rPr>
          <w:lang w:val="en-GB"/>
        </w:rPr>
        <w:t>Look for patterns in user reports (time of day, user characteristics)</w:t>
      </w:r>
    </w:p>
    <w:p w14:paraId="186DF885" w14:textId="77777777" w:rsidR="0091504E" w:rsidRPr="0091504E" w:rsidRDefault="0091504E" w:rsidP="0091504E">
      <w:pPr>
        <w:rPr>
          <w:lang w:val="en-GB"/>
        </w:rPr>
      </w:pPr>
      <w:r w:rsidRPr="0091504E">
        <w:rPr>
          <w:lang w:val="en-GB"/>
        </w:rPr>
        <w:t>Check for environmental factors (cloud provider issues, region-specific)</w:t>
      </w:r>
    </w:p>
    <w:p w14:paraId="4DE3CBB3" w14:textId="420C3117" w:rsidR="0091504E" w:rsidRPr="0091504E" w:rsidRDefault="00F62357" w:rsidP="0091504E">
      <w:pPr>
        <w:rPr>
          <w:lang w:val="en-GB"/>
        </w:rPr>
      </w:pPr>
      <w:r w:rsidRPr="0091504E">
        <w:rPr>
          <w:lang w:val="en-GB"/>
        </w:rPr>
        <w:t>Analyse</w:t>
      </w:r>
      <w:r w:rsidR="0091504E" w:rsidRPr="0091504E">
        <w:rPr>
          <w:lang w:val="en-GB"/>
        </w:rPr>
        <w:t xml:space="preserve"> traffic patterns and potential resource contention</w:t>
      </w:r>
    </w:p>
    <w:p w14:paraId="7F565506" w14:textId="77777777" w:rsidR="0091504E" w:rsidRPr="0091504E" w:rsidRDefault="0091504E" w:rsidP="0091504E">
      <w:pPr>
        <w:rPr>
          <w:lang w:val="en-GB"/>
        </w:rPr>
      </w:pPr>
      <w:r w:rsidRPr="0091504E">
        <w:rPr>
          <w:lang w:val="en-GB"/>
        </w:rPr>
        <w:t>In my previous role, we faced a similar issue where standard metrics showed green but users reported 2-second delays. Through distributed tracing, we discovered connection pool exhaustion in our Redis layer that only occurred during specific traffic patterns. By implementing proper connection pooling and timeouts, we reduced p95 latency by 70% and eliminated user complaints."</w:t>
      </w:r>
    </w:p>
    <w:p w14:paraId="2E08BB9F" w14:textId="77777777" w:rsidR="0091504E" w:rsidRPr="0091504E" w:rsidRDefault="0091504E" w:rsidP="0091504E">
      <w:pPr>
        <w:rPr>
          <w:lang w:val="en-GB"/>
        </w:rPr>
      </w:pPr>
      <w:r w:rsidRPr="0091504E">
        <w:rPr>
          <w:b/>
          <w:bCs/>
          <w:lang w:val="en-GB"/>
        </w:rPr>
        <w:t>Scenario 15: Log Management at Scale</w:t>
      </w:r>
    </w:p>
    <w:p w14:paraId="201280BB" w14:textId="77777777" w:rsidR="0091504E" w:rsidRPr="0091504E" w:rsidRDefault="0091504E" w:rsidP="0091504E">
      <w:pPr>
        <w:rPr>
          <w:lang w:val="en-GB"/>
        </w:rPr>
      </w:pPr>
      <w:r w:rsidRPr="0091504E">
        <w:rPr>
          <w:b/>
          <w:bCs/>
          <w:lang w:val="en-GB"/>
        </w:rPr>
        <w:t xml:space="preserve">Question: </w:t>
      </w:r>
      <w:r w:rsidRPr="0091504E">
        <w:rPr>
          <w:lang w:val="en-GB"/>
        </w:rPr>
        <w:t>"Our application generates several terabytes of logs daily across multiple microservices. How would you design a cost-effective log management solution that allows for efficient troubleshooting while controlling storage costs?"</w:t>
      </w:r>
    </w:p>
    <w:p w14:paraId="00E141BB" w14:textId="77777777" w:rsidR="0091504E" w:rsidRPr="0091504E" w:rsidRDefault="0091504E" w:rsidP="0091504E">
      <w:pPr>
        <w:rPr>
          <w:lang w:val="en-GB"/>
        </w:rPr>
      </w:pPr>
      <w:r w:rsidRPr="0091504E">
        <w:rPr>
          <w:b/>
          <w:bCs/>
          <w:lang w:val="en-GB"/>
        </w:rPr>
        <w:t xml:space="preserve">Answer: </w:t>
      </w:r>
      <w:r w:rsidRPr="0091504E">
        <w:rPr>
          <w:lang w:val="en-GB"/>
        </w:rPr>
        <w:t xml:space="preserve">"Managing logs at terabyte scale requires balancing observability needs with cost efficiency. Here's my approach: </w:t>
      </w:r>
    </w:p>
    <w:p w14:paraId="5CA35476" w14:textId="61C51DC2" w:rsidR="0091504E" w:rsidRPr="0091504E" w:rsidRDefault="0091504E" w:rsidP="0091504E">
      <w:pPr>
        <w:rPr>
          <w:lang w:val="en-GB"/>
        </w:rPr>
      </w:pPr>
      <w:r w:rsidRPr="0091504E">
        <w:rPr>
          <w:b/>
          <w:bCs/>
          <w:lang w:val="en-GB"/>
        </w:rPr>
        <w:t>Log Tiering Strategy</w:t>
      </w:r>
      <w:r w:rsidRPr="0091504E">
        <w:rPr>
          <w:lang w:val="en-GB"/>
        </w:rPr>
        <w:t>:</w:t>
      </w:r>
      <w:r w:rsidR="00F62357">
        <w:rPr>
          <w:lang w:val="en-GB"/>
        </w:rPr>
        <w:t xml:space="preserve"> </w:t>
      </w:r>
      <w:r w:rsidRPr="0091504E">
        <w:rPr>
          <w:lang w:val="en-GB"/>
        </w:rPr>
        <w:t xml:space="preserve">Implement a multi-tier storage </w:t>
      </w:r>
      <w:r w:rsidR="00F62357" w:rsidRPr="0091504E">
        <w:rPr>
          <w:lang w:val="en-GB"/>
        </w:rPr>
        <w:t>strategy: Hot</w:t>
      </w:r>
      <w:r w:rsidRPr="0091504E">
        <w:rPr>
          <w:lang w:val="en-GB"/>
        </w:rPr>
        <w:t xml:space="preserve"> tier (1-3 days): Fully indexed, high-performance storage</w:t>
      </w:r>
    </w:p>
    <w:p w14:paraId="00EC0F2F" w14:textId="77777777" w:rsidR="0091504E" w:rsidRPr="0091504E" w:rsidRDefault="0091504E" w:rsidP="0091504E">
      <w:pPr>
        <w:rPr>
          <w:lang w:val="en-GB"/>
        </w:rPr>
      </w:pPr>
      <w:r w:rsidRPr="0091504E">
        <w:rPr>
          <w:lang w:val="en-GB"/>
        </w:rPr>
        <w:t>Warm tier (4-30 days): Partially indexed, compressed storage</w:t>
      </w:r>
    </w:p>
    <w:p w14:paraId="053BA723" w14:textId="77777777" w:rsidR="0091504E" w:rsidRPr="0091504E" w:rsidRDefault="0091504E" w:rsidP="0091504E">
      <w:pPr>
        <w:rPr>
          <w:lang w:val="en-GB"/>
        </w:rPr>
      </w:pPr>
      <w:r w:rsidRPr="0091504E">
        <w:rPr>
          <w:lang w:val="en-GB"/>
        </w:rPr>
        <w:t>Cold tier (31-365+ days): Highly compressed, S3/Glacier storage</w:t>
      </w:r>
    </w:p>
    <w:p w14:paraId="5966F551" w14:textId="77777777" w:rsidR="0091504E" w:rsidRPr="0091504E" w:rsidRDefault="0091504E" w:rsidP="0091504E">
      <w:pPr>
        <w:rPr>
          <w:lang w:val="en-GB"/>
        </w:rPr>
      </w:pPr>
      <w:r w:rsidRPr="0091504E">
        <w:rPr>
          <w:lang w:val="en-GB"/>
        </w:rPr>
        <w:t xml:space="preserve">Route logs based on criticality and access patterns </w:t>
      </w:r>
    </w:p>
    <w:p w14:paraId="5DDE0BC0" w14:textId="77777777" w:rsidR="0091504E" w:rsidRPr="0091504E" w:rsidRDefault="0091504E" w:rsidP="0091504E">
      <w:pPr>
        <w:rPr>
          <w:lang w:val="en-GB"/>
        </w:rPr>
      </w:pPr>
    </w:p>
    <w:p w14:paraId="2A75B119" w14:textId="16B53FA9" w:rsidR="0091504E" w:rsidRPr="0091504E" w:rsidRDefault="0091504E" w:rsidP="0091504E">
      <w:pPr>
        <w:rPr>
          <w:lang w:val="en-GB"/>
        </w:rPr>
      </w:pPr>
      <w:r w:rsidRPr="0091504E">
        <w:rPr>
          <w:b/>
          <w:bCs/>
          <w:lang w:val="en-GB"/>
        </w:rPr>
        <w:lastRenderedPageBreak/>
        <w:t>Log Data Optimization</w:t>
      </w:r>
      <w:r w:rsidRPr="0091504E">
        <w:rPr>
          <w:lang w:val="en-GB"/>
        </w:rPr>
        <w:t>:</w:t>
      </w:r>
      <w:r w:rsidR="00F62357">
        <w:rPr>
          <w:lang w:val="en-GB"/>
        </w:rPr>
        <w:t xml:space="preserve"> </w:t>
      </w:r>
      <w:r w:rsidRPr="0091504E">
        <w:rPr>
          <w:lang w:val="en-GB"/>
        </w:rPr>
        <w:t>Implement standardized structured logging across all services</w:t>
      </w:r>
    </w:p>
    <w:p w14:paraId="0017D897" w14:textId="77777777" w:rsidR="0091504E" w:rsidRPr="0091504E" w:rsidRDefault="0091504E" w:rsidP="0091504E">
      <w:pPr>
        <w:rPr>
          <w:lang w:val="en-GB"/>
        </w:rPr>
      </w:pPr>
      <w:r w:rsidRPr="0091504E">
        <w:rPr>
          <w:lang w:val="en-GB"/>
        </w:rPr>
        <w:t>Create sampling policies for high-volume, low-value logs</w:t>
      </w:r>
    </w:p>
    <w:p w14:paraId="2DDCB76D" w14:textId="77777777" w:rsidR="0091504E" w:rsidRPr="0091504E" w:rsidRDefault="0091504E" w:rsidP="0091504E">
      <w:pPr>
        <w:rPr>
          <w:lang w:val="en-GB"/>
        </w:rPr>
      </w:pPr>
      <w:r w:rsidRPr="0091504E">
        <w:rPr>
          <w:lang w:val="en-GB"/>
        </w:rPr>
        <w:t>Use field extraction at ingestion time to optimize indexes</w:t>
      </w:r>
    </w:p>
    <w:p w14:paraId="0775AEA3" w14:textId="77777777" w:rsidR="0091504E" w:rsidRPr="0091504E" w:rsidRDefault="0091504E" w:rsidP="0091504E">
      <w:pPr>
        <w:rPr>
          <w:lang w:val="en-GB"/>
        </w:rPr>
      </w:pPr>
      <w:r w:rsidRPr="0091504E">
        <w:rPr>
          <w:lang w:val="en-GB"/>
        </w:rPr>
        <w:t xml:space="preserve">Implement </w:t>
      </w:r>
      <w:proofErr w:type="spellStart"/>
      <w:r w:rsidRPr="0091504E">
        <w:rPr>
          <w:lang w:val="en-GB"/>
        </w:rPr>
        <w:t>Gzip</w:t>
      </w:r>
      <w:proofErr w:type="spellEnd"/>
      <w:r w:rsidRPr="0091504E">
        <w:rPr>
          <w:lang w:val="en-GB"/>
        </w:rPr>
        <w:t xml:space="preserve"> or Snappy compression for all logs </w:t>
      </w:r>
    </w:p>
    <w:p w14:paraId="0B0E6128" w14:textId="77777777" w:rsidR="0091504E" w:rsidRPr="0091504E" w:rsidRDefault="0091504E" w:rsidP="0091504E">
      <w:pPr>
        <w:rPr>
          <w:lang w:val="en-GB"/>
        </w:rPr>
      </w:pPr>
      <w:r w:rsidRPr="0091504E">
        <w:rPr>
          <w:b/>
          <w:bCs/>
          <w:lang w:val="en-GB"/>
        </w:rPr>
        <w:t>Technical Implementation</w:t>
      </w:r>
      <w:r w:rsidRPr="0091504E">
        <w:rPr>
          <w:lang w:val="en-GB"/>
        </w:rPr>
        <w:t xml:space="preserve">: </w:t>
      </w:r>
    </w:p>
    <w:p w14:paraId="6067A5B3" w14:textId="77777777" w:rsidR="0091504E" w:rsidRPr="0091504E" w:rsidRDefault="0091504E" w:rsidP="0091504E">
      <w:pPr>
        <w:rPr>
          <w:lang w:val="en-GB"/>
        </w:rPr>
      </w:pPr>
      <w:r w:rsidRPr="0091504E">
        <w:rPr>
          <w:lang w:val="en-GB"/>
        </w:rPr>
        <w:t xml:space="preserve">Service </w:t>
      </w:r>
      <w:r w:rsidRPr="0091504E">
        <w:rPr>
          <w:rFonts w:ascii="Arial" w:hAnsi="Arial" w:cs="Arial"/>
          <w:lang w:val="en-GB"/>
        </w:rPr>
        <w:t>→</w:t>
      </w:r>
      <w:r w:rsidRPr="0091504E">
        <w:rPr>
          <w:lang w:val="en-GB"/>
        </w:rPr>
        <w:t xml:space="preserve"> </w:t>
      </w:r>
      <w:proofErr w:type="spellStart"/>
      <w:r w:rsidRPr="0091504E">
        <w:rPr>
          <w:lang w:val="en-GB"/>
        </w:rPr>
        <w:t>Fluentd</w:t>
      </w:r>
      <w:proofErr w:type="spellEnd"/>
      <w:r w:rsidRPr="0091504E">
        <w:rPr>
          <w:lang w:val="en-GB"/>
        </w:rPr>
        <w:t xml:space="preserve">/Vector </w:t>
      </w:r>
      <w:r w:rsidRPr="0091504E">
        <w:rPr>
          <w:rFonts w:ascii="Arial" w:hAnsi="Arial" w:cs="Arial"/>
          <w:lang w:val="en-GB"/>
        </w:rPr>
        <w:t>→</w:t>
      </w:r>
      <w:r w:rsidRPr="0091504E">
        <w:rPr>
          <w:lang w:val="en-GB"/>
        </w:rPr>
        <w:t xml:space="preserve"> Kafka </w:t>
      </w:r>
      <w:r w:rsidRPr="0091504E">
        <w:rPr>
          <w:rFonts w:ascii="Arial" w:hAnsi="Arial" w:cs="Arial"/>
          <w:lang w:val="en-GB"/>
        </w:rPr>
        <w:t>→</w:t>
      </w:r>
      <w:r w:rsidRPr="0091504E">
        <w:rPr>
          <w:lang w:val="en-GB"/>
        </w:rPr>
        <w:t xml:space="preserve"> Elasticsearch (hot) </w:t>
      </w:r>
      <w:r w:rsidRPr="0091504E">
        <w:rPr>
          <w:rFonts w:ascii="Arial" w:hAnsi="Arial" w:cs="Arial"/>
          <w:lang w:val="en-GB"/>
        </w:rPr>
        <w:t>→</w:t>
      </w:r>
      <w:r w:rsidRPr="0091504E">
        <w:rPr>
          <w:lang w:val="en-GB"/>
        </w:rPr>
        <w:t xml:space="preserve"> S3 (warm/cold) </w:t>
      </w:r>
      <w:r w:rsidRPr="0091504E">
        <w:rPr>
          <w:rFonts w:ascii="Arial" w:hAnsi="Arial" w:cs="Arial"/>
          <w:lang w:val="en-GB"/>
        </w:rPr>
        <w:t>→</w:t>
      </w:r>
      <w:r w:rsidRPr="0091504E">
        <w:rPr>
          <w:lang w:val="en-GB"/>
        </w:rPr>
        <w:t xml:space="preserve"> Prometheus metrics extraction</w:t>
      </w:r>
    </w:p>
    <w:p w14:paraId="034CBE9D" w14:textId="4257F2DD" w:rsidR="0091504E" w:rsidRPr="0091504E" w:rsidRDefault="0091504E" w:rsidP="0091504E">
      <w:pPr>
        <w:rPr>
          <w:lang w:val="en-GB"/>
        </w:rPr>
      </w:pPr>
      <w:r w:rsidRPr="0091504E">
        <w:rPr>
          <w:b/>
          <w:bCs/>
          <w:lang w:val="en-GB"/>
        </w:rPr>
        <w:t>Cost Control Mechanisms</w:t>
      </w:r>
      <w:r w:rsidRPr="0091504E">
        <w:rPr>
          <w:lang w:val="en-GB"/>
        </w:rPr>
        <w:t>:</w:t>
      </w:r>
      <w:r w:rsidR="00F62357">
        <w:rPr>
          <w:lang w:val="en-GB"/>
        </w:rPr>
        <w:t xml:space="preserve"> </w:t>
      </w:r>
      <w:r w:rsidRPr="0091504E">
        <w:rPr>
          <w:lang w:val="en-GB"/>
        </w:rPr>
        <w:t>Create log budget per service with alerting</w:t>
      </w:r>
    </w:p>
    <w:p w14:paraId="323946CE" w14:textId="77777777" w:rsidR="0091504E" w:rsidRPr="0091504E" w:rsidRDefault="0091504E" w:rsidP="0091504E">
      <w:pPr>
        <w:rPr>
          <w:lang w:val="en-GB"/>
        </w:rPr>
      </w:pPr>
      <w:r w:rsidRPr="0091504E">
        <w:rPr>
          <w:lang w:val="en-GB"/>
        </w:rPr>
        <w:t>Implement automatic log level adjustment based on conditions</w:t>
      </w:r>
    </w:p>
    <w:p w14:paraId="5A5E2866" w14:textId="77777777" w:rsidR="0091504E" w:rsidRPr="0091504E" w:rsidRDefault="0091504E" w:rsidP="0091504E">
      <w:pPr>
        <w:rPr>
          <w:lang w:val="en-GB"/>
        </w:rPr>
      </w:pPr>
      <w:r w:rsidRPr="0091504E">
        <w:rPr>
          <w:lang w:val="en-GB"/>
        </w:rPr>
        <w:t>Run regular log cardinality analysis to identify excessive logging</w:t>
      </w:r>
    </w:p>
    <w:p w14:paraId="6940C08C" w14:textId="77777777" w:rsidR="0091504E" w:rsidRPr="0091504E" w:rsidRDefault="0091504E" w:rsidP="0091504E">
      <w:pPr>
        <w:rPr>
          <w:lang w:val="en-GB"/>
        </w:rPr>
      </w:pPr>
      <w:r w:rsidRPr="0091504E">
        <w:rPr>
          <w:lang w:val="en-GB"/>
        </w:rPr>
        <w:t xml:space="preserve">Use reserved instances or spot instances for log processing </w:t>
      </w:r>
    </w:p>
    <w:p w14:paraId="132D9D4A" w14:textId="77777777" w:rsidR="00F62357" w:rsidRDefault="0091504E" w:rsidP="0091504E">
      <w:pPr>
        <w:rPr>
          <w:lang w:val="en-GB"/>
        </w:rPr>
      </w:pPr>
      <w:r w:rsidRPr="0091504E">
        <w:rPr>
          <w:b/>
          <w:bCs/>
          <w:lang w:val="en-GB"/>
        </w:rPr>
        <w:t>Operational Tooling</w:t>
      </w:r>
      <w:r w:rsidRPr="0091504E">
        <w:rPr>
          <w:lang w:val="en-GB"/>
        </w:rPr>
        <w:t>:</w:t>
      </w:r>
      <w:r w:rsidR="00F62357">
        <w:rPr>
          <w:lang w:val="en-GB"/>
        </w:rPr>
        <w:t xml:space="preserve"> </w:t>
      </w:r>
    </w:p>
    <w:p w14:paraId="2F1E5614" w14:textId="5DE772D7" w:rsidR="0091504E" w:rsidRPr="0091504E" w:rsidRDefault="0091504E" w:rsidP="0091504E">
      <w:pPr>
        <w:rPr>
          <w:lang w:val="en-GB"/>
        </w:rPr>
      </w:pPr>
      <w:r w:rsidRPr="0091504E">
        <w:rPr>
          <w:lang w:val="en-GB"/>
        </w:rPr>
        <w:t>Build centralized dashboards for log volume monitoring</w:t>
      </w:r>
    </w:p>
    <w:p w14:paraId="39D904D3" w14:textId="77777777" w:rsidR="0091504E" w:rsidRPr="0091504E" w:rsidRDefault="0091504E" w:rsidP="0091504E">
      <w:pPr>
        <w:rPr>
          <w:lang w:val="en-GB"/>
        </w:rPr>
      </w:pPr>
      <w:r w:rsidRPr="0091504E">
        <w:rPr>
          <w:lang w:val="en-GB"/>
        </w:rPr>
        <w:t>Create pre-configured queries for common troubleshooting</w:t>
      </w:r>
    </w:p>
    <w:p w14:paraId="559AD809" w14:textId="77777777" w:rsidR="0091504E" w:rsidRPr="0091504E" w:rsidRDefault="0091504E" w:rsidP="0091504E">
      <w:pPr>
        <w:rPr>
          <w:lang w:val="en-GB"/>
        </w:rPr>
      </w:pPr>
      <w:r w:rsidRPr="0091504E">
        <w:rPr>
          <w:lang w:val="en-GB"/>
        </w:rPr>
        <w:t>Implement automated log hygiene checks in CI pipeline</w:t>
      </w:r>
    </w:p>
    <w:p w14:paraId="305EB2C1" w14:textId="77777777" w:rsidR="0091504E" w:rsidRPr="0091504E" w:rsidRDefault="0091504E" w:rsidP="0091504E">
      <w:pPr>
        <w:rPr>
          <w:lang w:val="en-GB"/>
        </w:rPr>
      </w:pPr>
      <w:r w:rsidRPr="0091504E">
        <w:rPr>
          <w:lang w:val="en-GB"/>
        </w:rPr>
        <w:t>Provide self-service log lifecycle management tools</w:t>
      </w:r>
    </w:p>
    <w:p w14:paraId="3BFC55A7" w14:textId="77777777" w:rsidR="0091504E" w:rsidRPr="0091504E" w:rsidRDefault="0091504E" w:rsidP="0091504E">
      <w:pPr>
        <w:rPr>
          <w:lang w:val="en-GB"/>
        </w:rPr>
      </w:pPr>
    </w:p>
    <w:p w14:paraId="663067D4" w14:textId="77777777" w:rsidR="0091504E" w:rsidRPr="0091504E" w:rsidRDefault="0091504E" w:rsidP="0091504E">
      <w:pPr>
        <w:rPr>
          <w:lang w:val="en-GB"/>
        </w:rPr>
      </w:pPr>
      <w:r w:rsidRPr="0091504E">
        <w:rPr>
          <w:lang w:val="en-GB"/>
        </w:rPr>
        <w:lastRenderedPageBreak/>
        <w:t>In my previous role, we reduced our logging costs by 65% while actually improving troubleshooting capabilities by implementing tiered storage and intelligent sampling. The key insight was that 80% of our troubleshooting was done with logs less than 48 hours old, so we optimized our architecture around this access pattern."</w:t>
      </w:r>
    </w:p>
    <w:p w14:paraId="6A0C1431" w14:textId="77777777" w:rsidR="0091504E" w:rsidRPr="0091504E" w:rsidRDefault="0091504E" w:rsidP="0091504E">
      <w:pPr>
        <w:rPr>
          <w:lang w:val="en-GB"/>
        </w:rPr>
      </w:pPr>
      <w:r w:rsidRPr="0091504E">
        <w:rPr>
          <w:b/>
          <w:bCs/>
          <w:lang w:val="en-GB"/>
        </w:rPr>
        <w:t>Scenario 16: System Outage Investigation</w:t>
      </w:r>
    </w:p>
    <w:p w14:paraId="6C6F9662" w14:textId="77777777" w:rsidR="0091504E" w:rsidRPr="0091504E" w:rsidRDefault="0091504E" w:rsidP="0091504E">
      <w:pPr>
        <w:rPr>
          <w:lang w:val="en-GB"/>
        </w:rPr>
      </w:pPr>
      <w:r w:rsidRPr="0091504E">
        <w:rPr>
          <w:b/>
          <w:bCs/>
          <w:lang w:val="en-GB"/>
        </w:rPr>
        <w:t xml:space="preserve">Question: </w:t>
      </w:r>
      <w:r w:rsidRPr="0091504E">
        <w:rPr>
          <w:lang w:val="en-GB"/>
        </w:rPr>
        <w:t>"You receive an alert at 3 AM that a critical system is down. Walk me through your approach to diagnosing and resolving the issue, including the tools and methodologies you'd use."</w:t>
      </w:r>
    </w:p>
    <w:p w14:paraId="0FE90DBD" w14:textId="77777777" w:rsidR="0091504E" w:rsidRPr="0091504E" w:rsidRDefault="0091504E" w:rsidP="0091504E">
      <w:pPr>
        <w:rPr>
          <w:lang w:val="en-GB"/>
        </w:rPr>
      </w:pPr>
      <w:r w:rsidRPr="0091504E">
        <w:rPr>
          <w:b/>
          <w:bCs/>
          <w:lang w:val="en-GB"/>
        </w:rPr>
        <w:t xml:space="preserve">Answer: </w:t>
      </w:r>
      <w:r w:rsidRPr="0091504E">
        <w:rPr>
          <w:lang w:val="en-GB"/>
        </w:rPr>
        <w:t xml:space="preserve">"Handling middle-of-the-night outages requires a structured approach to minimize MTTR. Here's my incident response process: </w:t>
      </w:r>
    </w:p>
    <w:p w14:paraId="7B03218E" w14:textId="77777777" w:rsidR="00F62357" w:rsidRDefault="0091504E" w:rsidP="0091504E">
      <w:pPr>
        <w:rPr>
          <w:lang w:val="en-GB"/>
        </w:rPr>
      </w:pPr>
      <w:r w:rsidRPr="0091504E">
        <w:rPr>
          <w:b/>
          <w:bCs/>
          <w:lang w:val="en-GB"/>
        </w:rPr>
        <w:t>Initial Assessment (0-5 minutes)</w:t>
      </w:r>
      <w:r w:rsidRPr="0091504E">
        <w:rPr>
          <w:lang w:val="en-GB"/>
        </w:rPr>
        <w:t>:</w:t>
      </w:r>
      <w:r w:rsidR="00F62357">
        <w:rPr>
          <w:lang w:val="en-GB"/>
        </w:rPr>
        <w:t xml:space="preserve"> </w:t>
      </w:r>
    </w:p>
    <w:p w14:paraId="7AC0C0EE" w14:textId="5D00993A" w:rsidR="0091504E" w:rsidRPr="0091504E" w:rsidRDefault="0091504E" w:rsidP="0091504E">
      <w:pPr>
        <w:rPr>
          <w:lang w:val="en-GB"/>
        </w:rPr>
      </w:pPr>
      <w:r w:rsidRPr="0091504E">
        <w:rPr>
          <w:lang w:val="en-GB"/>
        </w:rPr>
        <w:t>Acknowledge the alert and verify it's not a false positive</w:t>
      </w:r>
    </w:p>
    <w:p w14:paraId="4FB67048" w14:textId="77777777" w:rsidR="0091504E" w:rsidRPr="0091504E" w:rsidRDefault="0091504E" w:rsidP="0091504E">
      <w:pPr>
        <w:rPr>
          <w:lang w:val="en-GB"/>
        </w:rPr>
      </w:pPr>
      <w:r w:rsidRPr="0091504E">
        <w:rPr>
          <w:lang w:val="en-GB"/>
        </w:rPr>
        <w:t>Check status dashboards for correlated symptoms</w:t>
      </w:r>
    </w:p>
    <w:p w14:paraId="0C54D51D" w14:textId="77777777" w:rsidR="0091504E" w:rsidRPr="0091504E" w:rsidRDefault="0091504E" w:rsidP="0091504E">
      <w:pPr>
        <w:rPr>
          <w:lang w:val="en-GB"/>
        </w:rPr>
      </w:pPr>
      <w:r w:rsidRPr="0091504E">
        <w:rPr>
          <w:lang w:val="en-GB"/>
        </w:rPr>
        <w:t>Quickly review recent changes (deployments, configuration changes)</w:t>
      </w:r>
    </w:p>
    <w:p w14:paraId="2D80643F" w14:textId="77777777" w:rsidR="0091504E" w:rsidRPr="0091504E" w:rsidRDefault="0091504E" w:rsidP="0091504E">
      <w:pPr>
        <w:rPr>
          <w:lang w:val="en-GB"/>
        </w:rPr>
      </w:pPr>
      <w:r w:rsidRPr="0091504E">
        <w:rPr>
          <w:lang w:val="en-GB"/>
        </w:rPr>
        <w:t xml:space="preserve">Determine customer impact scope using SLO dashboards </w:t>
      </w:r>
    </w:p>
    <w:p w14:paraId="5E33F605" w14:textId="0CE3F967" w:rsidR="0091504E" w:rsidRPr="0091504E" w:rsidRDefault="0091504E" w:rsidP="0091504E">
      <w:pPr>
        <w:rPr>
          <w:lang w:val="en-GB"/>
        </w:rPr>
      </w:pPr>
      <w:r w:rsidRPr="0091504E">
        <w:rPr>
          <w:b/>
          <w:bCs/>
          <w:lang w:val="en-GB"/>
        </w:rPr>
        <w:t>First Response Actions (5-15 minutes)</w:t>
      </w:r>
      <w:r w:rsidRPr="0091504E">
        <w:rPr>
          <w:lang w:val="en-GB"/>
        </w:rPr>
        <w:t>:</w:t>
      </w:r>
      <w:r w:rsidR="00F62357">
        <w:rPr>
          <w:lang w:val="en-GB"/>
        </w:rPr>
        <w:t xml:space="preserve"> </w:t>
      </w:r>
      <w:r w:rsidRPr="0091504E">
        <w:rPr>
          <w:lang w:val="en-GB"/>
        </w:rPr>
        <w:t>If applicable, trigger incident response protocols and alert stakeholders</w:t>
      </w:r>
    </w:p>
    <w:p w14:paraId="0A720CF0" w14:textId="77777777" w:rsidR="0091504E" w:rsidRPr="0091504E" w:rsidRDefault="0091504E" w:rsidP="0091504E">
      <w:pPr>
        <w:rPr>
          <w:lang w:val="en-GB"/>
        </w:rPr>
      </w:pPr>
      <w:r w:rsidRPr="0091504E">
        <w:rPr>
          <w:lang w:val="en-GB"/>
        </w:rPr>
        <w:t>Check runbooks for known issues with similar symptoms</w:t>
      </w:r>
    </w:p>
    <w:p w14:paraId="546714F9" w14:textId="77777777" w:rsidR="0091504E" w:rsidRPr="0091504E" w:rsidRDefault="0091504E" w:rsidP="0091504E">
      <w:pPr>
        <w:rPr>
          <w:lang w:val="en-GB"/>
        </w:rPr>
      </w:pPr>
      <w:r w:rsidRPr="0091504E">
        <w:rPr>
          <w:lang w:val="en-GB"/>
        </w:rPr>
        <w:t>Apply immediate mitigation if available (scaling, failover, cache clearing)</w:t>
      </w:r>
    </w:p>
    <w:p w14:paraId="119C80BB" w14:textId="77777777" w:rsidR="0091504E" w:rsidRPr="0091504E" w:rsidRDefault="0091504E" w:rsidP="0091504E">
      <w:pPr>
        <w:rPr>
          <w:lang w:val="en-GB"/>
        </w:rPr>
      </w:pPr>
      <w:r w:rsidRPr="0091504E">
        <w:rPr>
          <w:lang w:val="en-GB"/>
        </w:rPr>
        <w:t xml:space="preserve">Post initial status in incident channel </w:t>
      </w:r>
    </w:p>
    <w:p w14:paraId="3C034B78" w14:textId="77777777" w:rsidR="0091504E" w:rsidRPr="0091504E" w:rsidRDefault="0091504E" w:rsidP="0091504E">
      <w:pPr>
        <w:rPr>
          <w:lang w:val="en-GB"/>
        </w:rPr>
      </w:pPr>
    </w:p>
    <w:p w14:paraId="657303A6" w14:textId="77777777" w:rsidR="0091504E" w:rsidRPr="0091504E" w:rsidRDefault="0091504E" w:rsidP="0091504E">
      <w:pPr>
        <w:rPr>
          <w:lang w:val="en-GB"/>
        </w:rPr>
      </w:pPr>
      <w:r w:rsidRPr="0091504E">
        <w:rPr>
          <w:b/>
          <w:bCs/>
          <w:lang w:val="en-GB"/>
        </w:rPr>
        <w:lastRenderedPageBreak/>
        <w:t>Systematic Investigation (15-30 minutes)</w:t>
      </w:r>
      <w:r w:rsidRPr="0091504E">
        <w:rPr>
          <w:lang w:val="en-GB"/>
        </w:rPr>
        <w:t xml:space="preserve">: </w:t>
      </w:r>
    </w:p>
    <w:p w14:paraId="27F7328A" w14:textId="77777777" w:rsidR="00F62357" w:rsidRDefault="0091504E" w:rsidP="0091504E">
      <w:pPr>
        <w:rPr>
          <w:lang w:val="en-GB"/>
        </w:rPr>
      </w:pPr>
      <w:r w:rsidRPr="0091504E">
        <w:rPr>
          <w:lang w:val="en-GB"/>
        </w:rPr>
        <w:t>1. Check dependent services and upstream systems</w:t>
      </w:r>
    </w:p>
    <w:p w14:paraId="1DEC2055" w14:textId="77777777" w:rsidR="00F62357" w:rsidRDefault="0091504E" w:rsidP="0091504E">
      <w:pPr>
        <w:rPr>
          <w:lang w:val="en-GB"/>
        </w:rPr>
      </w:pPr>
      <w:r w:rsidRPr="0091504E">
        <w:rPr>
          <w:lang w:val="en-GB"/>
        </w:rPr>
        <w:t xml:space="preserve">2. </w:t>
      </w:r>
      <w:r w:rsidR="00F62357" w:rsidRPr="0091504E">
        <w:rPr>
          <w:lang w:val="en-GB"/>
        </w:rPr>
        <w:t>Analyse</w:t>
      </w:r>
      <w:r w:rsidRPr="0091504E">
        <w:rPr>
          <w:lang w:val="en-GB"/>
        </w:rPr>
        <w:t xml:space="preserve"> error patterns in logs using structured queries</w:t>
      </w:r>
    </w:p>
    <w:p w14:paraId="6D92927E" w14:textId="77777777" w:rsidR="00F62357" w:rsidRDefault="0091504E" w:rsidP="0091504E">
      <w:pPr>
        <w:rPr>
          <w:lang w:val="en-GB"/>
        </w:rPr>
      </w:pPr>
      <w:r w:rsidRPr="0091504E">
        <w:rPr>
          <w:lang w:val="en-GB"/>
        </w:rPr>
        <w:t>3. Review tracing data for failed requests</w:t>
      </w:r>
    </w:p>
    <w:p w14:paraId="5C22D21E" w14:textId="77777777" w:rsidR="00F62357" w:rsidRDefault="0091504E" w:rsidP="0091504E">
      <w:pPr>
        <w:rPr>
          <w:lang w:val="en-GB"/>
        </w:rPr>
      </w:pPr>
      <w:r w:rsidRPr="0091504E">
        <w:rPr>
          <w:lang w:val="en-GB"/>
        </w:rPr>
        <w:t>4. Examine resource metrics (CPU, memory, disk, network)</w:t>
      </w:r>
    </w:p>
    <w:p w14:paraId="5F79E384" w14:textId="2B0AE5E8" w:rsidR="0091504E" w:rsidRPr="0091504E" w:rsidRDefault="0091504E" w:rsidP="0091504E">
      <w:pPr>
        <w:rPr>
          <w:lang w:val="en-GB"/>
        </w:rPr>
      </w:pPr>
      <w:r w:rsidRPr="0091504E">
        <w:rPr>
          <w:lang w:val="en-GB"/>
        </w:rPr>
        <w:t>5. Check database performance metrics6. Verify external dependencies (APIs, cloud services)</w:t>
      </w:r>
    </w:p>
    <w:p w14:paraId="621A2C59" w14:textId="3EE3A4C3" w:rsidR="0091504E" w:rsidRPr="0091504E" w:rsidRDefault="0091504E" w:rsidP="0091504E">
      <w:pPr>
        <w:rPr>
          <w:lang w:val="en-GB"/>
        </w:rPr>
      </w:pPr>
      <w:r w:rsidRPr="0091504E">
        <w:rPr>
          <w:b/>
          <w:bCs/>
          <w:lang w:val="en-GB"/>
        </w:rPr>
        <w:t>Tool Arsenal</w:t>
      </w:r>
      <w:r w:rsidRPr="0091504E">
        <w:rPr>
          <w:lang w:val="en-GB"/>
        </w:rPr>
        <w:t>:</w:t>
      </w:r>
      <w:r w:rsidR="00F62357">
        <w:rPr>
          <w:lang w:val="en-GB"/>
        </w:rPr>
        <w:t xml:space="preserve"> </w:t>
      </w:r>
      <w:r w:rsidRPr="0091504E">
        <w:rPr>
          <w:lang w:val="en-GB"/>
        </w:rPr>
        <w:t>Centralized logging: Elasticsearch/Kibana, Loki, or CloudWatch</w:t>
      </w:r>
    </w:p>
    <w:p w14:paraId="212433AB" w14:textId="77777777" w:rsidR="0091504E" w:rsidRPr="0091504E" w:rsidRDefault="0091504E" w:rsidP="0091504E">
      <w:pPr>
        <w:rPr>
          <w:lang w:val="en-GB"/>
        </w:rPr>
      </w:pPr>
      <w:r w:rsidRPr="0091504E">
        <w:rPr>
          <w:lang w:val="en-GB"/>
        </w:rPr>
        <w:t>Metrics: Prometheus/Grafana dashboards</w:t>
      </w:r>
    </w:p>
    <w:p w14:paraId="04DED8BA" w14:textId="77777777" w:rsidR="0091504E" w:rsidRPr="0091504E" w:rsidRDefault="0091504E" w:rsidP="0091504E">
      <w:pPr>
        <w:rPr>
          <w:lang w:val="en-GB"/>
        </w:rPr>
      </w:pPr>
      <w:r w:rsidRPr="0091504E">
        <w:rPr>
          <w:lang w:val="en-GB"/>
        </w:rPr>
        <w:t>Tracing: Jaeger or X-Ray</w:t>
      </w:r>
    </w:p>
    <w:p w14:paraId="742D147C" w14:textId="77777777" w:rsidR="0091504E" w:rsidRPr="0091504E" w:rsidRDefault="0091504E" w:rsidP="0091504E">
      <w:pPr>
        <w:rPr>
          <w:lang w:val="en-GB"/>
        </w:rPr>
      </w:pPr>
      <w:r w:rsidRPr="0091504E">
        <w:rPr>
          <w:lang w:val="en-GB"/>
        </w:rPr>
        <w:t>Infrastructure: AWS Console, Terraform state explorer</w:t>
      </w:r>
    </w:p>
    <w:p w14:paraId="0077CCBE" w14:textId="77777777" w:rsidR="0091504E" w:rsidRPr="0091504E" w:rsidRDefault="0091504E" w:rsidP="0091504E">
      <w:pPr>
        <w:rPr>
          <w:lang w:val="en-GB"/>
        </w:rPr>
      </w:pPr>
      <w:r w:rsidRPr="0091504E">
        <w:rPr>
          <w:lang w:val="en-GB"/>
        </w:rPr>
        <w:t xml:space="preserve">Communication: Slack/Teams incident channels </w:t>
      </w:r>
    </w:p>
    <w:p w14:paraId="16234C63" w14:textId="3E349AD7" w:rsidR="0091504E" w:rsidRPr="0091504E" w:rsidRDefault="0091504E" w:rsidP="0091504E">
      <w:pPr>
        <w:rPr>
          <w:lang w:val="en-GB"/>
        </w:rPr>
      </w:pPr>
      <w:r w:rsidRPr="0091504E">
        <w:rPr>
          <w:b/>
          <w:bCs/>
          <w:lang w:val="en-GB"/>
        </w:rPr>
        <w:t>Resolution and Recovery</w:t>
      </w:r>
      <w:r w:rsidRPr="0091504E">
        <w:rPr>
          <w:lang w:val="en-GB"/>
        </w:rPr>
        <w:t>:</w:t>
      </w:r>
      <w:r w:rsidR="00F62357">
        <w:rPr>
          <w:lang w:val="en-GB"/>
        </w:rPr>
        <w:t xml:space="preserve"> </w:t>
      </w:r>
      <w:r w:rsidRPr="0091504E">
        <w:rPr>
          <w:lang w:val="en-GB"/>
        </w:rPr>
        <w:t>Implement fix with minimal customer impact</w:t>
      </w:r>
    </w:p>
    <w:p w14:paraId="6336337D" w14:textId="77777777" w:rsidR="0091504E" w:rsidRPr="0091504E" w:rsidRDefault="0091504E" w:rsidP="0091504E">
      <w:pPr>
        <w:rPr>
          <w:lang w:val="en-GB"/>
        </w:rPr>
      </w:pPr>
      <w:r w:rsidRPr="0091504E">
        <w:rPr>
          <w:lang w:val="en-GB"/>
        </w:rPr>
        <w:t>Verify service recovery with synthetic transactions</w:t>
      </w:r>
    </w:p>
    <w:p w14:paraId="3162297A" w14:textId="77777777" w:rsidR="0091504E" w:rsidRPr="0091504E" w:rsidRDefault="0091504E" w:rsidP="0091504E">
      <w:pPr>
        <w:rPr>
          <w:lang w:val="en-GB"/>
        </w:rPr>
      </w:pPr>
      <w:r w:rsidRPr="0091504E">
        <w:rPr>
          <w:lang w:val="en-GB"/>
        </w:rPr>
        <w:t>Update status page and notify stakeholders</w:t>
      </w:r>
    </w:p>
    <w:p w14:paraId="1DDDEE10" w14:textId="77777777" w:rsidR="0091504E" w:rsidRPr="0091504E" w:rsidRDefault="0091504E" w:rsidP="0091504E">
      <w:pPr>
        <w:rPr>
          <w:lang w:val="en-GB"/>
        </w:rPr>
      </w:pPr>
      <w:r w:rsidRPr="0091504E">
        <w:rPr>
          <w:lang w:val="en-GB"/>
        </w:rPr>
        <w:t xml:space="preserve">Capture key data for post-mortem before evidence is lost </w:t>
      </w:r>
    </w:p>
    <w:p w14:paraId="0AE3DFB2" w14:textId="03250752" w:rsidR="0091504E" w:rsidRPr="0091504E" w:rsidRDefault="0091504E" w:rsidP="0091504E">
      <w:pPr>
        <w:rPr>
          <w:lang w:val="en-GB"/>
        </w:rPr>
      </w:pPr>
      <w:r w:rsidRPr="0091504E">
        <w:rPr>
          <w:b/>
          <w:bCs/>
          <w:lang w:val="en-GB"/>
        </w:rPr>
        <w:t>Post-Incident</w:t>
      </w:r>
      <w:r w:rsidRPr="0091504E">
        <w:rPr>
          <w:lang w:val="en-GB"/>
        </w:rPr>
        <w:t>:</w:t>
      </w:r>
      <w:r w:rsidR="00F62357">
        <w:rPr>
          <w:lang w:val="en-GB"/>
        </w:rPr>
        <w:t xml:space="preserve"> </w:t>
      </w:r>
      <w:r w:rsidRPr="0091504E">
        <w:rPr>
          <w:lang w:val="en-GB"/>
        </w:rPr>
        <w:t>Document timeline and actions taken</w:t>
      </w:r>
    </w:p>
    <w:p w14:paraId="63097379" w14:textId="77777777" w:rsidR="0091504E" w:rsidRPr="0091504E" w:rsidRDefault="0091504E" w:rsidP="0091504E">
      <w:pPr>
        <w:rPr>
          <w:lang w:val="en-GB"/>
        </w:rPr>
      </w:pPr>
      <w:r w:rsidRPr="0091504E">
        <w:rPr>
          <w:lang w:val="en-GB"/>
        </w:rPr>
        <w:t>Schedule blameless post-mortem</w:t>
      </w:r>
    </w:p>
    <w:p w14:paraId="7C9FD18E" w14:textId="77777777" w:rsidR="0091504E" w:rsidRPr="0091504E" w:rsidRDefault="0091504E" w:rsidP="0091504E">
      <w:pPr>
        <w:rPr>
          <w:lang w:val="en-GB"/>
        </w:rPr>
      </w:pPr>
      <w:r w:rsidRPr="0091504E">
        <w:rPr>
          <w:lang w:val="en-GB"/>
        </w:rPr>
        <w:lastRenderedPageBreak/>
        <w:t>Create tickets for identified improvements</w:t>
      </w:r>
    </w:p>
    <w:p w14:paraId="1A37244F" w14:textId="77777777" w:rsidR="0091504E" w:rsidRPr="0091504E" w:rsidRDefault="0091504E" w:rsidP="0091504E">
      <w:pPr>
        <w:rPr>
          <w:lang w:val="en-GB"/>
        </w:rPr>
      </w:pPr>
      <w:r w:rsidRPr="0091504E">
        <w:rPr>
          <w:lang w:val="en-GB"/>
        </w:rPr>
        <w:t>Update runbooks with new findings</w:t>
      </w:r>
    </w:p>
    <w:p w14:paraId="0DAE90D5" w14:textId="77777777" w:rsidR="0091504E" w:rsidRPr="0091504E" w:rsidRDefault="0091504E" w:rsidP="0091504E">
      <w:pPr>
        <w:rPr>
          <w:lang w:val="en-GB"/>
        </w:rPr>
      </w:pPr>
      <w:r w:rsidRPr="0091504E">
        <w:rPr>
          <w:lang w:val="en-GB"/>
        </w:rPr>
        <w:t>In a recent incident, our payment processing service went down at 2 AM due to a certificate expiration. Despite the hour, we followed this structured approach and resolved the issue in 22 minutes by having current documentation and implementing a temporary certificate workaround before applying the permanent fix."</w:t>
      </w:r>
    </w:p>
    <w:p w14:paraId="7D9E70F8" w14:textId="77777777" w:rsidR="0091504E" w:rsidRPr="0091504E" w:rsidRDefault="0091504E" w:rsidP="0091504E">
      <w:pPr>
        <w:rPr>
          <w:lang w:val="en-GB"/>
        </w:rPr>
      </w:pPr>
      <w:r w:rsidRPr="0091504E">
        <w:rPr>
          <w:b/>
          <w:bCs/>
          <w:lang w:val="en-GB"/>
        </w:rPr>
        <w:t>Scenario 17: Custom Monitoring Metrics Design</w:t>
      </w:r>
    </w:p>
    <w:p w14:paraId="4260DCEB" w14:textId="77777777" w:rsidR="0091504E" w:rsidRPr="0091504E" w:rsidRDefault="0091504E" w:rsidP="0091504E">
      <w:pPr>
        <w:rPr>
          <w:lang w:val="en-GB"/>
        </w:rPr>
      </w:pPr>
      <w:r w:rsidRPr="0091504E">
        <w:rPr>
          <w:b/>
          <w:bCs/>
          <w:lang w:val="en-GB"/>
        </w:rPr>
        <w:t xml:space="preserve">Question: </w:t>
      </w:r>
      <w:r w:rsidRPr="0091504E">
        <w:rPr>
          <w:lang w:val="en-GB"/>
        </w:rPr>
        <w:t>"Our application has specific business processes that aren't reflected in standard technical metrics. How would you design custom monitoring that can alert on business-level issues before they impact users?"</w:t>
      </w:r>
    </w:p>
    <w:p w14:paraId="190802E8" w14:textId="77777777" w:rsidR="0091504E" w:rsidRPr="0091504E" w:rsidRDefault="0091504E" w:rsidP="0091504E">
      <w:pPr>
        <w:rPr>
          <w:lang w:val="en-GB"/>
        </w:rPr>
      </w:pPr>
      <w:r w:rsidRPr="0091504E">
        <w:rPr>
          <w:b/>
          <w:bCs/>
          <w:lang w:val="en-GB"/>
        </w:rPr>
        <w:t xml:space="preserve">Answer: </w:t>
      </w:r>
      <w:r w:rsidRPr="0091504E">
        <w:rPr>
          <w:lang w:val="en-GB"/>
        </w:rPr>
        <w:t xml:space="preserve">"Business-level monitoring is essential for detecting issues that may not manifest in traditional technical metrics. Here's my approach: </w:t>
      </w:r>
    </w:p>
    <w:p w14:paraId="63644875" w14:textId="6B1B392B" w:rsidR="0091504E" w:rsidRPr="0091504E" w:rsidRDefault="0091504E" w:rsidP="0091504E">
      <w:pPr>
        <w:rPr>
          <w:lang w:val="en-GB"/>
        </w:rPr>
      </w:pPr>
      <w:r w:rsidRPr="0091504E">
        <w:rPr>
          <w:b/>
          <w:bCs/>
          <w:lang w:val="en-GB"/>
        </w:rPr>
        <w:t>Business Metric Identification</w:t>
      </w:r>
      <w:r w:rsidRPr="0091504E">
        <w:rPr>
          <w:lang w:val="en-GB"/>
        </w:rPr>
        <w:t>:</w:t>
      </w:r>
      <w:r w:rsidR="00F62357">
        <w:rPr>
          <w:lang w:val="en-GB"/>
        </w:rPr>
        <w:t xml:space="preserve"> </w:t>
      </w:r>
      <w:r w:rsidRPr="0091504E">
        <w:rPr>
          <w:lang w:val="en-GB"/>
        </w:rPr>
        <w:t xml:space="preserve">Collaborate with product and business teams to identify key </w:t>
      </w:r>
      <w:r w:rsidR="00F62357" w:rsidRPr="0091504E">
        <w:rPr>
          <w:lang w:val="en-GB"/>
        </w:rPr>
        <w:t>metrics: Conversion</w:t>
      </w:r>
      <w:r w:rsidRPr="0091504E">
        <w:rPr>
          <w:lang w:val="en-GB"/>
        </w:rPr>
        <w:t xml:space="preserve"> rates at each funnel stage</w:t>
      </w:r>
    </w:p>
    <w:p w14:paraId="193CA9F7" w14:textId="77777777" w:rsidR="0091504E" w:rsidRPr="0091504E" w:rsidRDefault="0091504E" w:rsidP="0091504E">
      <w:pPr>
        <w:rPr>
          <w:lang w:val="en-GB"/>
        </w:rPr>
      </w:pPr>
      <w:r w:rsidRPr="0091504E">
        <w:rPr>
          <w:lang w:val="en-GB"/>
        </w:rPr>
        <w:t>Order submission success rates</w:t>
      </w:r>
    </w:p>
    <w:p w14:paraId="47512D11" w14:textId="77777777" w:rsidR="0091504E" w:rsidRPr="0091504E" w:rsidRDefault="0091504E" w:rsidP="0091504E">
      <w:pPr>
        <w:rPr>
          <w:lang w:val="en-GB"/>
        </w:rPr>
      </w:pPr>
      <w:r w:rsidRPr="0091504E">
        <w:rPr>
          <w:lang w:val="en-GB"/>
        </w:rPr>
        <w:t>Payment processing time</w:t>
      </w:r>
    </w:p>
    <w:p w14:paraId="103AB1D5" w14:textId="77777777" w:rsidR="0091504E" w:rsidRPr="0091504E" w:rsidRDefault="0091504E" w:rsidP="0091504E">
      <w:pPr>
        <w:rPr>
          <w:lang w:val="en-GB"/>
        </w:rPr>
      </w:pPr>
      <w:r w:rsidRPr="0091504E">
        <w:rPr>
          <w:lang w:val="en-GB"/>
        </w:rPr>
        <w:t>Feature utilization rates</w:t>
      </w:r>
    </w:p>
    <w:p w14:paraId="36C4E4E3" w14:textId="77777777" w:rsidR="0091504E" w:rsidRPr="0091504E" w:rsidRDefault="0091504E" w:rsidP="0091504E">
      <w:pPr>
        <w:rPr>
          <w:lang w:val="en-GB"/>
        </w:rPr>
      </w:pPr>
      <w:r w:rsidRPr="0091504E">
        <w:rPr>
          <w:lang w:val="en-GB"/>
        </w:rPr>
        <w:t xml:space="preserve">Customer-facing API SLAs </w:t>
      </w:r>
    </w:p>
    <w:p w14:paraId="3A8DAE42" w14:textId="77777777" w:rsidR="0091504E" w:rsidRPr="0091504E" w:rsidRDefault="0091504E" w:rsidP="0091504E">
      <w:pPr>
        <w:rPr>
          <w:lang w:val="en-GB"/>
        </w:rPr>
      </w:pPr>
    </w:p>
    <w:p w14:paraId="6862F2FD" w14:textId="77777777" w:rsidR="0091504E" w:rsidRPr="0091504E" w:rsidRDefault="0091504E" w:rsidP="0091504E">
      <w:pPr>
        <w:rPr>
          <w:lang w:val="en-GB"/>
        </w:rPr>
      </w:pPr>
    </w:p>
    <w:p w14:paraId="3710CC05" w14:textId="0E6D1358" w:rsidR="0091504E" w:rsidRPr="0091504E" w:rsidRDefault="0091504E" w:rsidP="0091504E">
      <w:pPr>
        <w:rPr>
          <w:lang w:val="en-GB"/>
        </w:rPr>
      </w:pPr>
      <w:r w:rsidRPr="0091504E">
        <w:rPr>
          <w:b/>
          <w:bCs/>
          <w:lang w:val="en-GB"/>
        </w:rPr>
        <w:lastRenderedPageBreak/>
        <w:t>Technical Implementation</w:t>
      </w:r>
      <w:r w:rsidRPr="0091504E">
        <w:rPr>
          <w:lang w:val="en-GB"/>
        </w:rPr>
        <w:t>:</w:t>
      </w:r>
      <w:r w:rsidR="00F62357">
        <w:rPr>
          <w:lang w:val="en-GB"/>
        </w:rPr>
        <w:t xml:space="preserve"> </w:t>
      </w:r>
      <w:r w:rsidRPr="0091504E">
        <w:rPr>
          <w:lang w:val="en-GB"/>
        </w:rPr>
        <w:t xml:space="preserve">Instrument application code with custom metrics: </w:t>
      </w:r>
    </w:p>
    <w:p w14:paraId="5AED3244" w14:textId="25E17A3A" w:rsidR="0091504E" w:rsidRDefault="00F62357" w:rsidP="0091504E">
      <w:pPr>
        <w:rPr>
          <w:lang w:val="en-GB"/>
        </w:rPr>
      </w:pPr>
      <w:r w:rsidRPr="0091504E">
        <w:rPr>
          <w:lang w:val="en-GB"/>
        </w:rPr>
        <w:t>J</w:t>
      </w:r>
      <w:r w:rsidR="0091504E" w:rsidRPr="0091504E">
        <w:rPr>
          <w:lang w:val="en-GB"/>
        </w:rPr>
        <w:t>ava</w:t>
      </w:r>
    </w:p>
    <w:p w14:paraId="561E23D7" w14:textId="364A7ECD" w:rsidR="00F62357" w:rsidRPr="0091504E" w:rsidRDefault="00F62357" w:rsidP="0091504E">
      <w:pPr>
        <w:rPr>
          <w:lang w:val="en-GB"/>
        </w:rPr>
      </w:pPr>
      <w:r>
        <w:rPr>
          <w:noProof/>
        </w:rPr>
        <w:drawing>
          <wp:inline distT="0" distB="0" distL="0" distR="0" wp14:anchorId="2C9BA6F2" wp14:editId="6A604A08">
            <wp:extent cx="4933950" cy="2266950"/>
            <wp:effectExtent l="0" t="0" r="0" b="0"/>
            <wp:docPr id="188099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91090" name=""/>
                    <pic:cNvPicPr/>
                  </pic:nvPicPr>
                  <pic:blipFill>
                    <a:blip r:embed="rId15"/>
                    <a:stretch>
                      <a:fillRect/>
                    </a:stretch>
                  </pic:blipFill>
                  <pic:spPr>
                    <a:xfrm>
                      <a:off x="0" y="0"/>
                      <a:ext cx="4933950" cy="2266950"/>
                    </a:xfrm>
                    <a:prstGeom prst="rect">
                      <a:avLst/>
                    </a:prstGeom>
                  </pic:spPr>
                </pic:pic>
              </a:graphicData>
            </a:graphic>
          </wp:inline>
        </w:drawing>
      </w:r>
      <w:r>
        <w:rPr>
          <w:lang w:val="en-GB"/>
        </w:rPr>
        <w:t xml:space="preserve"> </w:t>
      </w:r>
    </w:p>
    <w:p w14:paraId="314765F5" w14:textId="62EF4BB9" w:rsidR="0091504E" w:rsidRPr="0091504E" w:rsidRDefault="0091504E" w:rsidP="0091504E">
      <w:pPr>
        <w:rPr>
          <w:lang w:val="en-GB"/>
        </w:rPr>
      </w:pPr>
      <w:r w:rsidRPr="0091504E">
        <w:rPr>
          <w:b/>
          <w:bCs/>
          <w:lang w:val="en-GB"/>
        </w:rPr>
        <w:t>Dashboard and Alerting Design</w:t>
      </w:r>
      <w:r w:rsidRPr="0091504E">
        <w:rPr>
          <w:lang w:val="en-GB"/>
        </w:rPr>
        <w:t>:</w:t>
      </w:r>
      <w:r w:rsidR="00F62357">
        <w:rPr>
          <w:lang w:val="en-GB"/>
        </w:rPr>
        <w:t xml:space="preserve"> </w:t>
      </w:r>
      <w:r w:rsidRPr="0091504E">
        <w:rPr>
          <w:lang w:val="en-GB"/>
        </w:rPr>
        <w:t>Create business process dashboards with clear thresholds</w:t>
      </w:r>
    </w:p>
    <w:p w14:paraId="1B1F3E66" w14:textId="77777777" w:rsidR="0091504E" w:rsidRPr="0091504E" w:rsidRDefault="0091504E" w:rsidP="0091504E">
      <w:pPr>
        <w:rPr>
          <w:lang w:val="en-GB"/>
        </w:rPr>
      </w:pPr>
      <w:r w:rsidRPr="0091504E">
        <w:rPr>
          <w:lang w:val="en-GB"/>
        </w:rPr>
        <w:t xml:space="preserve">Implement multi-stage alerting based on </w:t>
      </w:r>
      <w:proofErr w:type="spellStart"/>
      <w:proofErr w:type="gramStart"/>
      <w:r w:rsidRPr="0091504E">
        <w:rPr>
          <w:lang w:val="en-GB"/>
        </w:rPr>
        <w:t>severity:Early</w:t>
      </w:r>
      <w:proofErr w:type="spellEnd"/>
      <w:proofErr w:type="gramEnd"/>
      <w:r w:rsidRPr="0091504E">
        <w:rPr>
          <w:lang w:val="en-GB"/>
        </w:rPr>
        <w:t xml:space="preserve"> warning: Statistical anomaly detection</w:t>
      </w:r>
    </w:p>
    <w:p w14:paraId="18A99318" w14:textId="77777777" w:rsidR="0091504E" w:rsidRPr="0091504E" w:rsidRDefault="0091504E" w:rsidP="0091504E">
      <w:pPr>
        <w:rPr>
          <w:lang w:val="en-GB"/>
        </w:rPr>
      </w:pPr>
      <w:r w:rsidRPr="0091504E">
        <w:rPr>
          <w:lang w:val="en-GB"/>
        </w:rPr>
        <w:t>Warning: Approaching SLO breach</w:t>
      </w:r>
    </w:p>
    <w:p w14:paraId="3C7CB07F" w14:textId="77777777" w:rsidR="0091504E" w:rsidRPr="0091504E" w:rsidRDefault="0091504E" w:rsidP="0091504E">
      <w:pPr>
        <w:rPr>
          <w:lang w:val="en-GB"/>
        </w:rPr>
      </w:pPr>
      <w:r w:rsidRPr="0091504E">
        <w:rPr>
          <w:lang w:val="en-GB"/>
        </w:rPr>
        <w:t xml:space="preserve">Critical: SLO breach or severe anomaly </w:t>
      </w:r>
    </w:p>
    <w:p w14:paraId="04168448" w14:textId="4FF8A90C" w:rsidR="0091504E" w:rsidRPr="0091504E" w:rsidRDefault="0091504E" w:rsidP="0091504E">
      <w:pPr>
        <w:rPr>
          <w:lang w:val="en-GB"/>
        </w:rPr>
      </w:pPr>
      <w:r w:rsidRPr="0091504E">
        <w:rPr>
          <w:b/>
          <w:bCs/>
          <w:lang w:val="en-GB"/>
        </w:rPr>
        <w:t>Integration with Technical Metrics</w:t>
      </w:r>
      <w:r w:rsidRPr="0091504E">
        <w:rPr>
          <w:lang w:val="en-GB"/>
        </w:rPr>
        <w:t>:</w:t>
      </w:r>
      <w:r w:rsidR="00D63F12">
        <w:rPr>
          <w:lang w:val="en-GB"/>
        </w:rPr>
        <w:t xml:space="preserve"> </w:t>
      </w:r>
      <w:r w:rsidRPr="0091504E">
        <w:rPr>
          <w:lang w:val="en-GB"/>
        </w:rPr>
        <w:t>Correlate business metrics with technical indicators</w:t>
      </w:r>
    </w:p>
    <w:p w14:paraId="6EDD6F3B" w14:textId="77777777" w:rsidR="0091504E" w:rsidRPr="0091504E" w:rsidRDefault="0091504E" w:rsidP="0091504E">
      <w:pPr>
        <w:rPr>
          <w:lang w:val="en-GB"/>
        </w:rPr>
      </w:pPr>
      <w:r w:rsidRPr="0091504E">
        <w:rPr>
          <w:lang w:val="en-GB"/>
        </w:rPr>
        <w:t>Create combined views showing customer journey with system health</w:t>
      </w:r>
    </w:p>
    <w:p w14:paraId="400129AA" w14:textId="77777777" w:rsidR="0091504E" w:rsidRPr="0091504E" w:rsidRDefault="0091504E" w:rsidP="0091504E">
      <w:pPr>
        <w:rPr>
          <w:lang w:val="en-GB"/>
        </w:rPr>
      </w:pPr>
      <w:r w:rsidRPr="0091504E">
        <w:rPr>
          <w:lang w:val="en-GB"/>
        </w:rPr>
        <w:t xml:space="preserve">Build cross-domain dashboards for incident investigation </w:t>
      </w:r>
    </w:p>
    <w:p w14:paraId="07A822B9" w14:textId="77777777" w:rsidR="0091504E" w:rsidRPr="0091504E" w:rsidRDefault="0091504E" w:rsidP="0091504E">
      <w:pPr>
        <w:rPr>
          <w:lang w:val="en-GB"/>
        </w:rPr>
      </w:pPr>
    </w:p>
    <w:p w14:paraId="5848BD04" w14:textId="117A0D86" w:rsidR="0091504E" w:rsidRPr="0091504E" w:rsidRDefault="0091504E" w:rsidP="0091504E">
      <w:pPr>
        <w:rPr>
          <w:lang w:val="en-GB"/>
        </w:rPr>
      </w:pPr>
      <w:r w:rsidRPr="0091504E">
        <w:rPr>
          <w:b/>
          <w:bCs/>
          <w:lang w:val="en-GB"/>
        </w:rPr>
        <w:lastRenderedPageBreak/>
        <w:t>Continuous Improvement</w:t>
      </w:r>
      <w:r w:rsidRPr="0091504E">
        <w:rPr>
          <w:lang w:val="en-GB"/>
        </w:rPr>
        <w:t>:</w:t>
      </w:r>
      <w:r w:rsidR="00D63F12">
        <w:rPr>
          <w:lang w:val="en-GB"/>
        </w:rPr>
        <w:t xml:space="preserve"> </w:t>
      </w:r>
      <w:r w:rsidRPr="0091504E">
        <w:rPr>
          <w:lang w:val="en-GB"/>
        </w:rPr>
        <w:t>Implement regular metric reviews with business stakeholders</w:t>
      </w:r>
    </w:p>
    <w:p w14:paraId="091191F6" w14:textId="77777777" w:rsidR="0091504E" w:rsidRPr="0091504E" w:rsidRDefault="0091504E" w:rsidP="0091504E">
      <w:pPr>
        <w:rPr>
          <w:lang w:val="en-GB"/>
        </w:rPr>
      </w:pPr>
      <w:r w:rsidRPr="0091504E">
        <w:rPr>
          <w:lang w:val="en-GB"/>
        </w:rPr>
        <w:t>Adjust thresholds based on seasonal patterns</w:t>
      </w:r>
    </w:p>
    <w:p w14:paraId="0219354E" w14:textId="77777777" w:rsidR="0091504E" w:rsidRPr="0091504E" w:rsidRDefault="0091504E" w:rsidP="0091504E">
      <w:pPr>
        <w:rPr>
          <w:lang w:val="en-GB"/>
        </w:rPr>
      </w:pPr>
      <w:r w:rsidRPr="0091504E">
        <w:rPr>
          <w:lang w:val="en-GB"/>
        </w:rPr>
        <w:t>Use A/B testing data to refine normal baseline values</w:t>
      </w:r>
    </w:p>
    <w:p w14:paraId="3A0890B5" w14:textId="77777777" w:rsidR="0091504E" w:rsidRPr="0091504E" w:rsidRDefault="0091504E" w:rsidP="0091504E">
      <w:pPr>
        <w:rPr>
          <w:lang w:val="en-GB"/>
        </w:rPr>
      </w:pPr>
      <w:r w:rsidRPr="0091504E">
        <w:rPr>
          <w:lang w:val="en-GB"/>
        </w:rPr>
        <w:t>Example implementation for an e-commerce platform:</w:t>
      </w:r>
    </w:p>
    <w:p w14:paraId="39DC0713" w14:textId="5D7FD187" w:rsidR="0091504E" w:rsidRPr="0091504E" w:rsidRDefault="0091504E" w:rsidP="0091504E">
      <w:pPr>
        <w:rPr>
          <w:lang w:val="en-GB"/>
        </w:rPr>
      </w:pPr>
      <w:r w:rsidRPr="0091504E">
        <w:rPr>
          <w:lang w:val="en-GB"/>
        </w:rPr>
        <w:t xml:space="preserve">Key </w:t>
      </w:r>
      <w:proofErr w:type="gramStart"/>
      <w:r w:rsidRPr="0091504E">
        <w:rPr>
          <w:lang w:val="en-GB"/>
        </w:rPr>
        <w:t>Metrics:-</w:t>
      </w:r>
      <w:proofErr w:type="gramEnd"/>
      <w:r w:rsidRPr="0091504E">
        <w:rPr>
          <w:lang w:val="en-GB"/>
        </w:rPr>
        <w:t xml:space="preserve"> Cart abandonment rate (real-time)- Payment gateway response time (p95)- Order </w:t>
      </w:r>
      <w:r w:rsidR="00D63F12" w:rsidRPr="0091504E">
        <w:rPr>
          <w:lang w:val="en-GB"/>
        </w:rPr>
        <w:t>fulfilment</w:t>
      </w:r>
      <w:r w:rsidRPr="0091504E">
        <w:rPr>
          <w:lang w:val="en-GB"/>
        </w:rPr>
        <w:t xml:space="preserve"> success rate (per warehouse)- Product search relevance score (user satisfaction)- Account creation completion rate</w:t>
      </w:r>
    </w:p>
    <w:p w14:paraId="49082F0E" w14:textId="77777777" w:rsidR="0091504E" w:rsidRPr="0091504E" w:rsidRDefault="0091504E" w:rsidP="0091504E">
      <w:pPr>
        <w:rPr>
          <w:lang w:val="en-GB"/>
        </w:rPr>
      </w:pPr>
      <w:r w:rsidRPr="0091504E">
        <w:rPr>
          <w:lang w:val="en-GB"/>
        </w:rPr>
        <w:t>In my previous role, we implemented business metrics monitoring for a financial services platform. This approach detected a subtle issue in our account verification flow that wouldn't have triggered technical alerts but was causing a 15% drop in conversions. By alerting on the business metric, we resolved the issue before it significantly impacted revenue."</w:t>
      </w:r>
    </w:p>
    <w:p w14:paraId="5A020D0B" w14:textId="77777777" w:rsidR="0091504E" w:rsidRPr="0091504E" w:rsidRDefault="0091504E" w:rsidP="0091504E">
      <w:pPr>
        <w:rPr>
          <w:lang w:val="en-GB"/>
        </w:rPr>
      </w:pPr>
      <w:r w:rsidRPr="0091504E">
        <w:rPr>
          <w:b/>
          <w:bCs/>
          <w:lang w:val="en-GB"/>
        </w:rPr>
        <w:t>Part 5: Cloud Services and Architecture</w:t>
      </w:r>
    </w:p>
    <w:p w14:paraId="1BBB3A7C" w14:textId="77777777" w:rsidR="0091504E" w:rsidRPr="0091504E" w:rsidRDefault="0091504E" w:rsidP="0091504E">
      <w:pPr>
        <w:rPr>
          <w:lang w:val="en-GB"/>
        </w:rPr>
      </w:pPr>
      <w:r w:rsidRPr="0091504E">
        <w:rPr>
          <w:b/>
          <w:bCs/>
          <w:lang w:val="en-GB"/>
        </w:rPr>
        <w:t>Scenario 18: Cloud Migration Strategy</w:t>
      </w:r>
    </w:p>
    <w:p w14:paraId="78BF7891" w14:textId="77777777" w:rsidR="0091504E" w:rsidRPr="0091504E" w:rsidRDefault="0091504E" w:rsidP="0091504E">
      <w:pPr>
        <w:rPr>
          <w:lang w:val="en-GB"/>
        </w:rPr>
      </w:pPr>
      <w:r w:rsidRPr="0091504E">
        <w:rPr>
          <w:b/>
          <w:bCs/>
          <w:lang w:val="en-GB"/>
        </w:rPr>
        <w:t xml:space="preserve">Question: </w:t>
      </w:r>
      <w:r w:rsidRPr="0091504E">
        <w:rPr>
          <w:lang w:val="en-GB"/>
        </w:rPr>
        <w:t>"Your company wants to migrate a legacy on-premises application to AWS. The application consists of a Java backend, Oracle database, and relies on local file storage. How would you approach planning and executing this migration?"</w:t>
      </w:r>
    </w:p>
    <w:p w14:paraId="6481447D" w14:textId="77777777" w:rsidR="0091504E" w:rsidRPr="0091504E" w:rsidRDefault="0091504E" w:rsidP="0091504E">
      <w:pPr>
        <w:rPr>
          <w:lang w:val="en-GB"/>
        </w:rPr>
      </w:pPr>
      <w:r w:rsidRPr="0091504E">
        <w:rPr>
          <w:b/>
          <w:bCs/>
          <w:lang w:val="en-GB"/>
        </w:rPr>
        <w:t xml:space="preserve">Answer: </w:t>
      </w:r>
      <w:r w:rsidRPr="0091504E">
        <w:rPr>
          <w:lang w:val="en-GB"/>
        </w:rPr>
        <w:t xml:space="preserve">"Cloud migrations require careful planning and a phased approach. Here's how I'd handle this specific migration: </w:t>
      </w:r>
    </w:p>
    <w:p w14:paraId="4E2D6C51" w14:textId="0B9601E3" w:rsidR="0091504E" w:rsidRPr="0091504E" w:rsidRDefault="0091504E" w:rsidP="0091504E">
      <w:pPr>
        <w:rPr>
          <w:lang w:val="en-GB"/>
        </w:rPr>
      </w:pPr>
      <w:r w:rsidRPr="0091504E">
        <w:rPr>
          <w:b/>
          <w:bCs/>
          <w:lang w:val="en-GB"/>
        </w:rPr>
        <w:t>Assessment and Discovery</w:t>
      </w:r>
      <w:r w:rsidRPr="0091504E">
        <w:rPr>
          <w:lang w:val="en-GB"/>
        </w:rPr>
        <w:t>:</w:t>
      </w:r>
      <w:r w:rsidR="00D63F12">
        <w:rPr>
          <w:lang w:val="en-GB"/>
        </w:rPr>
        <w:t xml:space="preserve"> </w:t>
      </w:r>
      <w:r w:rsidRPr="0091504E">
        <w:rPr>
          <w:lang w:val="en-GB"/>
        </w:rPr>
        <w:t>Document current architecture and dependencies</w:t>
      </w:r>
    </w:p>
    <w:p w14:paraId="3FA13166" w14:textId="77777777" w:rsidR="0091504E" w:rsidRPr="0091504E" w:rsidRDefault="0091504E" w:rsidP="0091504E">
      <w:pPr>
        <w:rPr>
          <w:lang w:val="en-GB"/>
        </w:rPr>
      </w:pPr>
      <w:r w:rsidRPr="0091504E">
        <w:rPr>
          <w:lang w:val="en-GB"/>
        </w:rPr>
        <w:t>Identify integration points with other systems</w:t>
      </w:r>
    </w:p>
    <w:p w14:paraId="25F0E4F5" w14:textId="77777777" w:rsidR="0091504E" w:rsidRPr="0091504E" w:rsidRDefault="0091504E" w:rsidP="0091504E">
      <w:pPr>
        <w:rPr>
          <w:lang w:val="en-GB"/>
        </w:rPr>
      </w:pPr>
      <w:r w:rsidRPr="0091504E">
        <w:rPr>
          <w:lang w:val="en-GB"/>
        </w:rPr>
        <w:t>Profile database usage patterns and resource requirements</w:t>
      </w:r>
    </w:p>
    <w:p w14:paraId="258C48BF" w14:textId="77777777" w:rsidR="0091504E" w:rsidRPr="0091504E" w:rsidRDefault="0091504E" w:rsidP="0091504E">
      <w:pPr>
        <w:rPr>
          <w:lang w:val="en-GB"/>
        </w:rPr>
      </w:pPr>
      <w:r w:rsidRPr="0091504E">
        <w:rPr>
          <w:lang w:val="en-GB"/>
        </w:rPr>
        <w:lastRenderedPageBreak/>
        <w:t>Map out current security and compliance requirements</w:t>
      </w:r>
    </w:p>
    <w:p w14:paraId="11CF94A4" w14:textId="77777777" w:rsidR="0091504E" w:rsidRPr="0091504E" w:rsidRDefault="0091504E" w:rsidP="0091504E">
      <w:pPr>
        <w:rPr>
          <w:lang w:val="en-GB"/>
        </w:rPr>
      </w:pPr>
      <w:r w:rsidRPr="0091504E">
        <w:rPr>
          <w:lang w:val="en-GB"/>
        </w:rPr>
        <w:t xml:space="preserve">Estimate current costs for TCO comparison </w:t>
      </w:r>
    </w:p>
    <w:p w14:paraId="66D9D503" w14:textId="77777777" w:rsidR="00D63F12" w:rsidRDefault="0091504E" w:rsidP="0091504E">
      <w:pPr>
        <w:rPr>
          <w:lang w:val="en-GB"/>
        </w:rPr>
      </w:pPr>
      <w:r w:rsidRPr="0091504E">
        <w:rPr>
          <w:b/>
          <w:bCs/>
          <w:lang w:val="en-GB"/>
        </w:rPr>
        <w:t>Migration Strategy Selection</w:t>
      </w:r>
      <w:r w:rsidRPr="0091504E">
        <w:rPr>
          <w:lang w:val="en-GB"/>
        </w:rPr>
        <w:t>:</w:t>
      </w:r>
      <w:r w:rsidR="00D63F12">
        <w:rPr>
          <w:lang w:val="en-GB"/>
        </w:rPr>
        <w:t xml:space="preserve"> </w:t>
      </w:r>
      <w:r w:rsidRPr="0091504E">
        <w:rPr>
          <w:lang w:val="en-GB"/>
        </w:rPr>
        <w:t>For this specific stack, I'd recommend a combined approach:</w:t>
      </w:r>
    </w:p>
    <w:p w14:paraId="29F277C8" w14:textId="7F9DE151" w:rsidR="0091504E" w:rsidRPr="0091504E" w:rsidRDefault="0091504E" w:rsidP="0091504E">
      <w:pPr>
        <w:rPr>
          <w:lang w:val="en-GB"/>
        </w:rPr>
      </w:pPr>
      <w:r w:rsidRPr="0091504E">
        <w:rPr>
          <w:lang w:val="en-GB"/>
        </w:rPr>
        <w:t>Database: AWS DMS for Oracle to Aurora PostgreSQL migration</w:t>
      </w:r>
    </w:p>
    <w:p w14:paraId="55EA0FAB" w14:textId="77777777" w:rsidR="0091504E" w:rsidRPr="0091504E" w:rsidRDefault="0091504E" w:rsidP="0091504E">
      <w:pPr>
        <w:rPr>
          <w:lang w:val="en-GB"/>
        </w:rPr>
      </w:pPr>
      <w:r w:rsidRPr="0091504E">
        <w:rPr>
          <w:lang w:val="en-GB"/>
        </w:rPr>
        <w:t>Application: Containerize Java app for ECS/EKS deployment</w:t>
      </w:r>
    </w:p>
    <w:p w14:paraId="0F67EF10" w14:textId="77777777" w:rsidR="0091504E" w:rsidRPr="0091504E" w:rsidRDefault="0091504E" w:rsidP="0091504E">
      <w:pPr>
        <w:rPr>
          <w:lang w:val="en-GB"/>
        </w:rPr>
      </w:pPr>
      <w:r w:rsidRPr="0091504E">
        <w:rPr>
          <w:lang w:val="en-GB"/>
        </w:rPr>
        <w:t>Storage: Migrate from local files to S3 with CloudFront CDN</w:t>
      </w:r>
    </w:p>
    <w:p w14:paraId="214AE76C" w14:textId="77777777" w:rsidR="0091504E" w:rsidRPr="0091504E" w:rsidRDefault="0091504E" w:rsidP="0091504E">
      <w:pPr>
        <w:rPr>
          <w:lang w:val="en-GB"/>
        </w:rPr>
      </w:pPr>
      <w:r w:rsidRPr="0091504E">
        <w:rPr>
          <w:lang w:val="en-GB"/>
        </w:rPr>
        <w:t>Consider AWS App2Container for initial containerization</w:t>
      </w:r>
    </w:p>
    <w:p w14:paraId="464D716F" w14:textId="77777777" w:rsidR="0091504E" w:rsidRPr="0091504E" w:rsidRDefault="0091504E" w:rsidP="0091504E">
      <w:pPr>
        <w:rPr>
          <w:lang w:val="en-GB"/>
        </w:rPr>
      </w:pPr>
      <w:r w:rsidRPr="0091504E">
        <w:rPr>
          <w:b/>
          <w:bCs/>
          <w:lang w:val="en-GB"/>
        </w:rPr>
        <w:t>Technical Design</w:t>
      </w:r>
      <w:r w:rsidRPr="0091504E">
        <w:rPr>
          <w:lang w:val="en-GB"/>
        </w:rPr>
        <w:t xml:space="preserve">: </w:t>
      </w:r>
    </w:p>
    <w:p w14:paraId="24057D7A" w14:textId="4DCDC635" w:rsidR="0091504E" w:rsidRPr="0091504E" w:rsidRDefault="0091504E" w:rsidP="0091504E">
      <w:pPr>
        <w:rPr>
          <w:lang w:val="en-GB"/>
        </w:rPr>
      </w:pPr>
      <w:r w:rsidRPr="0091504E">
        <w:rPr>
          <w:b/>
          <w:bCs/>
          <w:lang w:val="en-GB"/>
        </w:rPr>
        <w:t>Migration Execution Plan</w:t>
      </w:r>
      <w:r w:rsidRPr="0091504E">
        <w:rPr>
          <w:lang w:val="en-GB"/>
        </w:rPr>
        <w:t>:</w:t>
      </w:r>
      <w:r w:rsidR="00D63F12">
        <w:rPr>
          <w:lang w:val="en-GB"/>
        </w:rPr>
        <w:t xml:space="preserve"> </w:t>
      </w:r>
      <w:r w:rsidRPr="0091504E">
        <w:rPr>
          <w:lang w:val="en-GB"/>
        </w:rPr>
        <w:t>Create detailed runbooks for each migration component</w:t>
      </w:r>
    </w:p>
    <w:p w14:paraId="01AB761C" w14:textId="77777777" w:rsidR="0091504E" w:rsidRPr="0091504E" w:rsidRDefault="0091504E" w:rsidP="0091504E">
      <w:pPr>
        <w:rPr>
          <w:lang w:val="en-GB"/>
        </w:rPr>
      </w:pPr>
      <w:r w:rsidRPr="0091504E">
        <w:rPr>
          <w:lang w:val="en-GB"/>
        </w:rPr>
        <w:t>Set up data replication for minimal downtime (AWS DMS)</w:t>
      </w:r>
    </w:p>
    <w:p w14:paraId="29DEB9E9" w14:textId="77777777" w:rsidR="0091504E" w:rsidRPr="0091504E" w:rsidRDefault="0091504E" w:rsidP="0091504E">
      <w:pPr>
        <w:rPr>
          <w:lang w:val="en-GB"/>
        </w:rPr>
      </w:pPr>
      <w:r w:rsidRPr="0091504E">
        <w:rPr>
          <w:lang w:val="en-GB"/>
        </w:rPr>
        <w:t>Implement CI/CD pipeline for the containerized application</w:t>
      </w:r>
    </w:p>
    <w:p w14:paraId="608ED9CA" w14:textId="77777777" w:rsidR="0091504E" w:rsidRPr="0091504E" w:rsidRDefault="0091504E" w:rsidP="0091504E">
      <w:pPr>
        <w:rPr>
          <w:lang w:val="en-GB"/>
        </w:rPr>
      </w:pPr>
      <w:r w:rsidRPr="0091504E">
        <w:rPr>
          <w:lang w:val="en-GB"/>
        </w:rPr>
        <w:t>Establish VPN or Direct Connect for hybrid phase</w:t>
      </w:r>
    </w:p>
    <w:p w14:paraId="6346096D" w14:textId="77777777" w:rsidR="0091504E" w:rsidRPr="0091504E" w:rsidRDefault="0091504E" w:rsidP="0091504E">
      <w:pPr>
        <w:rPr>
          <w:lang w:val="en-GB"/>
        </w:rPr>
      </w:pPr>
      <w:r w:rsidRPr="0091504E">
        <w:rPr>
          <w:lang w:val="en-GB"/>
        </w:rPr>
        <w:t xml:space="preserve">Deploy Cloud Foundation (networking, security, IAM) </w:t>
      </w:r>
    </w:p>
    <w:p w14:paraId="286D71B0" w14:textId="6A39AB3B" w:rsidR="0091504E" w:rsidRPr="0091504E" w:rsidRDefault="0091504E" w:rsidP="0091504E">
      <w:pPr>
        <w:rPr>
          <w:lang w:val="en-GB"/>
        </w:rPr>
      </w:pPr>
      <w:r w:rsidRPr="0091504E">
        <w:rPr>
          <w:b/>
          <w:bCs/>
          <w:lang w:val="en-GB"/>
        </w:rPr>
        <w:t>Testing and Validation</w:t>
      </w:r>
      <w:r w:rsidRPr="0091504E">
        <w:rPr>
          <w:lang w:val="en-GB"/>
        </w:rPr>
        <w:t>:</w:t>
      </w:r>
      <w:r w:rsidR="00D63F12">
        <w:rPr>
          <w:lang w:val="en-GB"/>
        </w:rPr>
        <w:t xml:space="preserve"> </w:t>
      </w:r>
      <w:r w:rsidRPr="0091504E">
        <w:rPr>
          <w:lang w:val="en-GB"/>
        </w:rPr>
        <w:t>Create performance baseline for comparison</w:t>
      </w:r>
    </w:p>
    <w:p w14:paraId="09AF321A" w14:textId="77777777" w:rsidR="0091504E" w:rsidRPr="0091504E" w:rsidRDefault="0091504E" w:rsidP="0091504E">
      <w:pPr>
        <w:rPr>
          <w:lang w:val="en-GB"/>
        </w:rPr>
      </w:pPr>
      <w:r w:rsidRPr="0091504E">
        <w:rPr>
          <w:lang w:val="en-GB"/>
        </w:rPr>
        <w:t xml:space="preserve">Implement comprehensive </w:t>
      </w:r>
      <w:proofErr w:type="gramStart"/>
      <w:r w:rsidRPr="0091504E">
        <w:rPr>
          <w:lang w:val="en-GB"/>
        </w:rPr>
        <w:t>pre</w:t>
      </w:r>
      <w:proofErr w:type="gramEnd"/>
      <w:r w:rsidRPr="0091504E">
        <w:rPr>
          <w:lang w:val="en-GB"/>
        </w:rPr>
        <w:t xml:space="preserve"> and post-migration testing</w:t>
      </w:r>
    </w:p>
    <w:p w14:paraId="2121B5A9" w14:textId="77777777" w:rsidR="0091504E" w:rsidRPr="0091504E" w:rsidRDefault="0091504E" w:rsidP="0091504E">
      <w:pPr>
        <w:rPr>
          <w:lang w:val="en-GB"/>
        </w:rPr>
      </w:pPr>
      <w:r w:rsidRPr="0091504E">
        <w:rPr>
          <w:lang w:val="en-GB"/>
        </w:rPr>
        <w:t>Perform security assessment of cloud environment</w:t>
      </w:r>
    </w:p>
    <w:p w14:paraId="2542E04D" w14:textId="77777777" w:rsidR="0091504E" w:rsidRPr="0091504E" w:rsidRDefault="0091504E" w:rsidP="0091504E">
      <w:pPr>
        <w:rPr>
          <w:lang w:val="en-GB"/>
        </w:rPr>
      </w:pPr>
      <w:r w:rsidRPr="0091504E">
        <w:rPr>
          <w:lang w:val="en-GB"/>
        </w:rPr>
        <w:t xml:space="preserve">Run parallel operations during transition </w:t>
      </w:r>
    </w:p>
    <w:p w14:paraId="11A39D87" w14:textId="77777777" w:rsidR="0091504E" w:rsidRPr="0091504E" w:rsidRDefault="0091504E" w:rsidP="0091504E">
      <w:pPr>
        <w:rPr>
          <w:lang w:val="en-GB"/>
        </w:rPr>
      </w:pPr>
    </w:p>
    <w:p w14:paraId="4CDEF652" w14:textId="416AD751" w:rsidR="0091504E" w:rsidRPr="0091504E" w:rsidRDefault="0091504E" w:rsidP="0091504E">
      <w:pPr>
        <w:rPr>
          <w:lang w:val="en-GB"/>
        </w:rPr>
      </w:pPr>
      <w:r w:rsidRPr="0091504E">
        <w:rPr>
          <w:b/>
          <w:bCs/>
          <w:lang w:val="en-GB"/>
        </w:rPr>
        <w:t>Operational Readiness</w:t>
      </w:r>
      <w:r w:rsidRPr="0091504E">
        <w:rPr>
          <w:lang w:val="en-GB"/>
        </w:rPr>
        <w:t>:</w:t>
      </w:r>
      <w:r w:rsidR="00D63F12">
        <w:rPr>
          <w:lang w:val="en-GB"/>
        </w:rPr>
        <w:t xml:space="preserve"> </w:t>
      </w:r>
      <w:r w:rsidRPr="0091504E">
        <w:rPr>
          <w:lang w:val="en-GB"/>
        </w:rPr>
        <w:t>Update monitoring and alerting for AWS environment</w:t>
      </w:r>
    </w:p>
    <w:p w14:paraId="209C7D0F" w14:textId="77777777" w:rsidR="0091504E" w:rsidRPr="0091504E" w:rsidRDefault="0091504E" w:rsidP="0091504E">
      <w:pPr>
        <w:rPr>
          <w:lang w:val="en-GB"/>
        </w:rPr>
      </w:pPr>
      <w:r w:rsidRPr="0091504E">
        <w:rPr>
          <w:lang w:val="en-GB"/>
        </w:rPr>
        <w:t>Create cloud-specific runbooks and disaster recovery plans</w:t>
      </w:r>
    </w:p>
    <w:p w14:paraId="2E76770D" w14:textId="77777777" w:rsidR="0091504E" w:rsidRPr="0091504E" w:rsidRDefault="0091504E" w:rsidP="0091504E">
      <w:pPr>
        <w:rPr>
          <w:lang w:val="en-GB"/>
        </w:rPr>
      </w:pPr>
      <w:r w:rsidRPr="0091504E">
        <w:rPr>
          <w:lang w:val="en-GB"/>
        </w:rPr>
        <w:t>Train operations team on AWS services and tools</w:t>
      </w:r>
    </w:p>
    <w:p w14:paraId="11C1F5F5" w14:textId="3AD312F2" w:rsidR="0091504E" w:rsidRPr="0091504E" w:rsidRDefault="0091504E" w:rsidP="0091504E">
      <w:pPr>
        <w:rPr>
          <w:lang w:val="en-GB"/>
        </w:rPr>
      </w:pPr>
      <w:r w:rsidRPr="0091504E">
        <w:rPr>
          <w:lang w:val="en-GB"/>
        </w:rPr>
        <w:t>Implement cloud cost management and optimization</w:t>
      </w:r>
      <w:r w:rsidR="00D63F12">
        <w:rPr>
          <w:lang w:val="en-GB"/>
        </w:rPr>
        <w:t>.</w:t>
      </w:r>
    </w:p>
    <w:sectPr w:rsidR="0091504E" w:rsidRPr="0091504E" w:rsidSect="00064749">
      <w:headerReference w:type="default" r:id="rId16"/>
      <w:footerReference w:type="default" r:id="rId17"/>
      <w:pgSz w:w="12240" w:h="15840" w:code="1"/>
      <w:pgMar w:top="2623"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F7EA0" w14:textId="77777777" w:rsidR="000F4218" w:rsidRDefault="000F4218" w:rsidP="00D1354B">
      <w:r>
        <w:separator/>
      </w:r>
    </w:p>
  </w:endnote>
  <w:endnote w:type="continuationSeparator" w:id="0">
    <w:p w14:paraId="296A9C1F" w14:textId="77777777" w:rsidR="000F4218" w:rsidRDefault="000F4218" w:rsidP="00D13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189" w14:textId="6F71BEA0" w:rsidR="00F04EA8" w:rsidRDefault="00064749" w:rsidP="00F04EA8">
    <w:pPr>
      <w:tabs>
        <w:tab w:val="num" w:pos="284"/>
      </w:tabs>
      <w:spacing w:after="0" w:line="276" w:lineRule="auto"/>
      <w:ind w:left="-709" w:right="-682"/>
      <w:jc w:val="left"/>
    </w:pPr>
    <w:r>
      <w:rPr>
        <w:rFonts w:cstheme="minorHAnsi"/>
        <w:noProof/>
        <w:color w:val="000000" w:themeColor="text1"/>
        <w:sz w:val="22"/>
        <w:szCs w:val="22"/>
        <w:lang w:val="en-GB"/>
      </w:rPr>
      <w:drawing>
        <wp:anchor distT="0" distB="0" distL="114300" distR="114300" simplePos="0" relativeHeight="251658240" behindDoc="1" locked="0" layoutInCell="1" allowOverlap="1" wp14:anchorId="1AE9516A" wp14:editId="237909EB">
          <wp:simplePos x="0" y="0"/>
          <wp:positionH relativeFrom="margin">
            <wp:posOffset>-449580</wp:posOffset>
          </wp:positionH>
          <wp:positionV relativeFrom="paragraph">
            <wp:posOffset>278130</wp:posOffset>
          </wp:positionV>
          <wp:extent cx="7741920" cy="906780"/>
          <wp:effectExtent l="0" t="0" r="0" b="7620"/>
          <wp:wrapNone/>
          <wp:docPr id="1061839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89516" name="Picture 961889516"/>
                  <pic:cNvPicPr/>
                </pic:nvPicPr>
                <pic:blipFill>
                  <a:blip r:embed="rId1">
                    <a:extLst>
                      <a:ext uri="{28A0092B-C50C-407E-A947-70E740481C1C}">
                        <a14:useLocalDpi xmlns:a14="http://schemas.microsoft.com/office/drawing/2010/main" val="0"/>
                      </a:ext>
                    </a:extLst>
                  </a:blip>
                  <a:stretch>
                    <a:fillRect/>
                  </a:stretch>
                </pic:blipFill>
                <pic:spPr>
                  <a:xfrm>
                    <a:off x="0" y="0"/>
                    <a:ext cx="7741920" cy="90678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19AD1A35">
        <v:rect id="_x0000_i1025" style="width:0;height:1.5pt" o:hralign="center" o:hrstd="t" o:hr="t" fillcolor="#a0a0a0" stroked="f"/>
      </w:pict>
    </w:r>
  </w:p>
  <w:p w14:paraId="4654A0D7" w14:textId="1226A417" w:rsidR="00064749" w:rsidRPr="00064749" w:rsidRDefault="00064749" w:rsidP="00064749">
    <w:pPr>
      <w:tabs>
        <w:tab w:val="num" w:pos="284"/>
      </w:tabs>
      <w:spacing w:after="0" w:line="276" w:lineRule="auto"/>
      <w:ind w:left="360"/>
      <w:jc w:val="left"/>
      <w:rPr>
        <w:rFonts w:cstheme="minorHAnsi"/>
        <w:color w:val="000000" w:themeColor="text1"/>
        <w:sz w:val="22"/>
        <w:szCs w:val="22"/>
        <w:lang w:val="en-GB"/>
      </w:rPr>
    </w:pPr>
  </w:p>
  <w:p w14:paraId="4E9B6AA4" w14:textId="77777777" w:rsidR="00064749" w:rsidRPr="00064749" w:rsidRDefault="00064749" w:rsidP="00064749">
    <w:pPr>
      <w:tabs>
        <w:tab w:val="num" w:pos="284"/>
      </w:tabs>
      <w:spacing w:after="0" w:line="276" w:lineRule="auto"/>
      <w:ind w:left="360"/>
      <w:jc w:val="left"/>
      <w:rPr>
        <w:rFonts w:cstheme="minorHAnsi"/>
        <w:color w:val="000000" w:themeColor="text1"/>
        <w:sz w:val="22"/>
        <w:szCs w:val="22"/>
        <w:lang w:val="en-GB"/>
      </w:rPr>
    </w:pPr>
  </w:p>
  <w:p w14:paraId="7785F86E" w14:textId="254A1A8B" w:rsidR="00CE0A6E" w:rsidRPr="00CE0A6E" w:rsidRDefault="00064749" w:rsidP="00064749">
    <w:pPr>
      <w:pStyle w:val="ListParagraph"/>
      <w:numPr>
        <w:ilvl w:val="0"/>
        <w:numId w:val="5"/>
      </w:numPr>
      <w:tabs>
        <w:tab w:val="clear" w:pos="720"/>
        <w:tab w:val="num" w:pos="284"/>
      </w:tabs>
      <w:spacing w:after="0" w:line="276" w:lineRule="auto"/>
      <w:ind w:left="567" w:firstLine="4962"/>
      <w:jc w:val="left"/>
      <w:rPr>
        <w:rFonts w:cstheme="minorHAnsi"/>
        <w:color w:val="000000" w:themeColor="text1"/>
        <w:sz w:val="22"/>
        <w:szCs w:val="22"/>
        <w:lang w:val="en-GB"/>
      </w:rPr>
    </w:pPr>
    <w:hyperlink r:id="rId2" w:history="1">
      <w:r w:rsidRPr="008B7038">
        <w:rPr>
          <w:rStyle w:val="Hyperlink"/>
          <w:rFonts w:ascii="Calibri" w:eastAsia="Arial" w:hAnsi="Calibri" w:cs="Calibri"/>
          <w:kern w:val="2"/>
          <w:sz w:val="22"/>
          <w:szCs w:val="22"/>
          <w:lang w:val="en-GB" w:eastAsia="en-GB"/>
          <w14:ligatures w14:val="standardContextual"/>
        </w:rPr>
        <w:t>https://www.linkedin.com/in/saraswathilakshman/</w:t>
      </w:r>
    </w:hyperlink>
    <w:r w:rsidR="00CE0A6E">
      <w:t xml:space="preserve"> </w:t>
    </w:r>
  </w:p>
  <w:p w14:paraId="5ABD7145" w14:textId="7C7152D5" w:rsidR="00CE0A6E" w:rsidRDefault="00CE0A6E" w:rsidP="00064749">
    <w:pPr>
      <w:pStyle w:val="ListParagraph"/>
      <w:spacing w:after="0" w:line="276" w:lineRule="auto"/>
      <w:ind w:left="5529"/>
      <w:jc w:val="left"/>
    </w:pPr>
    <w:r>
      <w:rPr>
        <w:noProof/>
      </w:rPr>
      <w:drawing>
        <wp:inline distT="0" distB="0" distL="0" distR="0" wp14:anchorId="11541559" wp14:editId="38F28A71">
          <wp:extent cx="517380" cy="152400"/>
          <wp:effectExtent l="0" t="0" r="0" b="0"/>
          <wp:docPr id="47159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39175"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22598" cy="153937"/>
                  </a:xfrm>
                  <a:prstGeom prst="rect">
                    <a:avLst/>
                  </a:prstGeom>
                </pic:spPr>
              </pic:pic>
            </a:graphicData>
          </a:graphic>
        </wp:inline>
      </w:drawing>
    </w:r>
    <w:hyperlink r:id="rId4" w:history="1">
      <w:r w:rsidRPr="00CE0A6E">
        <w:rPr>
          <w:rStyle w:val="Hyperlink"/>
        </w:rPr>
        <w:t xml:space="preserve"> </w:t>
      </w:r>
      <w:r w:rsidRPr="00CE0A6E">
        <w:rPr>
          <w:rStyle w:val="Hyperlink"/>
          <w:rFonts w:cstheme="minorHAnsi"/>
          <w:sz w:val="22"/>
          <w:szCs w:val="22"/>
          <w:lang w:val="en-GB"/>
        </w:rPr>
        <w:t>https://saraswathilakshman.medium.com/</w:t>
      </w:r>
    </w:hyperlink>
  </w:p>
  <w:p w14:paraId="33219822" w14:textId="62DB4922" w:rsidR="00064749" w:rsidRPr="00E97854" w:rsidRDefault="00064749" w:rsidP="00CE0A6E">
    <w:pPr>
      <w:pStyle w:val="ListParagraph"/>
      <w:spacing w:after="0" w:line="276" w:lineRule="auto"/>
      <w:ind w:left="0"/>
      <w:jc w:val="left"/>
      <w:rPr>
        <w:rFonts w:cstheme="minorHAnsi"/>
        <w:color w:val="000000" w:themeColor="text1"/>
        <w:sz w:val="22"/>
        <w:szCs w:val="22"/>
        <w:lang w:val="en-GB"/>
      </w:rPr>
    </w:pPr>
  </w:p>
  <w:p w14:paraId="15C486D6" w14:textId="77777777" w:rsidR="00CE0A6E" w:rsidRDefault="00CE0A6E" w:rsidP="00CE0A6E">
    <w:pPr>
      <w:pStyle w:val="Footer"/>
      <w:ind w:left="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D78F9" w14:textId="77777777" w:rsidR="000F4218" w:rsidRDefault="000F4218" w:rsidP="00D1354B">
      <w:r>
        <w:separator/>
      </w:r>
    </w:p>
  </w:footnote>
  <w:footnote w:type="continuationSeparator" w:id="0">
    <w:p w14:paraId="09193611" w14:textId="77777777" w:rsidR="000F4218" w:rsidRDefault="000F4218" w:rsidP="00D13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3FFFB" w14:textId="3273823C" w:rsidR="002D2EC4" w:rsidRPr="008B4998" w:rsidRDefault="002D2EC4" w:rsidP="002D2EC4">
    <w:pPr>
      <w:pStyle w:val="Header"/>
      <w:ind w:left="-709"/>
      <w:rPr>
        <w:color w:val="FFFF00"/>
      </w:rPr>
    </w:pPr>
    <w:r w:rsidRPr="008B4998">
      <w:rPr>
        <w:noProof/>
        <w:color w:val="FFFF00"/>
      </w:rPr>
      <w:drawing>
        <wp:inline distT="0" distB="0" distL="0" distR="0" wp14:anchorId="6FFC7AF5" wp14:editId="54163FA4">
          <wp:extent cx="7772400" cy="2301240"/>
          <wp:effectExtent l="0" t="0" r="0" b="3810"/>
          <wp:docPr id="79974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6870" name="Picture 38176870"/>
                  <pic:cNvPicPr/>
                </pic:nvPicPr>
                <pic:blipFill>
                  <a:blip r:embed="rId1">
                    <a:extLst>
                      <a:ext uri="{28A0092B-C50C-407E-A947-70E740481C1C}">
                        <a14:useLocalDpi xmlns:a14="http://schemas.microsoft.com/office/drawing/2010/main" val="0"/>
                      </a:ext>
                    </a:extLst>
                  </a:blip>
                  <a:stretch>
                    <a:fillRect/>
                  </a:stretch>
                </pic:blipFill>
                <pic:spPr>
                  <a:xfrm>
                    <a:off x="0" y="0"/>
                    <a:ext cx="7772400" cy="23012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2752B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i1025" type="#_x0000_t75" style="width:11.5pt;height:11.5pt;visibility:visible">
            <v:imagedata r:id="rId1" o:title=""/>
          </v:shape>
        </w:pict>
      </mc:Choice>
      <mc:Fallback>
        <w:drawing>
          <wp:inline distT="0" distB="0" distL="0" distR="0" wp14:anchorId="1083C2CB" wp14:editId="29D4AD9B">
            <wp:extent cx="144780" cy="144780"/>
            <wp:effectExtent l="0" t="0" r="7620" b="7620"/>
            <wp:docPr id="17424173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10486" name="Graphic 1396510486"/>
                    <pic:cNvPicPr/>
                  </pic:nvPicPr>
                  <pic:blipFill>
                    <a:blip r:embed="rId2">
                      <a:extLst>
                        <a:ext uri="{96DAC541-7B7A-43D3-8B79-37D633B846F1}">
                          <asvg:svgBlip xmlns:asvg="http://schemas.microsoft.com/office/drawing/2016/SVG/main" r:embed="rId3"/>
                        </a:ext>
                      </a:extLst>
                    </a:blip>
                    <a:stretch>
                      <a:fillRect/>
                    </a:stretch>
                  </pic:blipFill>
                  <pic:spPr>
                    <a:xfrm>
                      <a:off x="0" y="0"/>
                      <a:ext cx="144780" cy="144780"/>
                    </a:xfrm>
                    <a:prstGeom prst="rect">
                      <a:avLst/>
                    </a:prstGeom>
                  </pic:spPr>
                </pic:pic>
              </a:graphicData>
            </a:graphic>
          </wp:inline>
        </w:drawing>
      </mc:Fallback>
    </mc:AlternateContent>
  </w:numPicBullet>
  <w:abstractNum w:abstractNumId="0"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230E80"/>
    <w:multiLevelType w:val="hybridMultilevel"/>
    <w:tmpl w:val="EA985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4B679F"/>
    <w:multiLevelType w:val="hybridMultilevel"/>
    <w:tmpl w:val="A93CF3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D533800"/>
    <w:multiLevelType w:val="hybridMultilevel"/>
    <w:tmpl w:val="13BC5404"/>
    <w:lvl w:ilvl="0" w:tplc="8A0C5EB6">
      <w:start w:val="1"/>
      <w:numFmt w:val="bullet"/>
      <w:lvlText w:val=""/>
      <w:lvlPicBulletId w:val="0"/>
      <w:lvlJc w:val="left"/>
      <w:pPr>
        <w:tabs>
          <w:tab w:val="num" w:pos="720"/>
        </w:tabs>
        <w:ind w:left="720" w:hanging="360"/>
      </w:pPr>
      <w:rPr>
        <w:rFonts w:ascii="Symbol" w:hAnsi="Symbol" w:hint="default"/>
      </w:rPr>
    </w:lvl>
    <w:lvl w:ilvl="1" w:tplc="F760C160" w:tentative="1">
      <w:start w:val="1"/>
      <w:numFmt w:val="bullet"/>
      <w:lvlText w:val=""/>
      <w:lvlJc w:val="left"/>
      <w:pPr>
        <w:tabs>
          <w:tab w:val="num" w:pos="1440"/>
        </w:tabs>
        <w:ind w:left="1440" w:hanging="360"/>
      </w:pPr>
      <w:rPr>
        <w:rFonts w:ascii="Symbol" w:hAnsi="Symbol" w:hint="default"/>
      </w:rPr>
    </w:lvl>
    <w:lvl w:ilvl="2" w:tplc="1056339A" w:tentative="1">
      <w:start w:val="1"/>
      <w:numFmt w:val="bullet"/>
      <w:lvlText w:val=""/>
      <w:lvlJc w:val="left"/>
      <w:pPr>
        <w:tabs>
          <w:tab w:val="num" w:pos="2160"/>
        </w:tabs>
        <w:ind w:left="2160" w:hanging="360"/>
      </w:pPr>
      <w:rPr>
        <w:rFonts w:ascii="Symbol" w:hAnsi="Symbol" w:hint="default"/>
      </w:rPr>
    </w:lvl>
    <w:lvl w:ilvl="3" w:tplc="23F020B8" w:tentative="1">
      <w:start w:val="1"/>
      <w:numFmt w:val="bullet"/>
      <w:lvlText w:val=""/>
      <w:lvlJc w:val="left"/>
      <w:pPr>
        <w:tabs>
          <w:tab w:val="num" w:pos="2880"/>
        </w:tabs>
        <w:ind w:left="2880" w:hanging="360"/>
      </w:pPr>
      <w:rPr>
        <w:rFonts w:ascii="Symbol" w:hAnsi="Symbol" w:hint="default"/>
      </w:rPr>
    </w:lvl>
    <w:lvl w:ilvl="4" w:tplc="77C2D67C" w:tentative="1">
      <w:start w:val="1"/>
      <w:numFmt w:val="bullet"/>
      <w:lvlText w:val=""/>
      <w:lvlJc w:val="left"/>
      <w:pPr>
        <w:tabs>
          <w:tab w:val="num" w:pos="3600"/>
        </w:tabs>
        <w:ind w:left="3600" w:hanging="360"/>
      </w:pPr>
      <w:rPr>
        <w:rFonts w:ascii="Symbol" w:hAnsi="Symbol" w:hint="default"/>
      </w:rPr>
    </w:lvl>
    <w:lvl w:ilvl="5" w:tplc="10388BF8" w:tentative="1">
      <w:start w:val="1"/>
      <w:numFmt w:val="bullet"/>
      <w:lvlText w:val=""/>
      <w:lvlJc w:val="left"/>
      <w:pPr>
        <w:tabs>
          <w:tab w:val="num" w:pos="4320"/>
        </w:tabs>
        <w:ind w:left="4320" w:hanging="360"/>
      </w:pPr>
      <w:rPr>
        <w:rFonts w:ascii="Symbol" w:hAnsi="Symbol" w:hint="default"/>
      </w:rPr>
    </w:lvl>
    <w:lvl w:ilvl="6" w:tplc="48C05CCE" w:tentative="1">
      <w:start w:val="1"/>
      <w:numFmt w:val="bullet"/>
      <w:lvlText w:val=""/>
      <w:lvlJc w:val="left"/>
      <w:pPr>
        <w:tabs>
          <w:tab w:val="num" w:pos="5040"/>
        </w:tabs>
        <w:ind w:left="5040" w:hanging="360"/>
      </w:pPr>
      <w:rPr>
        <w:rFonts w:ascii="Symbol" w:hAnsi="Symbol" w:hint="default"/>
      </w:rPr>
    </w:lvl>
    <w:lvl w:ilvl="7" w:tplc="BD12F1DA" w:tentative="1">
      <w:start w:val="1"/>
      <w:numFmt w:val="bullet"/>
      <w:lvlText w:val=""/>
      <w:lvlJc w:val="left"/>
      <w:pPr>
        <w:tabs>
          <w:tab w:val="num" w:pos="5760"/>
        </w:tabs>
        <w:ind w:left="5760" w:hanging="360"/>
      </w:pPr>
      <w:rPr>
        <w:rFonts w:ascii="Symbol" w:hAnsi="Symbol" w:hint="default"/>
      </w:rPr>
    </w:lvl>
    <w:lvl w:ilvl="8" w:tplc="E814EFB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F8F4AC1"/>
    <w:multiLevelType w:val="hybridMultilevel"/>
    <w:tmpl w:val="9C40B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D87686"/>
    <w:multiLevelType w:val="hybridMultilevel"/>
    <w:tmpl w:val="66368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2999257">
    <w:abstractNumId w:val="0"/>
  </w:num>
  <w:num w:numId="2" w16cid:durableId="676268967">
    <w:abstractNumId w:val="2"/>
  </w:num>
  <w:num w:numId="3" w16cid:durableId="2066219381">
    <w:abstractNumId w:val="4"/>
  </w:num>
  <w:num w:numId="4" w16cid:durableId="2069841339">
    <w:abstractNumId w:val="1"/>
  </w:num>
  <w:num w:numId="5" w16cid:durableId="1799372074">
    <w:abstractNumId w:val="3"/>
  </w:num>
  <w:num w:numId="6" w16cid:durableId="15428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C4"/>
    <w:rsid w:val="00020F1A"/>
    <w:rsid w:val="0002402C"/>
    <w:rsid w:val="00036690"/>
    <w:rsid w:val="00046B5F"/>
    <w:rsid w:val="0006442E"/>
    <w:rsid w:val="00064749"/>
    <w:rsid w:val="0008190F"/>
    <w:rsid w:val="00083143"/>
    <w:rsid w:val="000A576C"/>
    <w:rsid w:val="000F4218"/>
    <w:rsid w:val="00110DCD"/>
    <w:rsid w:val="001137A8"/>
    <w:rsid w:val="00136C5C"/>
    <w:rsid w:val="00155F00"/>
    <w:rsid w:val="00196147"/>
    <w:rsid w:val="001A572F"/>
    <w:rsid w:val="002056E8"/>
    <w:rsid w:val="00210649"/>
    <w:rsid w:val="00213418"/>
    <w:rsid w:val="00213C66"/>
    <w:rsid w:val="00231652"/>
    <w:rsid w:val="00257458"/>
    <w:rsid w:val="00271F5F"/>
    <w:rsid w:val="002A55AD"/>
    <w:rsid w:val="002D2EC4"/>
    <w:rsid w:val="002E21BD"/>
    <w:rsid w:val="0032226E"/>
    <w:rsid w:val="0036014C"/>
    <w:rsid w:val="00371639"/>
    <w:rsid w:val="003727AA"/>
    <w:rsid w:val="003A0A68"/>
    <w:rsid w:val="003B33FB"/>
    <w:rsid w:val="003D152C"/>
    <w:rsid w:val="003F24CC"/>
    <w:rsid w:val="00416CAD"/>
    <w:rsid w:val="0042158C"/>
    <w:rsid w:val="004261DC"/>
    <w:rsid w:val="0042625C"/>
    <w:rsid w:val="00444F90"/>
    <w:rsid w:val="0046288F"/>
    <w:rsid w:val="004650A1"/>
    <w:rsid w:val="004A0CA2"/>
    <w:rsid w:val="004D306E"/>
    <w:rsid w:val="004D4E17"/>
    <w:rsid w:val="004F1B78"/>
    <w:rsid w:val="004F56BA"/>
    <w:rsid w:val="0051213B"/>
    <w:rsid w:val="005141AE"/>
    <w:rsid w:val="00530BA3"/>
    <w:rsid w:val="00533946"/>
    <w:rsid w:val="0054365E"/>
    <w:rsid w:val="005444C7"/>
    <w:rsid w:val="005933EA"/>
    <w:rsid w:val="005E6931"/>
    <w:rsid w:val="006069F1"/>
    <w:rsid w:val="006441FB"/>
    <w:rsid w:val="0066025D"/>
    <w:rsid w:val="006602EC"/>
    <w:rsid w:val="00663982"/>
    <w:rsid w:val="00684877"/>
    <w:rsid w:val="00685076"/>
    <w:rsid w:val="00691E77"/>
    <w:rsid w:val="00692CEC"/>
    <w:rsid w:val="006D62DF"/>
    <w:rsid w:val="006F1F65"/>
    <w:rsid w:val="006F609F"/>
    <w:rsid w:val="006F71FC"/>
    <w:rsid w:val="00711909"/>
    <w:rsid w:val="00716E5A"/>
    <w:rsid w:val="00722A82"/>
    <w:rsid w:val="00722B5F"/>
    <w:rsid w:val="0073059E"/>
    <w:rsid w:val="00733701"/>
    <w:rsid w:val="00757443"/>
    <w:rsid w:val="00767510"/>
    <w:rsid w:val="007A6E81"/>
    <w:rsid w:val="007B0BFB"/>
    <w:rsid w:val="007B0EEC"/>
    <w:rsid w:val="007C67F4"/>
    <w:rsid w:val="007E112A"/>
    <w:rsid w:val="007F418C"/>
    <w:rsid w:val="00821E07"/>
    <w:rsid w:val="008350DD"/>
    <w:rsid w:val="00850034"/>
    <w:rsid w:val="00851932"/>
    <w:rsid w:val="00864853"/>
    <w:rsid w:val="0086648A"/>
    <w:rsid w:val="00893F40"/>
    <w:rsid w:val="008A00D1"/>
    <w:rsid w:val="008B4998"/>
    <w:rsid w:val="008B5108"/>
    <w:rsid w:val="008C57C3"/>
    <w:rsid w:val="00906475"/>
    <w:rsid w:val="0091504E"/>
    <w:rsid w:val="00917E46"/>
    <w:rsid w:val="009256DC"/>
    <w:rsid w:val="00930B81"/>
    <w:rsid w:val="00977384"/>
    <w:rsid w:val="009C13BF"/>
    <w:rsid w:val="009D68F5"/>
    <w:rsid w:val="009D716C"/>
    <w:rsid w:val="00A3362D"/>
    <w:rsid w:val="00A34B40"/>
    <w:rsid w:val="00A83898"/>
    <w:rsid w:val="00A8535F"/>
    <w:rsid w:val="00A8582A"/>
    <w:rsid w:val="00AE06F1"/>
    <w:rsid w:val="00AE2BF2"/>
    <w:rsid w:val="00B10275"/>
    <w:rsid w:val="00B23EBB"/>
    <w:rsid w:val="00B41010"/>
    <w:rsid w:val="00B55AD3"/>
    <w:rsid w:val="00B817AB"/>
    <w:rsid w:val="00BA1836"/>
    <w:rsid w:val="00BC32F1"/>
    <w:rsid w:val="00BD484E"/>
    <w:rsid w:val="00C0042C"/>
    <w:rsid w:val="00C02A25"/>
    <w:rsid w:val="00C030BE"/>
    <w:rsid w:val="00C03558"/>
    <w:rsid w:val="00C22541"/>
    <w:rsid w:val="00C40A22"/>
    <w:rsid w:val="00CA5B37"/>
    <w:rsid w:val="00CC42B0"/>
    <w:rsid w:val="00CD7353"/>
    <w:rsid w:val="00CE0A6E"/>
    <w:rsid w:val="00CE342F"/>
    <w:rsid w:val="00CF1D3D"/>
    <w:rsid w:val="00CF7268"/>
    <w:rsid w:val="00CF7D78"/>
    <w:rsid w:val="00D04C25"/>
    <w:rsid w:val="00D1354B"/>
    <w:rsid w:val="00D24020"/>
    <w:rsid w:val="00D42E13"/>
    <w:rsid w:val="00D4324E"/>
    <w:rsid w:val="00D55A5C"/>
    <w:rsid w:val="00D56A50"/>
    <w:rsid w:val="00D63F12"/>
    <w:rsid w:val="00D70E49"/>
    <w:rsid w:val="00D920AB"/>
    <w:rsid w:val="00DC50ED"/>
    <w:rsid w:val="00DE4A00"/>
    <w:rsid w:val="00DF2926"/>
    <w:rsid w:val="00E052EE"/>
    <w:rsid w:val="00E12E68"/>
    <w:rsid w:val="00E37081"/>
    <w:rsid w:val="00E41601"/>
    <w:rsid w:val="00E45801"/>
    <w:rsid w:val="00E64466"/>
    <w:rsid w:val="00E724A0"/>
    <w:rsid w:val="00E75ED9"/>
    <w:rsid w:val="00EA1214"/>
    <w:rsid w:val="00EB7B9D"/>
    <w:rsid w:val="00EE22B8"/>
    <w:rsid w:val="00EE2DF6"/>
    <w:rsid w:val="00F02F3A"/>
    <w:rsid w:val="00F04EA8"/>
    <w:rsid w:val="00F100AF"/>
    <w:rsid w:val="00F16E9A"/>
    <w:rsid w:val="00F35397"/>
    <w:rsid w:val="00F50EAF"/>
    <w:rsid w:val="00F62357"/>
    <w:rsid w:val="00F80107"/>
    <w:rsid w:val="00FD11F7"/>
    <w:rsid w:val="00FD6886"/>
    <w:rsid w:val="00FD6CF2"/>
    <w:rsid w:val="00FE0784"/>
    <w:rsid w:val="00FF6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1ADE8"/>
  <w15:chartTrackingRefBased/>
  <w15:docId w15:val="{A529513E-671C-4EE5-88DC-577756C2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2DF"/>
    <w:pPr>
      <w:spacing w:after="240" w:line="240" w:lineRule="auto"/>
      <w:jc w:val="both"/>
    </w:pPr>
    <w:rPr>
      <w:rFonts w:cs="Open Sans"/>
      <w:color w:val="767171" w:themeColor="background2" w:themeShade="80"/>
      <w:position w:val="9"/>
      <w:sz w:val="24"/>
      <w:szCs w:val="24"/>
      <w:lang w:val="en-US"/>
    </w:rPr>
  </w:style>
  <w:style w:type="paragraph" w:styleId="Heading1">
    <w:name w:val="heading 1"/>
    <w:basedOn w:val="Normal"/>
    <w:next w:val="Normal"/>
    <w:link w:val="Heading1Char"/>
    <w:uiPriority w:val="9"/>
    <w:qFormat/>
    <w:rsid w:val="00D1354B"/>
    <w:pPr>
      <w:spacing w:after="0" w:line="4" w:lineRule="atLeast"/>
      <w:jc w:val="right"/>
      <w:outlineLvl w:val="0"/>
    </w:pPr>
    <w:rPr>
      <w:b/>
      <w:caps/>
      <w:color w:val="7F7F7F" w:themeColor="text1" w:themeTint="80"/>
      <w:spacing w:val="20"/>
      <w:kern w:val="48"/>
      <w:sz w:val="32"/>
      <w:szCs w:val="32"/>
    </w:rPr>
  </w:style>
  <w:style w:type="paragraph" w:styleId="Heading2">
    <w:name w:val="heading 2"/>
    <w:basedOn w:val="Normal"/>
    <w:next w:val="Normal"/>
    <w:link w:val="Heading2Char"/>
    <w:uiPriority w:val="9"/>
    <w:qFormat/>
    <w:rsid w:val="00A34B40"/>
    <w:pPr>
      <w:spacing w:after="0"/>
      <w:outlineLvl w:val="1"/>
    </w:pPr>
    <w:rPr>
      <w:i/>
      <w:caps/>
      <w:position w:val="8"/>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E81"/>
    <w:pPr>
      <w:ind w:left="720"/>
      <w:contextualSpacing/>
    </w:pPr>
  </w:style>
  <w:style w:type="character" w:styleId="Hyperlink">
    <w:name w:val="Hyperlink"/>
    <w:basedOn w:val="DefaultParagraphFont"/>
    <w:unhideWhenUsed/>
    <w:rsid w:val="00BA1836"/>
    <w:rPr>
      <w:color w:val="0563C1" w:themeColor="hyperlink"/>
      <w:u w:val="single"/>
    </w:rPr>
  </w:style>
  <w:style w:type="character" w:styleId="UnresolvedMention">
    <w:name w:val="Unresolved Mention"/>
    <w:basedOn w:val="DefaultParagraphFont"/>
    <w:uiPriority w:val="99"/>
    <w:semiHidden/>
    <w:unhideWhenUsed/>
    <w:rsid w:val="00BA1836"/>
    <w:rPr>
      <w:color w:val="605E5C"/>
      <w:shd w:val="clear" w:color="auto" w:fill="E1DFDD"/>
    </w:rPr>
  </w:style>
  <w:style w:type="paragraph" w:styleId="Header">
    <w:name w:val="header"/>
    <w:basedOn w:val="Normal"/>
    <w:link w:val="HeaderChar"/>
    <w:uiPriority w:val="99"/>
    <w:rsid w:val="00B55AD3"/>
    <w:pPr>
      <w:tabs>
        <w:tab w:val="center" w:pos="4680"/>
        <w:tab w:val="right" w:pos="9360"/>
      </w:tabs>
      <w:spacing w:after="0"/>
    </w:pPr>
  </w:style>
  <w:style w:type="character" w:customStyle="1" w:styleId="HeaderChar">
    <w:name w:val="Header Char"/>
    <w:basedOn w:val="DefaultParagraphFont"/>
    <w:link w:val="Header"/>
    <w:uiPriority w:val="99"/>
    <w:rsid w:val="00D1354B"/>
  </w:style>
  <w:style w:type="paragraph" w:styleId="Footer">
    <w:name w:val="footer"/>
    <w:basedOn w:val="Normal"/>
    <w:link w:val="FooterChar"/>
    <w:uiPriority w:val="99"/>
    <w:semiHidden/>
    <w:rsid w:val="00B55AD3"/>
    <w:pPr>
      <w:tabs>
        <w:tab w:val="center" w:pos="4680"/>
        <w:tab w:val="right" w:pos="9360"/>
      </w:tabs>
      <w:spacing w:after="0"/>
    </w:pPr>
  </w:style>
  <w:style w:type="character" w:customStyle="1" w:styleId="FooterChar">
    <w:name w:val="Footer Char"/>
    <w:basedOn w:val="DefaultParagraphFont"/>
    <w:link w:val="Footer"/>
    <w:uiPriority w:val="99"/>
    <w:semiHidden/>
    <w:rsid w:val="00D1354B"/>
  </w:style>
  <w:style w:type="paragraph" w:styleId="Title">
    <w:name w:val="Title"/>
    <w:basedOn w:val="Normal"/>
    <w:next w:val="Normal"/>
    <w:link w:val="TitleChar"/>
    <w:uiPriority w:val="10"/>
    <w:qFormat/>
    <w:rsid w:val="00D1354B"/>
    <w:pPr>
      <w:spacing w:after="0"/>
      <w:jc w:val="left"/>
    </w:pPr>
    <w:rPr>
      <w:rFonts w:asciiTheme="majorHAnsi" w:hAnsiTheme="majorHAnsi"/>
      <w:b/>
      <w:caps/>
      <w:color w:val="595959" w:themeColor="text1" w:themeTint="A6"/>
      <w:spacing w:val="60"/>
      <w:kern w:val="200"/>
      <w:position w:val="0"/>
      <w:sz w:val="70"/>
      <w:szCs w:val="70"/>
      <w14:numSpacing w14:val="proportional"/>
    </w:rPr>
  </w:style>
  <w:style w:type="character" w:customStyle="1" w:styleId="TitleChar">
    <w:name w:val="Title Char"/>
    <w:basedOn w:val="DefaultParagraphFont"/>
    <w:link w:val="Title"/>
    <w:uiPriority w:val="10"/>
    <w:rsid w:val="00D1354B"/>
    <w:rPr>
      <w:rFonts w:asciiTheme="majorHAnsi" w:hAnsiTheme="majorHAnsi" w:cs="Open Sans"/>
      <w:b/>
      <w:caps/>
      <w:color w:val="595959" w:themeColor="text1" w:themeTint="A6"/>
      <w:spacing w:val="60"/>
      <w:kern w:val="200"/>
      <w:sz w:val="70"/>
      <w:szCs w:val="70"/>
      <w:lang w:val="en-GB"/>
      <w14:numSpacing w14:val="proportional"/>
    </w:rPr>
  </w:style>
  <w:style w:type="paragraph" w:styleId="Subtitle">
    <w:name w:val="Subtitle"/>
    <w:basedOn w:val="Normal"/>
    <w:next w:val="Normal"/>
    <w:link w:val="SubtitleChar"/>
    <w:uiPriority w:val="11"/>
    <w:qFormat/>
    <w:rsid w:val="00D1354B"/>
    <w:pPr>
      <w:spacing w:after="160"/>
      <w:jc w:val="left"/>
    </w:pPr>
    <w:rPr>
      <w:caps/>
      <w:color w:val="3B3838" w:themeColor="background2" w:themeShade="40"/>
      <w:spacing w:val="80"/>
      <w:kern w:val="144"/>
      <w:position w:val="0"/>
      <w:sz w:val="28"/>
      <w:szCs w:val="28"/>
    </w:rPr>
  </w:style>
  <w:style w:type="character" w:customStyle="1" w:styleId="SubtitleChar">
    <w:name w:val="Subtitle Char"/>
    <w:basedOn w:val="DefaultParagraphFont"/>
    <w:link w:val="Subtitle"/>
    <w:uiPriority w:val="11"/>
    <w:rsid w:val="00D1354B"/>
    <w:rPr>
      <w:rFonts w:cs="Open Sans"/>
      <w:caps/>
      <w:color w:val="3B3838" w:themeColor="background2" w:themeShade="40"/>
      <w:spacing w:val="80"/>
      <w:kern w:val="144"/>
      <w:sz w:val="28"/>
      <w:szCs w:val="28"/>
      <w:lang w:val="en-GB"/>
    </w:rPr>
  </w:style>
  <w:style w:type="paragraph" w:customStyle="1" w:styleId="Graphicsanchor">
    <w:name w:val="Graphics anchor"/>
    <w:basedOn w:val="Normal"/>
    <w:qFormat/>
    <w:rsid w:val="00D1354B"/>
    <w:pPr>
      <w:spacing w:after="0"/>
    </w:pPr>
    <w:rPr>
      <w:vertAlign w:val="subscript"/>
    </w:rPr>
  </w:style>
  <w:style w:type="character" w:customStyle="1" w:styleId="Heading1Char">
    <w:name w:val="Heading 1 Char"/>
    <w:basedOn w:val="DefaultParagraphFont"/>
    <w:link w:val="Heading1"/>
    <w:uiPriority w:val="9"/>
    <w:rsid w:val="00D1354B"/>
    <w:rPr>
      <w:rFonts w:cs="Open Sans"/>
      <w:b/>
      <w:caps/>
      <w:color w:val="7F7F7F" w:themeColor="text1" w:themeTint="80"/>
      <w:spacing w:val="20"/>
      <w:kern w:val="48"/>
      <w:position w:val="9"/>
      <w:sz w:val="32"/>
      <w:szCs w:val="32"/>
      <w:lang w:val="en-GB"/>
    </w:rPr>
  </w:style>
  <w:style w:type="paragraph" w:customStyle="1" w:styleId="ContactInfo">
    <w:name w:val="Contact Info"/>
    <w:basedOn w:val="Normal"/>
    <w:qFormat/>
    <w:rsid w:val="006D62DF"/>
    <w:pPr>
      <w:spacing w:after="0" w:line="4" w:lineRule="atLeast"/>
      <w:jc w:val="right"/>
    </w:pPr>
    <w:rPr>
      <w:position w:val="0"/>
    </w:rPr>
  </w:style>
  <w:style w:type="character" w:customStyle="1" w:styleId="Heading2Char">
    <w:name w:val="Heading 2 Char"/>
    <w:basedOn w:val="DefaultParagraphFont"/>
    <w:link w:val="Heading2"/>
    <w:uiPriority w:val="9"/>
    <w:rsid w:val="00A34B40"/>
    <w:rPr>
      <w:rFonts w:cs="Open Sans"/>
      <w:i/>
      <w:caps/>
      <w:color w:val="767171" w:themeColor="background2" w:themeShade="80"/>
      <w:position w:val="8"/>
      <w:sz w:val="32"/>
      <w:szCs w:val="32"/>
      <w:lang w:val="en-GB"/>
    </w:rPr>
  </w:style>
  <w:style w:type="paragraph" w:styleId="Closing">
    <w:name w:val="Closing"/>
    <w:basedOn w:val="Normal"/>
    <w:link w:val="ClosingChar"/>
    <w:uiPriority w:val="99"/>
    <w:semiHidden/>
    <w:rsid w:val="00D1354B"/>
    <w:pPr>
      <w:spacing w:after="0"/>
    </w:pPr>
  </w:style>
  <w:style w:type="character" w:customStyle="1" w:styleId="ClosingChar">
    <w:name w:val="Closing Char"/>
    <w:basedOn w:val="DefaultParagraphFont"/>
    <w:link w:val="Closing"/>
    <w:uiPriority w:val="99"/>
    <w:semiHidden/>
    <w:rsid w:val="00821E07"/>
    <w:rPr>
      <w:rFonts w:cs="Open Sans"/>
      <w:color w:val="767171" w:themeColor="background2" w:themeShade="80"/>
      <w:position w:val="9"/>
      <w:sz w:val="24"/>
      <w:szCs w:val="24"/>
      <w:lang w:val="en-GB"/>
    </w:rPr>
  </w:style>
  <w:style w:type="paragraph" w:styleId="Date">
    <w:name w:val="Date"/>
    <w:basedOn w:val="Normal"/>
    <w:next w:val="Normal"/>
    <w:link w:val="DateChar"/>
    <w:uiPriority w:val="99"/>
    <w:rsid w:val="00EA1214"/>
    <w:pPr>
      <w:spacing w:after="0"/>
    </w:pPr>
  </w:style>
  <w:style w:type="character" w:customStyle="1" w:styleId="DateChar">
    <w:name w:val="Date Char"/>
    <w:basedOn w:val="DefaultParagraphFont"/>
    <w:link w:val="Date"/>
    <w:uiPriority w:val="99"/>
    <w:rsid w:val="00EA1214"/>
    <w:rPr>
      <w:rFonts w:cs="Open Sans"/>
      <w:color w:val="767171" w:themeColor="background2" w:themeShade="80"/>
      <w:position w:val="9"/>
      <w:sz w:val="24"/>
      <w:szCs w:val="24"/>
      <w:lang w:val="en-GB"/>
    </w:rPr>
  </w:style>
  <w:style w:type="paragraph" w:customStyle="1" w:styleId="Default">
    <w:name w:val="Default"/>
    <w:rsid w:val="00D70E49"/>
    <w:pPr>
      <w:autoSpaceDE w:val="0"/>
      <w:autoSpaceDN w:val="0"/>
      <w:adjustRightInd w:val="0"/>
      <w:spacing w:after="0" w:line="240" w:lineRule="auto"/>
    </w:pPr>
    <w:rPr>
      <w:rFonts w:ascii="Segoe UI" w:hAnsi="Segoe UI" w:cs="Segoe U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166826">
      <w:bodyDiv w:val="1"/>
      <w:marLeft w:val="0"/>
      <w:marRight w:val="0"/>
      <w:marTop w:val="0"/>
      <w:marBottom w:val="0"/>
      <w:divBdr>
        <w:top w:val="none" w:sz="0" w:space="0" w:color="auto"/>
        <w:left w:val="none" w:sz="0" w:space="0" w:color="auto"/>
        <w:bottom w:val="none" w:sz="0" w:space="0" w:color="auto"/>
        <w:right w:val="none" w:sz="0" w:space="0" w:color="auto"/>
      </w:divBdr>
      <w:divsChild>
        <w:div w:id="1789663070">
          <w:marLeft w:val="0"/>
          <w:marRight w:val="0"/>
          <w:marTop w:val="0"/>
          <w:marBottom w:val="0"/>
          <w:divBdr>
            <w:top w:val="none" w:sz="0" w:space="0" w:color="auto"/>
            <w:left w:val="none" w:sz="0" w:space="0" w:color="auto"/>
            <w:bottom w:val="none" w:sz="0" w:space="0" w:color="auto"/>
            <w:right w:val="none" w:sz="0" w:space="0" w:color="auto"/>
          </w:divBdr>
        </w:div>
        <w:div w:id="622924784">
          <w:marLeft w:val="0"/>
          <w:marRight w:val="0"/>
          <w:marTop w:val="0"/>
          <w:marBottom w:val="0"/>
          <w:divBdr>
            <w:top w:val="none" w:sz="0" w:space="0" w:color="auto"/>
            <w:left w:val="none" w:sz="0" w:space="0" w:color="auto"/>
            <w:bottom w:val="none" w:sz="0" w:space="0" w:color="auto"/>
            <w:right w:val="none" w:sz="0" w:space="0" w:color="auto"/>
          </w:divBdr>
          <w:divsChild>
            <w:div w:id="279729459">
              <w:marLeft w:val="0"/>
              <w:marRight w:val="0"/>
              <w:marTop w:val="0"/>
              <w:marBottom w:val="0"/>
              <w:divBdr>
                <w:top w:val="none" w:sz="0" w:space="0" w:color="auto"/>
                <w:left w:val="none" w:sz="0" w:space="0" w:color="auto"/>
                <w:bottom w:val="none" w:sz="0" w:space="0" w:color="auto"/>
                <w:right w:val="none" w:sz="0" w:space="0" w:color="auto"/>
              </w:divBdr>
            </w:div>
          </w:divsChild>
        </w:div>
        <w:div w:id="2013481997">
          <w:marLeft w:val="0"/>
          <w:marRight w:val="0"/>
          <w:marTop w:val="0"/>
          <w:marBottom w:val="0"/>
          <w:divBdr>
            <w:top w:val="none" w:sz="0" w:space="0" w:color="auto"/>
            <w:left w:val="none" w:sz="0" w:space="0" w:color="auto"/>
            <w:bottom w:val="none" w:sz="0" w:space="0" w:color="auto"/>
            <w:right w:val="none" w:sz="0" w:space="0" w:color="auto"/>
          </w:divBdr>
        </w:div>
        <w:div w:id="308363573">
          <w:marLeft w:val="0"/>
          <w:marRight w:val="0"/>
          <w:marTop w:val="0"/>
          <w:marBottom w:val="0"/>
          <w:divBdr>
            <w:top w:val="none" w:sz="0" w:space="0" w:color="auto"/>
            <w:left w:val="none" w:sz="0" w:space="0" w:color="auto"/>
            <w:bottom w:val="none" w:sz="0" w:space="0" w:color="auto"/>
            <w:right w:val="none" w:sz="0" w:space="0" w:color="auto"/>
          </w:divBdr>
          <w:divsChild>
            <w:div w:id="1467697821">
              <w:marLeft w:val="0"/>
              <w:marRight w:val="0"/>
              <w:marTop w:val="0"/>
              <w:marBottom w:val="0"/>
              <w:divBdr>
                <w:top w:val="none" w:sz="0" w:space="0" w:color="auto"/>
                <w:left w:val="none" w:sz="0" w:space="0" w:color="auto"/>
                <w:bottom w:val="none" w:sz="0" w:space="0" w:color="auto"/>
                <w:right w:val="none" w:sz="0" w:space="0" w:color="auto"/>
              </w:divBdr>
            </w:div>
          </w:divsChild>
        </w:div>
        <w:div w:id="995304126">
          <w:marLeft w:val="0"/>
          <w:marRight w:val="0"/>
          <w:marTop w:val="0"/>
          <w:marBottom w:val="0"/>
          <w:divBdr>
            <w:top w:val="none" w:sz="0" w:space="0" w:color="auto"/>
            <w:left w:val="none" w:sz="0" w:space="0" w:color="auto"/>
            <w:bottom w:val="none" w:sz="0" w:space="0" w:color="auto"/>
            <w:right w:val="none" w:sz="0" w:space="0" w:color="auto"/>
          </w:divBdr>
        </w:div>
        <w:div w:id="1350792094">
          <w:marLeft w:val="0"/>
          <w:marRight w:val="0"/>
          <w:marTop w:val="0"/>
          <w:marBottom w:val="0"/>
          <w:divBdr>
            <w:top w:val="none" w:sz="0" w:space="0" w:color="auto"/>
            <w:left w:val="none" w:sz="0" w:space="0" w:color="auto"/>
            <w:bottom w:val="none" w:sz="0" w:space="0" w:color="auto"/>
            <w:right w:val="none" w:sz="0" w:space="0" w:color="auto"/>
          </w:divBdr>
          <w:divsChild>
            <w:div w:id="1209218647">
              <w:marLeft w:val="0"/>
              <w:marRight w:val="0"/>
              <w:marTop w:val="0"/>
              <w:marBottom w:val="0"/>
              <w:divBdr>
                <w:top w:val="none" w:sz="0" w:space="0" w:color="auto"/>
                <w:left w:val="none" w:sz="0" w:space="0" w:color="auto"/>
                <w:bottom w:val="none" w:sz="0" w:space="0" w:color="auto"/>
                <w:right w:val="none" w:sz="0" w:space="0" w:color="auto"/>
              </w:divBdr>
            </w:div>
          </w:divsChild>
        </w:div>
        <w:div w:id="261689040">
          <w:marLeft w:val="0"/>
          <w:marRight w:val="0"/>
          <w:marTop w:val="0"/>
          <w:marBottom w:val="0"/>
          <w:divBdr>
            <w:top w:val="none" w:sz="0" w:space="0" w:color="auto"/>
            <w:left w:val="none" w:sz="0" w:space="0" w:color="auto"/>
            <w:bottom w:val="none" w:sz="0" w:space="0" w:color="auto"/>
            <w:right w:val="none" w:sz="0" w:space="0" w:color="auto"/>
          </w:divBdr>
        </w:div>
        <w:div w:id="1155951960">
          <w:marLeft w:val="0"/>
          <w:marRight w:val="0"/>
          <w:marTop w:val="0"/>
          <w:marBottom w:val="0"/>
          <w:divBdr>
            <w:top w:val="none" w:sz="0" w:space="0" w:color="auto"/>
            <w:left w:val="none" w:sz="0" w:space="0" w:color="auto"/>
            <w:bottom w:val="none" w:sz="0" w:space="0" w:color="auto"/>
            <w:right w:val="none" w:sz="0" w:space="0" w:color="auto"/>
          </w:divBdr>
          <w:divsChild>
            <w:div w:id="1253779334">
              <w:marLeft w:val="0"/>
              <w:marRight w:val="0"/>
              <w:marTop w:val="0"/>
              <w:marBottom w:val="0"/>
              <w:divBdr>
                <w:top w:val="none" w:sz="0" w:space="0" w:color="auto"/>
                <w:left w:val="none" w:sz="0" w:space="0" w:color="auto"/>
                <w:bottom w:val="none" w:sz="0" w:space="0" w:color="auto"/>
                <w:right w:val="none" w:sz="0" w:space="0" w:color="auto"/>
              </w:divBdr>
            </w:div>
          </w:divsChild>
        </w:div>
        <w:div w:id="1650862306">
          <w:marLeft w:val="0"/>
          <w:marRight w:val="0"/>
          <w:marTop w:val="0"/>
          <w:marBottom w:val="0"/>
          <w:divBdr>
            <w:top w:val="none" w:sz="0" w:space="0" w:color="auto"/>
            <w:left w:val="none" w:sz="0" w:space="0" w:color="auto"/>
            <w:bottom w:val="none" w:sz="0" w:space="0" w:color="auto"/>
            <w:right w:val="none" w:sz="0" w:space="0" w:color="auto"/>
          </w:divBdr>
        </w:div>
        <w:div w:id="1425607506">
          <w:marLeft w:val="0"/>
          <w:marRight w:val="0"/>
          <w:marTop w:val="0"/>
          <w:marBottom w:val="0"/>
          <w:divBdr>
            <w:top w:val="none" w:sz="0" w:space="0" w:color="auto"/>
            <w:left w:val="none" w:sz="0" w:space="0" w:color="auto"/>
            <w:bottom w:val="none" w:sz="0" w:space="0" w:color="auto"/>
            <w:right w:val="none" w:sz="0" w:space="0" w:color="auto"/>
          </w:divBdr>
          <w:divsChild>
            <w:div w:id="1344548976">
              <w:marLeft w:val="0"/>
              <w:marRight w:val="0"/>
              <w:marTop w:val="0"/>
              <w:marBottom w:val="0"/>
              <w:divBdr>
                <w:top w:val="none" w:sz="0" w:space="0" w:color="auto"/>
                <w:left w:val="none" w:sz="0" w:space="0" w:color="auto"/>
                <w:bottom w:val="none" w:sz="0" w:space="0" w:color="auto"/>
                <w:right w:val="none" w:sz="0" w:space="0" w:color="auto"/>
              </w:divBdr>
            </w:div>
          </w:divsChild>
        </w:div>
        <w:div w:id="1640916622">
          <w:marLeft w:val="0"/>
          <w:marRight w:val="0"/>
          <w:marTop w:val="0"/>
          <w:marBottom w:val="0"/>
          <w:divBdr>
            <w:top w:val="none" w:sz="0" w:space="0" w:color="auto"/>
            <w:left w:val="none" w:sz="0" w:space="0" w:color="auto"/>
            <w:bottom w:val="none" w:sz="0" w:space="0" w:color="auto"/>
            <w:right w:val="none" w:sz="0" w:space="0" w:color="auto"/>
          </w:divBdr>
        </w:div>
        <w:div w:id="233442710">
          <w:marLeft w:val="0"/>
          <w:marRight w:val="0"/>
          <w:marTop w:val="0"/>
          <w:marBottom w:val="0"/>
          <w:divBdr>
            <w:top w:val="none" w:sz="0" w:space="0" w:color="auto"/>
            <w:left w:val="none" w:sz="0" w:space="0" w:color="auto"/>
            <w:bottom w:val="none" w:sz="0" w:space="0" w:color="auto"/>
            <w:right w:val="none" w:sz="0" w:space="0" w:color="auto"/>
          </w:divBdr>
          <w:divsChild>
            <w:div w:id="1976789130">
              <w:marLeft w:val="0"/>
              <w:marRight w:val="0"/>
              <w:marTop w:val="0"/>
              <w:marBottom w:val="0"/>
              <w:divBdr>
                <w:top w:val="none" w:sz="0" w:space="0" w:color="auto"/>
                <w:left w:val="none" w:sz="0" w:space="0" w:color="auto"/>
                <w:bottom w:val="none" w:sz="0" w:space="0" w:color="auto"/>
                <w:right w:val="none" w:sz="0" w:space="0" w:color="auto"/>
              </w:divBdr>
            </w:div>
          </w:divsChild>
        </w:div>
        <w:div w:id="962228919">
          <w:marLeft w:val="0"/>
          <w:marRight w:val="0"/>
          <w:marTop w:val="0"/>
          <w:marBottom w:val="0"/>
          <w:divBdr>
            <w:top w:val="none" w:sz="0" w:space="0" w:color="auto"/>
            <w:left w:val="none" w:sz="0" w:space="0" w:color="auto"/>
            <w:bottom w:val="none" w:sz="0" w:space="0" w:color="auto"/>
            <w:right w:val="none" w:sz="0" w:space="0" w:color="auto"/>
          </w:divBdr>
        </w:div>
        <w:div w:id="94861616">
          <w:marLeft w:val="0"/>
          <w:marRight w:val="0"/>
          <w:marTop w:val="0"/>
          <w:marBottom w:val="0"/>
          <w:divBdr>
            <w:top w:val="none" w:sz="0" w:space="0" w:color="auto"/>
            <w:left w:val="none" w:sz="0" w:space="0" w:color="auto"/>
            <w:bottom w:val="none" w:sz="0" w:space="0" w:color="auto"/>
            <w:right w:val="none" w:sz="0" w:space="0" w:color="auto"/>
          </w:divBdr>
          <w:divsChild>
            <w:div w:id="1638872778">
              <w:marLeft w:val="0"/>
              <w:marRight w:val="0"/>
              <w:marTop w:val="0"/>
              <w:marBottom w:val="0"/>
              <w:divBdr>
                <w:top w:val="none" w:sz="0" w:space="0" w:color="auto"/>
                <w:left w:val="none" w:sz="0" w:space="0" w:color="auto"/>
                <w:bottom w:val="none" w:sz="0" w:space="0" w:color="auto"/>
                <w:right w:val="none" w:sz="0" w:space="0" w:color="auto"/>
              </w:divBdr>
            </w:div>
          </w:divsChild>
        </w:div>
        <w:div w:id="1296528540">
          <w:marLeft w:val="0"/>
          <w:marRight w:val="0"/>
          <w:marTop w:val="0"/>
          <w:marBottom w:val="0"/>
          <w:divBdr>
            <w:top w:val="none" w:sz="0" w:space="0" w:color="auto"/>
            <w:left w:val="none" w:sz="0" w:space="0" w:color="auto"/>
            <w:bottom w:val="none" w:sz="0" w:space="0" w:color="auto"/>
            <w:right w:val="none" w:sz="0" w:space="0" w:color="auto"/>
          </w:divBdr>
        </w:div>
        <w:div w:id="372460311">
          <w:marLeft w:val="0"/>
          <w:marRight w:val="0"/>
          <w:marTop w:val="0"/>
          <w:marBottom w:val="0"/>
          <w:divBdr>
            <w:top w:val="none" w:sz="0" w:space="0" w:color="auto"/>
            <w:left w:val="none" w:sz="0" w:space="0" w:color="auto"/>
            <w:bottom w:val="none" w:sz="0" w:space="0" w:color="auto"/>
            <w:right w:val="none" w:sz="0" w:space="0" w:color="auto"/>
          </w:divBdr>
          <w:divsChild>
            <w:div w:id="1051222403">
              <w:marLeft w:val="0"/>
              <w:marRight w:val="0"/>
              <w:marTop w:val="0"/>
              <w:marBottom w:val="0"/>
              <w:divBdr>
                <w:top w:val="none" w:sz="0" w:space="0" w:color="auto"/>
                <w:left w:val="none" w:sz="0" w:space="0" w:color="auto"/>
                <w:bottom w:val="none" w:sz="0" w:space="0" w:color="auto"/>
                <w:right w:val="none" w:sz="0" w:space="0" w:color="auto"/>
              </w:divBdr>
            </w:div>
          </w:divsChild>
        </w:div>
        <w:div w:id="1605651767">
          <w:marLeft w:val="0"/>
          <w:marRight w:val="0"/>
          <w:marTop w:val="0"/>
          <w:marBottom w:val="0"/>
          <w:divBdr>
            <w:top w:val="none" w:sz="0" w:space="0" w:color="auto"/>
            <w:left w:val="none" w:sz="0" w:space="0" w:color="auto"/>
            <w:bottom w:val="none" w:sz="0" w:space="0" w:color="auto"/>
            <w:right w:val="none" w:sz="0" w:space="0" w:color="auto"/>
          </w:divBdr>
        </w:div>
        <w:div w:id="1208563423">
          <w:marLeft w:val="0"/>
          <w:marRight w:val="0"/>
          <w:marTop w:val="0"/>
          <w:marBottom w:val="0"/>
          <w:divBdr>
            <w:top w:val="none" w:sz="0" w:space="0" w:color="auto"/>
            <w:left w:val="none" w:sz="0" w:space="0" w:color="auto"/>
            <w:bottom w:val="none" w:sz="0" w:space="0" w:color="auto"/>
            <w:right w:val="none" w:sz="0" w:space="0" w:color="auto"/>
          </w:divBdr>
          <w:divsChild>
            <w:div w:id="175392191">
              <w:marLeft w:val="0"/>
              <w:marRight w:val="0"/>
              <w:marTop w:val="0"/>
              <w:marBottom w:val="0"/>
              <w:divBdr>
                <w:top w:val="none" w:sz="0" w:space="0" w:color="auto"/>
                <w:left w:val="none" w:sz="0" w:space="0" w:color="auto"/>
                <w:bottom w:val="none" w:sz="0" w:space="0" w:color="auto"/>
                <w:right w:val="none" w:sz="0" w:space="0" w:color="auto"/>
              </w:divBdr>
            </w:div>
          </w:divsChild>
        </w:div>
        <w:div w:id="531186561">
          <w:marLeft w:val="0"/>
          <w:marRight w:val="0"/>
          <w:marTop w:val="0"/>
          <w:marBottom w:val="0"/>
          <w:divBdr>
            <w:top w:val="none" w:sz="0" w:space="0" w:color="auto"/>
            <w:left w:val="none" w:sz="0" w:space="0" w:color="auto"/>
            <w:bottom w:val="none" w:sz="0" w:space="0" w:color="auto"/>
            <w:right w:val="none" w:sz="0" w:space="0" w:color="auto"/>
          </w:divBdr>
        </w:div>
        <w:div w:id="1142886683">
          <w:marLeft w:val="0"/>
          <w:marRight w:val="0"/>
          <w:marTop w:val="0"/>
          <w:marBottom w:val="0"/>
          <w:divBdr>
            <w:top w:val="none" w:sz="0" w:space="0" w:color="auto"/>
            <w:left w:val="none" w:sz="0" w:space="0" w:color="auto"/>
            <w:bottom w:val="none" w:sz="0" w:space="0" w:color="auto"/>
            <w:right w:val="none" w:sz="0" w:space="0" w:color="auto"/>
          </w:divBdr>
          <w:divsChild>
            <w:div w:id="1796211210">
              <w:marLeft w:val="0"/>
              <w:marRight w:val="0"/>
              <w:marTop w:val="0"/>
              <w:marBottom w:val="0"/>
              <w:divBdr>
                <w:top w:val="none" w:sz="0" w:space="0" w:color="auto"/>
                <w:left w:val="none" w:sz="0" w:space="0" w:color="auto"/>
                <w:bottom w:val="none" w:sz="0" w:space="0" w:color="auto"/>
                <w:right w:val="none" w:sz="0" w:space="0" w:color="auto"/>
              </w:divBdr>
            </w:div>
          </w:divsChild>
        </w:div>
        <w:div w:id="1109350796">
          <w:marLeft w:val="0"/>
          <w:marRight w:val="0"/>
          <w:marTop w:val="0"/>
          <w:marBottom w:val="0"/>
          <w:divBdr>
            <w:top w:val="none" w:sz="0" w:space="0" w:color="auto"/>
            <w:left w:val="none" w:sz="0" w:space="0" w:color="auto"/>
            <w:bottom w:val="none" w:sz="0" w:space="0" w:color="auto"/>
            <w:right w:val="none" w:sz="0" w:space="0" w:color="auto"/>
          </w:divBdr>
        </w:div>
        <w:div w:id="465398301">
          <w:marLeft w:val="0"/>
          <w:marRight w:val="0"/>
          <w:marTop w:val="0"/>
          <w:marBottom w:val="0"/>
          <w:divBdr>
            <w:top w:val="none" w:sz="0" w:space="0" w:color="auto"/>
            <w:left w:val="none" w:sz="0" w:space="0" w:color="auto"/>
            <w:bottom w:val="none" w:sz="0" w:space="0" w:color="auto"/>
            <w:right w:val="none" w:sz="0" w:space="0" w:color="auto"/>
          </w:divBdr>
          <w:divsChild>
            <w:div w:id="123087589">
              <w:marLeft w:val="0"/>
              <w:marRight w:val="0"/>
              <w:marTop w:val="0"/>
              <w:marBottom w:val="0"/>
              <w:divBdr>
                <w:top w:val="none" w:sz="0" w:space="0" w:color="auto"/>
                <w:left w:val="none" w:sz="0" w:space="0" w:color="auto"/>
                <w:bottom w:val="none" w:sz="0" w:space="0" w:color="auto"/>
                <w:right w:val="none" w:sz="0" w:space="0" w:color="auto"/>
              </w:divBdr>
            </w:div>
          </w:divsChild>
        </w:div>
        <w:div w:id="1963002655">
          <w:marLeft w:val="0"/>
          <w:marRight w:val="0"/>
          <w:marTop w:val="0"/>
          <w:marBottom w:val="0"/>
          <w:divBdr>
            <w:top w:val="none" w:sz="0" w:space="0" w:color="auto"/>
            <w:left w:val="none" w:sz="0" w:space="0" w:color="auto"/>
            <w:bottom w:val="none" w:sz="0" w:space="0" w:color="auto"/>
            <w:right w:val="none" w:sz="0" w:space="0" w:color="auto"/>
          </w:divBdr>
        </w:div>
        <w:div w:id="1992249942">
          <w:marLeft w:val="0"/>
          <w:marRight w:val="0"/>
          <w:marTop w:val="0"/>
          <w:marBottom w:val="0"/>
          <w:divBdr>
            <w:top w:val="none" w:sz="0" w:space="0" w:color="auto"/>
            <w:left w:val="none" w:sz="0" w:space="0" w:color="auto"/>
            <w:bottom w:val="none" w:sz="0" w:space="0" w:color="auto"/>
            <w:right w:val="none" w:sz="0" w:space="0" w:color="auto"/>
          </w:divBdr>
          <w:divsChild>
            <w:div w:id="360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4620">
      <w:bodyDiv w:val="1"/>
      <w:marLeft w:val="0"/>
      <w:marRight w:val="0"/>
      <w:marTop w:val="0"/>
      <w:marBottom w:val="0"/>
      <w:divBdr>
        <w:top w:val="none" w:sz="0" w:space="0" w:color="auto"/>
        <w:left w:val="none" w:sz="0" w:space="0" w:color="auto"/>
        <w:bottom w:val="none" w:sz="0" w:space="0" w:color="auto"/>
        <w:right w:val="none" w:sz="0" w:space="0" w:color="auto"/>
      </w:divBdr>
      <w:divsChild>
        <w:div w:id="1581795284">
          <w:marLeft w:val="0"/>
          <w:marRight w:val="0"/>
          <w:marTop w:val="0"/>
          <w:marBottom w:val="0"/>
          <w:divBdr>
            <w:top w:val="none" w:sz="0" w:space="0" w:color="auto"/>
            <w:left w:val="none" w:sz="0" w:space="0" w:color="auto"/>
            <w:bottom w:val="none" w:sz="0" w:space="0" w:color="auto"/>
            <w:right w:val="none" w:sz="0" w:space="0" w:color="auto"/>
          </w:divBdr>
        </w:div>
        <w:div w:id="522017974">
          <w:marLeft w:val="0"/>
          <w:marRight w:val="0"/>
          <w:marTop w:val="0"/>
          <w:marBottom w:val="0"/>
          <w:divBdr>
            <w:top w:val="none" w:sz="0" w:space="0" w:color="auto"/>
            <w:left w:val="none" w:sz="0" w:space="0" w:color="auto"/>
            <w:bottom w:val="none" w:sz="0" w:space="0" w:color="auto"/>
            <w:right w:val="none" w:sz="0" w:space="0" w:color="auto"/>
          </w:divBdr>
          <w:divsChild>
            <w:div w:id="734162312">
              <w:marLeft w:val="0"/>
              <w:marRight w:val="0"/>
              <w:marTop w:val="0"/>
              <w:marBottom w:val="0"/>
              <w:divBdr>
                <w:top w:val="none" w:sz="0" w:space="0" w:color="auto"/>
                <w:left w:val="none" w:sz="0" w:space="0" w:color="auto"/>
                <w:bottom w:val="none" w:sz="0" w:space="0" w:color="auto"/>
                <w:right w:val="none" w:sz="0" w:space="0" w:color="auto"/>
              </w:divBdr>
            </w:div>
          </w:divsChild>
        </w:div>
        <w:div w:id="1688558715">
          <w:marLeft w:val="0"/>
          <w:marRight w:val="0"/>
          <w:marTop w:val="0"/>
          <w:marBottom w:val="0"/>
          <w:divBdr>
            <w:top w:val="none" w:sz="0" w:space="0" w:color="auto"/>
            <w:left w:val="none" w:sz="0" w:space="0" w:color="auto"/>
            <w:bottom w:val="none" w:sz="0" w:space="0" w:color="auto"/>
            <w:right w:val="none" w:sz="0" w:space="0" w:color="auto"/>
          </w:divBdr>
        </w:div>
        <w:div w:id="336539960">
          <w:marLeft w:val="0"/>
          <w:marRight w:val="0"/>
          <w:marTop w:val="0"/>
          <w:marBottom w:val="0"/>
          <w:divBdr>
            <w:top w:val="none" w:sz="0" w:space="0" w:color="auto"/>
            <w:left w:val="none" w:sz="0" w:space="0" w:color="auto"/>
            <w:bottom w:val="none" w:sz="0" w:space="0" w:color="auto"/>
            <w:right w:val="none" w:sz="0" w:space="0" w:color="auto"/>
          </w:divBdr>
          <w:divsChild>
            <w:div w:id="885483955">
              <w:marLeft w:val="0"/>
              <w:marRight w:val="0"/>
              <w:marTop w:val="0"/>
              <w:marBottom w:val="0"/>
              <w:divBdr>
                <w:top w:val="none" w:sz="0" w:space="0" w:color="auto"/>
                <w:left w:val="none" w:sz="0" w:space="0" w:color="auto"/>
                <w:bottom w:val="none" w:sz="0" w:space="0" w:color="auto"/>
                <w:right w:val="none" w:sz="0" w:space="0" w:color="auto"/>
              </w:divBdr>
            </w:div>
          </w:divsChild>
        </w:div>
        <w:div w:id="1069815120">
          <w:marLeft w:val="0"/>
          <w:marRight w:val="0"/>
          <w:marTop w:val="0"/>
          <w:marBottom w:val="0"/>
          <w:divBdr>
            <w:top w:val="none" w:sz="0" w:space="0" w:color="auto"/>
            <w:left w:val="none" w:sz="0" w:space="0" w:color="auto"/>
            <w:bottom w:val="none" w:sz="0" w:space="0" w:color="auto"/>
            <w:right w:val="none" w:sz="0" w:space="0" w:color="auto"/>
          </w:divBdr>
        </w:div>
        <w:div w:id="225801151">
          <w:marLeft w:val="0"/>
          <w:marRight w:val="0"/>
          <w:marTop w:val="0"/>
          <w:marBottom w:val="0"/>
          <w:divBdr>
            <w:top w:val="none" w:sz="0" w:space="0" w:color="auto"/>
            <w:left w:val="none" w:sz="0" w:space="0" w:color="auto"/>
            <w:bottom w:val="none" w:sz="0" w:space="0" w:color="auto"/>
            <w:right w:val="none" w:sz="0" w:space="0" w:color="auto"/>
          </w:divBdr>
          <w:divsChild>
            <w:div w:id="135730575">
              <w:marLeft w:val="0"/>
              <w:marRight w:val="0"/>
              <w:marTop w:val="0"/>
              <w:marBottom w:val="0"/>
              <w:divBdr>
                <w:top w:val="none" w:sz="0" w:space="0" w:color="auto"/>
                <w:left w:val="none" w:sz="0" w:space="0" w:color="auto"/>
                <w:bottom w:val="none" w:sz="0" w:space="0" w:color="auto"/>
                <w:right w:val="none" w:sz="0" w:space="0" w:color="auto"/>
              </w:divBdr>
            </w:div>
          </w:divsChild>
        </w:div>
        <w:div w:id="2118255665">
          <w:marLeft w:val="0"/>
          <w:marRight w:val="0"/>
          <w:marTop w:val="0"/>
          <w:marBottom w:val="0"/>
          <w:divBdr>
            <w:top w:val="none" w:sz="0" w:space="0" w:color="auto"/>
            <w:left w:val="none" w:sz="0" w:space="0" w:color="auto"/>
            <w:bottom w:val="none" w:sz="0" w:space="0" w:color="auto"/>
            <w:right w:val="none" w:sz="0" w:space="0" w:color="auto"/>
          </w:divBdr>
        </w:div>
        <w:div w:id="70474026">
          <w:marLeft w:val="0"/>
          <w:marRight w:val="0"/>
          <w:marTop w:val="0"/>
          <w:marBottom w:val="0"/>
          <w:divBdr>
            <w:top w:val="none" w:sz="0" w:space="0" w:color="auto"/>
            <w:left w:val="none" w:sz="0" w:space="0" w:color="auto"/>
            <w:bottom w:val="none" w:sz="0" w:space="0" w:color="auto"/>
            <w:right w:val="none" w:sz="0" w:space="0" w:color="auto"/>
          </w:divBdr>
          <w:divsChild>
            <w:div w:id="66803775">
              <w:marLeft w:val="0"/>
              <w:marRight w:val="0"/>
              <w:marTop w:val="0"/>
              <w:marBottom w:val="0"/>
              <w:divBdr>
                <w:top w:val="none" w:sz="0" w:space="0" w:color="auto"/>
                <w:left w:val="none" w:sz="0" w:space="0" w:color="auto"/>
                <w:bottom w:val="none" w:sz="0" w:space="0" w:color="auto"/>
                <w:right w:val="none" w:sz="0" w:space="0" w:color="auto"/>
              </w:divBdr>
            </w:div>
          </w:divsChild>
        </w:div>
        <w:div w:id="1094859626">
          <w:marLeft w:val="0"/>
          <w:marRight w:val="0"/>
          <w:marTop w:val="0"/>
          <w:marBottom w:val="0"/>
          <w:divBdr>
            <w:top w:val="none" w:sz="0" w:space="0" w:color="auto"/>
            <w:left w:val="none" w:sz="0" w:space="0" w:color="auto"/>
            <w:bottom w:val="none" w:sz="0" w:space="0" w:color="auto"/>
            <w:right w:val="none" w:sz="0" w:space="0" w:color="auto"/>
          </w:divBdr>
        </w:div>
        <w:div w:id="1627353886">
          <w:marLeft w:val="0"/>
          <w:marRight w:val="0"/>
          <w:marTop w:val="0"/>
          <w:marBottom w:val="0"/>
          <w:divBdr>
            <w:top w:val="none" w:sz="0" w:space="0" w:color="auto"/>
            <w:left w:val="none" w:sz="0" w:space="0" w:color="auto"/>
            <w:bottom w:val="none" w:sz="0" w:space="0" w:color="auto"/>
            <w:right w:val="none" w:sz="0" w:space="0" w:color="auto"/>
          </w:divBdr>
          <w:divsChild>
            <w:div w:id="585194538">
              <w:marLeft w:val="0"/>
              <w:marRight w:val="0"/>
              <w:marTop w:val="0"/>
              <w:marBottom w:val="0"/>
              <w:divBdr>
                <w:top w:val="none" w:sz="0" w:space="0" w:color="auto"/>
                <w:left w:val="none" w:sz="0" w:space="0" w:color="auto"/>
                <w:bottom w:val="none" w:sz="0" w:space="0" w:color="auto"/>
                <w:right w:val="none" w:sz="0" w:space="0" w:color="auto"/>
              </w:divBdr>
            </w:div>
          </w:divsChild>
        </w:div>
        <w:div w:id="2061975710">
          <w:marLeft w:val="0"/>
          <w:marRight w:val="0"/>
          <w:marTop w:val="0"/>
          <w:marBottom w:val="0"/>
          <w:divBdr>
            <w:top w:val="none" w:sz="0" w:space="0" w:color="auto"/>
            <w:left w:val="none" w:sz="0" w:space="0" w:color="auto"/>
            <w:bottom w:val="none" w:sz="0" w:space="0" w:color="auto"/>
            <w:right w:val="none" w:sz="0" w:space="0" w:color="auto"/>
          </w:divBdr>
        </w:div>
        <w:div w:id="796878571">
          <w:marLeft w:val="0"/>
          <w:marRight w:val="0"/>
          <w:marTop w:val="0"/>
          <w:marBottom w:val="0"/>
          <w:divBdr>
            <w:top w:val="none" w:sz="0" w:space="0" w:color="auto"/>
            <w:left w:val="none" w:sz="0" w:space="0" w:color="auto"/>
            <w:bottom w:val="none" w:sz="0" w:space="0" w:color="auto"/>
            <w:right w:val="none" w:sz="0" w:space="0" w:color="auto"/>
          </w:divBdr>
          <w:divsChild>
            <w:div w:id="542863462">
              <w:marLeft w:val="0"/>
              <w:marRight w:val="0"/>
              <w:marTop w:val="0"/>
              <w:marBottom w:val="0"/>
              <w:divBdr>
                <w:top w:val="none" w:sz="0" w:space="0" w:color="auto"/>
                <w:left w:val="none" w:sz="0" w:space="0" w:color="auto"/>
                <w:bottom w:val="none" w:sz="0" w:space="0" w:color="auto"/>
                <w:right w:val="none" w:sz="0" w:space="0" w:color="auto"/>
              </w:divBdr>
            </w:div>
          </w:divsChild>
        </w:div>
        <w:div w:id="1853689146">
          <w:marLeft w:val="0"/>
          <w:marRight w:val="0"/>
          <w:marTop w:val="0"/>
          <w:marBottom w:val="0"/>
          <w:divBdr>
            <w:top w:val="none" w:sz="0" w:space="0" w:color="auto"/>
            <w:left w:val="none" w:sz="0" w:space="0" w:color="auto"/>
            <w:bottom w:val="none" w:sz="0" w:space="0" w:color="auto"/>
            <w:right w:val="none" w:sz="0" w:space="0" w:color="auto"/>
          </w:divBdr>
        </w:div>
        <w:div w:id="617568209">
          <w:marLeft w:val="0"/>
          <w:marRight w:val="0"/>
          <w:marTop w:val="0"/>
          <w:marBottom w:val="0"/>
          <w:divBdr>
            <w:top w:val="none" w:sz="0" w:space="0" w:color="auto"/>
            <w:left w:val="none" w:sz="0" w:space="0" w:color="auto"/>
            <w:bottom w:val="none" w:sz="0" w:space="0" w:color="auto"/>
            <w:right w:val="none" w:sz="0" w:space="0" w:color="auto"/>
          </w:divBdr>
          <w:divsChild>
            <w:div w:id="1144354375">
              <w:marLeft w:val="0"/>
              <w:marRight w:val="0"/>
              <w:marTop w:val="0"/>
              <w:marBottom w:val="0"/>
              <w:divBdr>
                <w:top w:val="none" w:sz="0" w:space="0" w:color="auto"/>
                <w:left w:val="none" w:sz="0" w:space="0" w:color="auto"/>
                <w:bottom w:val="none" w:sz="0" w:space="0" w:color="auto"/>
                <w:right w:val="none" w:sz="0" w:space="0" w:color="auto"/>
              </w:divBdr>
            </w:div>
          </w:divsChild>
        </w:div>
        <w:div w:id="187378090">
          <w:marLeft w:val="0"/>
          <w:marRight w:val="0"/>
          <w:marTop w:val="0"/>
          <w:marBottom w:val="0"/>
          <w:divBdr>
            <w:top w:val="none" w:sz="0" w:space="0" w:color="auto"/>
            <w:left w:val="none" w:sz="0" w:space="0" w:color="auto"/>
            <w:bottom w:val="none" w:sz="0" w:space="0" w:color="auto"/>
            <w:right w:val="none" w:sz="0" w:space="0" w:color="auto"/>
          </w:divBdr>
        </w:div>
        <w:div w:id="2023317813">
          <w:marLeft w:val="0"/>
          <w:marRight w:val="0"/>
          <w:marTop w:val="0"/>
          <w:marBottom w:val="0"/>
          <w:divBdr>
            <w:top w:val="none" w:sz="0" w:space="0" w:color="auto"/>
            <w:left w:val="none" w:sz="0" w:space="0" w:color="auto"/>
            <w:bottom w:val="none" w:sz="0" w:space="0" w:color="auto"/>
            <w:right w:val="none" w:sz="0" w:space="0" w:color="auto"/>
          </w:divBdr>
          <w:divsChild>
            <w:div w:id="1537305617">
              <w:marLeft w:val="0"/>
              <w:marRight w:val="0"/>
              <w:marTop w:val="0"/>
              <w:marBottom w:val="0"/>
              <w:divBdr>
                <w:top w:val="none" w:sz="0" w:space="0" w:color="auto"/>
                <w:left w:val="none" w:sz="0" w:space="0" w:color="auto"/>
                <w:bottom w:val="none" w:sz="0" w:space="0" w:color="auto"/>
                <w:right w:val="none" w:sz="0" w:space="0" w:color="auto"/>
              </w:divBdr>
            </w:div>
          </w:divsChild>
        </w:div>
        <w:div w:id="1655985768">
          <w:marLeft w:val="0"/>
          <w:marRight w:val="0"/>
          <w:marTop w:val="0"/>
          <w:marBottom w:val="0"/>
          <w:divBdr>
            <w:top w:val="none" w:sz="0" w:space="0" w:color="auto"/>
            <w:left w:val="none" w:sz="0" w:space="0" w:color="auto"/>
            <w:bottom w:val="none" w:sz="0" w:space="0" w:color="auto"/>
            <w:right w:val="none" w:sz="0" w:space="0" w:color="auto"/>
          </w:divBdr>
        </w:div>
        <w:div w:id="1251699493">
          <w:marLeft w:val="0"/>
          <w:marRight w:val="0"/>
          <w:marTop w:val="0"/>
          <w:marBottom w:val="0"/>
          <w:divBdr>
            <w:top w:val="none" w:sz="0" w:space="0" w:color="auto"/>
            <w:left w:val="none" w:sz="0" w:space="0" w:color="auto"/>
            <w:bottom w:val="none" w:sz="0" w:space="0" w:color="auto"/>
            <w:right w:val="none" w:sz="0" w:space="0" w:color="auto"/>
          </w:divBdr>
          <w:divsChild>
            <w:div w:id="395863382">
              <w:marLeft w:val="0"/>
              <w:marRight w:val="0"/>
              <w:marTop w:val="0"/>
              <w:marBottom w:val="0"/>
              <w:divBdr>
                <w:top w:val="none" w:sz="0" w:space="0" w:color="auto"/>
                <w:left w:val="none" w:sz="0" w:space="0" w:color="auto"/>
                <w:bottom w:val="none" w:sz="0" w:space="0" w:color="auto"/>
                <w:right w:val="none" w:sz="0" w:space="0" w:color="auto"/>
              </w:divBdr>
            </w:div>
          </w:divsChild>
        </w:div>
        <w:div w:id="252208130">
          <w:marLeft w:val="0"/>
          <w:marRight w:val="0"/>
          <w:marTop w:val="0"/>
          <w:marBottom w:val="0"/>
          <w:divBdr>
            <w:top w:val="none" w:sz="0" w:space="0" w:color="auto"/>
            <w:left w:val="none" w:sz="0" w:space="0" w:color="auto"/>
            <w:bottom w:val="none" w:sz="0" w:space="0" w:color="auto"/>
            <w:right w:val="none" w:sz="0" w:space="0" w:color="auto"/>
          </w:divBdr>
        </w:div>
        <w:div w:id="1549221484">
          <w:marLeft w:val="0"/>
          <w:marRight w:val="0"/>
          <w:marTop w:val="0"/>
          <w:marBottom w:val="0"/>
          <w:divBdr>
            <w:top w:val="none" w:sz="0" w:space="0" w:color="auto"/>
            <w:left w:val="none" w:sz="0" w:space="0" w:color="auto"/>
            <w:bottom w:val="none" w:sz="0" w:space="0" w:color="auto"/>
            <w:right w:val="none" w:sz="0" w:space="0" w:color="auto"/>
          </w:divBdr>
          <w:divsChild>
            <w:div w:id="1345520486">
              <w:marLeft w:val="0"/>
              <w:marRight w:val="0"/>
              <w:marTop w:val="0"/>
              <w:marBottom w:val="0"/>
              <w:divBdr>
                <w:top w:val="none" w:sz="0" w:space="0" w:color="auto"/>
                <w:left w:val="none" w:sz="0" w:space="0" w:color="auto"/>
                <w:bottom w:val="none" w:sz="0" w:space="0" w:color="auto"/>
                <w:right w:val="none" w:sz="0" w:space="0" w:color="auto"/>
              </w:divBdr>
            </w:div>
          </w:divsChild>
        </w:div>
        <w:div w:id="1583682156">
          <w:marLeft w:val="0"/>
          <w:marRight w:val="0"/>
          <w:marTop w:val="0"/>
          <w:marBottom w:val="0"/>
          <w:divBdr>
            <w:top w:val="none" w:sz="0" w:space="0" w:color="auto"/>
            <w:left w:val="none" w:sz="0" w:space="0" w:color="auto"/>
            <w:bottom w:val="none" w:sz="0" w:space="0" w:color="auto"/>
            <w:right w:val="none" w:sz="0" w:space="0" w:color="auto"/>
          </w:divBdr>
        </w:div>
        <w:div w:id="1863779940">
          <w:marLeft w:val="0"/>
          <w:marRight w:val="0"/>
          <w:marTop w:val="0"/>
          <w:marBottom w:val="0"/>
          <w:divBdr>
            <w:top w:val="none" w:sz="0" w:space="0" w:color="auto"/>
            <w:left w:val="none" w:sz="0" w:space="0" w:color="auto"/>
            <w:bottom w:val="none" w:sz="0" w:space="0" w:color="auto"/>
            <w:right w:val="none" w:sz="0" w:space="0" w:color="auto"/>
          </w:divBdr>
          <w:divsChild>
            <w:div w:id="625311399">
              <w:marLeft w:val="0"/>
              <w:marRight w:val="0"/>
              <w:marTop w:val="0"/>
              <w:marBottom w:val="0"/>
              <w:divBdr>
                <w:top w:val="none" w:sz="0" w:space="0" w:color="auto"/>
                <w:left w:val="none" w:sz="0" w:space="0" w:color="auto"/>
                <w:bottom w:val="none" w:sz="0" w:space="0" w:color="auto"/>
                <w:right w:val="none" w:sz="0" w:space="0" w:color="auto"/>
              </w:divBdr>
            </w:div>
          </w:divsChild>
        </w:div>
        <w:div w:id="1051810453">
          <w:marLeft w:val="0"/>
          <w:marRight w:val="0"/>
          <w:marTop w:val="0"/>
          <w:marBottom w:val="0"/>
          <w:divBdr>
            <w:top w:val="none" w:sz="0" w:space="0" w:color="auto"/>
            <w:left w:val="none" w:sz="0" w:space="0" w:color="auto"/>
            <w:bottom w:val="none" w:sz="0" w:space="0" w:color="auto"/>
            <w:right w:val="none" w:sz="0" w:space="0" w:color="auto"/>
          </w:divBdr>
        </w:div>
        <w:div w:id="1943561349">
          <w:marLeft w:val="0"/>
          <w:marRight w:val="0"/>
          <w:marTop w:val="0"/>
          <w:marBottom w:val="0"/>
          <w:divBdr>
            <w:top w:val="none" w:sz="0" w:space="0" w:color="auto"/>
            <w:left w:val="none" w:sz="0" w:space="0" w:color="auto"/>
            <w:bottom w:val="none" w:sz="0" w:space="0" w:color="auto"/>
            <w:right w:val="none" w:sz="0" w:space="0" w:color="auto"/>
          </w:divBdr>
          <w:divsChild>
            <w:div w:id="2630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hyperlink" Target="https://www.linkedin.com/in/saraswathilakshman/" TargetMode="External"/><Relationship Id="rId1" Type="http://schemas.openxmlformats.org/officeDocument/2006/relationships/image" Target="media/image10.png"/><Relationship Id="rId4" Type="http://schemas.openxmlformats.org/officeDocument/2006/relationships/hyperlink" Target="https://saraswathilakshman.mediu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it\AppData\Roaming\Microsoft\Templates\Vintage%20botanical%20analyst%20cover%20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5">
      <a:majorFont>
        <a:latin typeface="Century Schoolbook"/>
        <a:ea typeface=""/>
        <a:cs typeface=""/>
      </a:majorFont>
      <a:minorFont>
        <a:latin typeface="Candar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D8767-FDC7-4265-A80A-4A058DDFF65B}">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2.xml><?xml version="1.0" encoding="utf-8"?>
<ds:datastoreItem xmlns:ds="http://schemas.openxmlformats.org/officeDocument/2006/customXml" ds:itemID="{8D558AF9-25B2-4F6B-A422-626FD6F36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5BF623-0A8D-4E47-BF09-27C1CEAC54C6}">
  <ds:schemaRefs>
    <ds:schemaRef ds:uri="http://schemas.microsoft.com/sharepoint/v3/contenttype/forms"/>
  </ds:schemaRefs>
</ds:datastoreItem>
</file>

<file path=customXml/itemProps4.xml><?xml version="1.0" encoding="utf-8"?>
<ds:datastoreItem xmlns:ds="http://schemas.openxmlformats.org/officeDocument/2006/customXml" ds:itemID="{D8BBEA3E-D06A-4931-8661-A1BB84A2237E}">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Vintage botanical analyst cover letter.dotx</Template>
  <TotalTime>3</TotalTime>
  <Pages>31</Pages>
  <Words>4594</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dc:creator>
  <cp:keywords/>
  <dc:description/>
  <cp:lastModifiedBy>sunitha lakshman</cp:lastModifiedBy>
  <cp:revision>2</cp:revision>
  <dcterms:created xsi:type="dcterms:W3CDTF">2025-05-15T11:41:00Z</dcterms:created>
  <dcterms:modified xsi:type="dcterms:W3CDTF">2025-05-15T11:41:00Z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5357700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